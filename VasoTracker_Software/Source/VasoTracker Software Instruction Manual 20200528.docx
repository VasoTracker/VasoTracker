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8415555"/>
        <w:docPartObj>
          <w:docPartGallery w:val="Cover Pages"/>
          <w:docPartUnique/>
        </w:docPartObj>
      </w:sdtPr>
      <w:sdtEndPr/>
      <w:sdtContent>
        <w:p w14:paraId="0142A7CB" w14:textId="77777777" w:rsidR="00776ACE" w:rsidRDefault="003848A4">
          <w:pPr>
            <w:pStyle w:val="Logo"/>
          </w:pPr>
          <w:r>
            <w:rPr>
              <w:noProof/>
              <w:lang w:eastAsia="en-US"/>
            </w:rPr>
            <mc:AlternateContent>
              <mc:Choice Requires="wps">
                <w:drawing>
                  <wp:anchor distT="0" distB="0" distL="114300" distR="114300" simplePos="0" relativeHeight="251659264" behindDoc="0" locked="0" layoutInCell="1" allowOverlap="1" wp14:anchorId="5345B1B7" wp14:editId="33BF96EB">
                    <wp:simplePos x="0" y="0"/>
                    <wp:positionH relativeFrom="margin">
                      <wp:align>right</wp:align>
                    </wp:positionH>
                    <wp:positionV relativeFrom="margin">
                      <wp:align>top</wp:align>
                    </wp:positionV>
                    <wp:extent cx="7772400" cy="8096250"/>
                    <wp:effectExtent l="0" t="0" r="0" b="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7772400" cy="809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D471A7" w14:textId="77777777" w:rsidR="002C4AD9" w:rsidRDefault="002C4AD9" w:rsidP="008E7290">
                                <w:pPr>
                                  <w:pStyle w:val="Title"/>
                                  <w:rPr>
                                    <w:noProof/>
                                    <w:color w:val="098388"/>
                                    <w:lang w:eastAsia="en-US"/>
                                  </w:rPr>
                                </w:pPr>
                                <w:r>
                                  <w:rPr>
                                    <w:noProof/>
                                    <w:color w:val="098388"/>
                                    <w:lang w:eastAsia="en-US"/>
                                  </w:rPr>
                                  <w:drawing>
                                    <wp:inline distT="0" distB="0" distL="0" distR="0" wp14:anchorId="7F15546C" wp14:editId="7054ADE4">
                                      <wp:extent cx="7759999" cy="4324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plash.tif"/>
                                              <pic:cNvPicPr/>
                                            </pic:nvPicPr>
                                            <pic:blipFill>
                                              <a:blip r:embed="rId12">
                                                <a:extLst>
                                                  <a:ext uri="{28A0092B-C50C-407E-A947-70E740481C1C}">
                                                    <a14:useLocalDpi xmlns:a14="http://schemas.microsoft.com/office/drawing/2010/main" val="0"/>
                                                  </a:ext>
                                                </a:extLst>
                                              </a:blip>
                                              <a:stretch>
                                                <a:fillRect/>
                                              </a:stretch>
                                            </pic:blipFill>
                                            <pic:spPr>
                                              <a:xfrm>
                                                <a:off x="0" y="0"/>
                                                <a:ext cx="7771766" cy="4330908"/>
                                              </a:xfrm>
                                              <a:prstGeom prst="rect">
                                                <a:avLst/>
                                              </a:prstGeom>
                                            </pic:spPr>
                                          </pic:pic>
                                        </a:graphicData>
                                      </a:graphic>
                                    </wp:inline>
                                  </w:drawing>
                                </w:r>
                              </w:p>
                              <w:p w14:paraId="1E18BC5B" w14:textId="77777777" w:rsidR="002C4AD9" w:rsidRPr="008E7290" w:rsidRDefault="002C4AD9" w:rsidP="008E7290">
                                <w:pPr>
                                  <w:pStyle w:val="Title"/>
                                  <w:rPr>
                                    <w:b/>
                                    <w:color w:val="098388"/>
                                    <w:sz w:val="24"/>
                                  </w:rPr>
                                </w:pPr>
                              </w:p>
                              <w:p w14:paraId="35FEBABD" w14:textId="77777777" w:rsidR="002C4AD9" w:rsidRDefault="002C4AD9" w:rsidP="00EC61C8">
                                <w:pPr>
                                  <w:pStyle w:val="Title"/>
                                  <w:ind w:firstLine="720"/>
                                  <w:rPr>
                                    <w:b/>
                                    <w:color w:val="098388"/>
                                    <w:sz w:val="56"/>
                                  </w:rPr>
                                </w:pPr>
                              </w:p>
                              <w:p w14:paraId="084EA9AC" w14:textId="77777777" w:rsidR="002C4AD9" w:rsidRDefault="002C4AD9" w:rsidP="003848A4"/>
                              <w:p w14:paraId="4CCFEA20" w14:textId="77777777" w:rsidR="002C4AD9" w:rsidRPr="003848A4" w:rsidRDefault="002C4AD9" w:rsidP="003848A4"/>
                              <w:p w14:paraId="5F55A1C5" w14:textId="77777777" w:rsidR="002C4AD9" w:rsidRDefault="002C4AD9" w:rsidP="00EC61C8">
                                <w:pPr>
                                  <w:pStyle w:val="Title"/>
                                  <w:ind w:firstLine="720"/>
                                  <w:rPr>
                                    <w:b/>
                                    <w:color w:val="098388"/>
                                    <w:sz w:val="56"/>
                                  </w:rPr>
                                </w:pPr>
                                <w:r>
                                  <w:rPr>
                                    <w:b/>
                                    <w:color w:val="098388"/>
                                    <w:sz w:val="56"/>
                                  </w:rPr>
                                  <w:t>Data Acquisition Software</w:t>
                                </w:r>
                              </w:p>
                              <w:p w14:paraId="732BDBBA" w14:textId="77777777" w:rsidR="002C4AD9" w:rsidRDefault="002C4AD9" w:rsidP="003848A4">
                                <w:pPr>
                                  <w:pStyle w:val="Title"/>
                                  <w:ind w:firstLine="720"/>
                                  <w:rPr>
                                    <w:b/>
                                    <w:color w:val="098388"/>
                                    <w:sz w:val="56"/>
                                  </w:rPr>
                                </w:pPr>
                                <w:r>
                                  <w:rPr>
                                    <w:b/>
                                    <w:color w:val="098388"/>
                                    <w:sz w:val="56"/>
                                  </w:rPr>
                                  <w:t>User Manual</w:t>
                                </w:r>
                              </w:p>
                              <w:p w14:paraId="7499749D" w14:textId="6F966949" w:rsidR="002C4AD9" w:rsidRDefault="00507D3E" w:rsidP="00926BEC">
                                <w:pPr>
                                  <w:pStyle w:val="Title"/>
                                  <w:spacing w:before="240" w:after="240"/>
                                  <w:ind w:firstLine="720"/>
                                  <w:rPr>
                                    <w:b/>
                                    <w:color w:val="098388"/>
                                    <w:sz w:val="24"/>
                                    <w:szCs w:val="24"/>
                                  </w:rPr>
                                </w:pPr>
                                <w:r>
                                  <w:rPr>
                                    <w:b/>
                                    <w:color w:val="098388"/>
                                    <w:sz w:val="24"/>
                                    <w:szCs w:val="24"/>
                                  </w:rPr>
                                  <w:t>16</w:t>
                                </w:r>
                                <w:r w:rsidR="002C4AD9">
                                  <w:rPr>
                                    <w:b/>
                                    <w:color w:val="098388"/>
                                    <w:sz w:val="24"/>
                                    <w:szCs w:val="24"/>
                                  </w:rPr>
                                  <w:t>/</w:t>
                                </w:r>
                                <w:r w:rsidR="005065EA">
                                  <w:rPr>
                                    <w:b/>
                                    <w:color w:val="098388"/>
                                    <w:sz w:val="24"/>
                                    <w:szCs w:val="24"/>
                                  </w:rPr>
                                  <w:t>0</w:t>
                                </w:r>
                                <w:r>
                                  <w:rPr>
                                    <w:b/>
                                    <w:color w:val="098388"/>
                                    <w:sz w:val="24"/>
                                    <w:szCs w:val="24"/>
                                  </w:rPr>
                                  <w:t>8</w:t>
                                </w:r>
                                <w:bookmarkStart w:id="0" w:name="_GoBack"/>
                                <w:bookmarkEnd w:id="0"/>
                                <w:r w:rsidR="002C4AD9">
                                  <w:rPr>
                                    <w:b/>
                                    <w:color w:val="098388"/>
                                    <w:sz w:val="24"/>
                                    <w:szCs w:val="24"/>
                                  </w:rPr>
                                  <w:t>/20</w:t>
                                </w:r>
                                <w:r w:rsidR="005065EA">
                                  <w:rPr>
                                    <w:b/>
                                    <w:color w:val="098388"/>
                                    <w:sz w:val="24"/>
                                    <w:szCs w:val="24"/>
                                  </w:rPr>
                                  <w:t>20</w:t>
                                </w:r>
                              </w:p>
                              <w:p w14:paraId="3E1BA997" w14:textId="77777777" w:rsidR="002C4AD9" w:rsidRDefault="002C4AD9" w:rsidP="003848A4">
                                <w:pPr>
                                  <w:pStyle w:val="Title"/>
                                  <w:ind w:firstLine="720"/>
                                  <w:rPr>
                                    <w:b/>
                                    <w:color w:val="098388"/>
                                    <w:sz w:val="56"/>
                                  </w:rPr>
                                </w:pPr>
                              </w:p>
                              <w:p w14:paraId="4645D7C1" w14:textId="77777777" w:rsidR="002C4AD9" w:rsidRDefault="002C4AD9" w:rsidP="00926BEC">
                                <w:pPr>
                                  <w:pStyle w:val="Title"/>
                                  <w:ind w:firstLine="720"/>
                                  <w:rPr>
                                    <w:b/>
                                    <w:color w:val="098388"/>
                                    <w:sz w:val="24"/>
                                    <w:szCs w:val="24"/>
                                  </w:rPr>
                                </w:pPr>
                                <w:r w:rsidRPr="003848A4">
                                  <w:rPr>
                                    <w:b/>
                                    <w:color w:val="098388"/>
                                    <w:sz w:val="24"/>
                                    <w:szCs w:val="24"/>
                                  </w:rPr>
                                  <w:t>Developed at the University of Strathclyde</w:t>
                                </w:r>
                                <w:r>
                                  <w:rPr>
                                    <w:b/>
                                    <w:color w:val="098388"/>
                                    <w:sz w:val="24"/>
                                    <w:szCs w:val="24"/>
                                  </w:rPr>
                                  <w:t xml:space="preserve"> and Durham University</w:t>
                                </w:r>
                              </w:p>
                              <w:p w14:paraId="0072CF0C" w14:textId="77777777" w:rsidR="002C4AD9" w:rsidRPr="00926BEC" w:rsidRDefault="002C4AD9" w:rsidP="00926BEC"/>
                              <w:p w14:paraId="4F7DC139" w14:textId="77777777" w:rsidR="002C4AD9" w:rsidRPr="003848A4" w:rsidRDefault="002C4AD9" w:rsidP="003848A4">
                                <w:pPr>
                                  <w:pStyle w:val="Title"/>
                                  <w:ind w:firstLine="720"/>
                                  <w:rPr>
                                    <w:b/>
                                    <w:color w:val="098388"/>
                                    <w:sz w:val="24"/>
                                    <w:szCs w:val="24"/>
                                  </w:rPr>
                                </w:pPr>
                              </w:p>
                              <w:p w14:paraId="266A7496" w14:textId="77777777" w:rsidR="002C4AD9" w:rsidRPr="003848A4" w:rsidRDefault="002C4AD9" w:rsidP="003848A4"/>
                              <w:p w14:paraId="5D076B5E" w14:textId="77777777" w:rsidR="002C4AD9" w:rsidRDefault="002C4AD9" w:rsidP="003848A4"/>
                              <w:p w14:paraId="00AEDCEE" w14:textId="77777777" w:rsidR="002C4AD9" w:rsidRPr="003848A4" w:rsidRDefault="002C4AD9" w:rsidP="003848A4"/>
                              <w:p w14:paraId="4F5E3987" w14:textId="77777777" w:rsidR="002C4AD9" w:rsidRPr="003848A4" w:rsidRDefault="002C4AD9" w:rsidP="003848A4"/>
                              <w:p w14:paraId="6CD1CA2E" w14:textId="77777777" w:rsidR="002C4AD9" w:rsidRPr="003848A4" w:rsidRDefault="002C4AD9" w:rsidP="003848A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45B1B7" id="_x0000_t202" coordsize="21600,21600" o:spt="202" path="m,l,21600r21600,l21600,xe">
                    <v:stroke joinstyle="miter"/>
                    <v:path gradientshapeok="t" o:connecttype="rect"/>
                  </v:shapetype>
                  <v:shape id="Text Box 2" o:spid="_x0000_s1026" type="#_x0000_t202" alt="Text box displaying document title and subtitle" style="position:absolute;margin-left:560.8pt;margin-top:0;width:612pt;height:637.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" filled="f" stroked="f" strokeweight=".5pt">
                    <v:textbox inset="0,0,0,0">
                      <w:txbxContent>
                        <w:p w14:paraId="11D471A7" w14:textId="77777777" w:rsidR="002C4AD9" w:rsidRDefault="002C4AD9" w:rsidP="008E7290">
                          <w:pPr>
                            <w:pStyle w:val="Title"/>
                            <w:rPr>
                              <w:noProof/>
                              <w:color w:val="098388"/>
                              <w:lang w:eastAsia="en-US"/>
                            </w:rPr>
                          </w:pPr>
                          <w:r>
                            <w:rPr>
                              <w:noProof/>
                              <w:color w:val="098388"/>
                              <w:lang w:eastAsia="en-US"/>
                            </w:rPr>
                            <w:drawing>
                              <wp:inline distT="0" distB="0" distL="0" distR="0" wp14:anchorId="7F15546C" wp14:editId="7054ADE4">
                                <wp:extent cx="7759999" cy="4324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plash.tif"/>
                                        <pic:cNvPicPr/>
                                      </pic:nvPicPr>
                                      <pic:blipFill>
                                        <a:blip r:embed="rId12">
                                          <a:extLst>
                                            <a:ext uri="{28A0092B-C50C-407E-A947-70E740481C1C}">
                                              <a14:useLocalDpi xmlns:a14="http://schemas.microsoft.com/office/drawing/2010/main" val="0"/>
                                            </a:ext>
                                          </a:extLst>
                                        </a:blip>
                                        <a:stretch>
                                          <a:fillRect/>
                                        </a:stretch>
                                      </pic:blipFill>
                                      <pic:spPr>
                                        <a:xfrm>
                                          <a:off x="0" y="0"/>
                                          <a:ext cx="7771766" cy="4330908"/>
                                        </a:xfrm>
                                        <a:prstGeom prst="rect">
                                          <a:avLst/>
                                        </a:prstGeom>
                                      </pic:spPr>
                                    </pic:pic>
                                  </a:graphicData>
                                </a:graphic>
                              </wp:inline>
                            </w:drawing>
                          </w:r>
                        </w:p>
                        <w:p w14:paraId="1E18BC5B" w14:textId="77777777" w:rsidR="002C4AD9" w:rsidRPr="008E7290" w:rsidRDefault="002C4AD9" w:rsidP="008E7290">
                          <w:pPr>
                            <w:pStyle w:val="Title"/>
                            <w:rPr>
                              <w:b/>
                              <w:color w:val="098388"/>
                              <w:sz w:val="24"/>
                            </w:rPr>
                          </w:pPr>
                        </w:p>
                        <w:p w14:paraId="35FEBABD" w14:textId="77777777" w:rsidR="002C4AD9" w:rsidRDefault="002C4AD9" w:rsidP="00EC61C8">
                          <w:pPr>
                            <w:pStyle w:val="Title"/>
                            <w:ind w:firstLine="720"/>
                            <w:rPr>
                              <w:b/>
                              <w:color w:val="098388"/>
                              <w:sz w:val="56"/>
                            </w:rPr>
                          </w:pPr>
                        </w:p>
                        <w:p w14:paraId="084EA9AC" w14:textId="77777777" w:rsidR="002C4AD9" w:rsidRDefault="002C4AD9" w:rsidP="003848A4"/>
                        <w:p w14:paraId="4CCFEA20" w14:textId="77777777" w:rsidR="002C4AD9" w:rsidRPr="003848A4" w:rsidRDefault="002C4AD9" w:rsidP="003848A4"/>
                        <w:p w14:paraId="5F55A1C5" w14:textId="77777777" w:rsidR="002C4AD9" w:rsidRDefault="002C4AD9" w:rsidP="00EC61C8">
                          <w:pPr>
                            <w:pStyle w:val="Title"/>
                            <w:ind w:firstLine="720"/>
                            <w:rPr>
                              <w:b/>
                              <w:color w:val="098388"/>
                              <w:sz w:val="56"/>
                            </w:rPr>
                          </w:pPr>
                          <w:r>
                            <w:rPr>
                              <w:b/>
                              <w:color w:val="098388"/>
                              <w:sz w:val="56"/>
                            </w:rPr>
                            <w:t>Data Acquisition Software</w:t>
                          </w:r>
                        </w:p>
                        <w:p w14:paraId="732BDBBA" w14:textId="77777777" w:rsidR="002C4AD9" w:rsidRDefault="002C4AD9" w:rsidP="003848A4">
                          <w:pPr>
                            <w:pStyle w:val="Title"/>
                            <w:ind w:firstLine="720"/>
                            <w:rPr>
                              <w:b/>
                              <w:color w:val="098388"/>
                              <w:sz w:val="56"/>
                            </w:rPr>
                          </w:pPr>
                          <w:r>
                            <w:rPr>
                              <w:b/>
                              <w:color w:val="098388"/>
                              <w:sz w:val="56"/>
                            </w:rPr>
                            <w:t>User Manual</w:t>
                          </w:r>
                        </w:p>
                        <w:p w14:paraId="7499749D" w14:textId="6F966949" w:rsidR="002C4AD9" w:rsidRDefault="00507D3E" w:rsidP="00926BEC">
                          <w:pPr>
                            <w:pStyle w:val="Title"/>
                            <w:spacing w:before="240" w:after="240"/>
                            <w:ind w:firstLine="720"/>
                            <w:rPr>
                              <w:b/>
                              <w:color w:val="098388"/>
                              <w:sz w:val="24"/>
                              <w:szCs w:val="24"/>
                            </w:rPr>
                          </w:pPr>
                          <w:r>
                            <w:rPr>
                              <w:b/>
                              <w:color w:val="098388"/>
                              <w:sz w:val="24"/>
                              <w:szCs w:val="24"/>
                            </w:rPr>
                            <w:t>16</w:t>
                          </w:r>
                          <w:r w:rsidR="002C4AD9">
                            <w:rPr>
                              <w:b/>
                              <w:color w:val="098388"/>
                              <w:sz w:val="24"/>
                              <w:szCs w:val="24"/>
                            </w:rPr>
                            <w:t>/</w:t>
                          </w:r>
                          <w:r w:rsidR="005065EA">
                            <w:rPr>
                              <w:b/>
                              <w:color w:val="098388"/>
                              <w:sz w:val="24"/>
                              <w:szCs w:val="24"/>
                            </w:rPr>
                            <w:t>0</w:t>
                          </w:r>
                          <w:r>
                            <w:rPr>
                              <w:b/>
                              <w:color w:val="098388"/>
                              <w:sz w:val="24"/>
                              <w:szCs w:val="24"/>
                            </w:rPr>
                            <w:t>8</w:t>
                          </w:r>
                          <w:bookmarkStart w:id="1" w:name="_GoBack"/>
                          <w:bookmarkEnd w:id="1"/>
                          <w:r w:rsidR="002C4AD9">
                            <w:rPr>
                              <w:b/>
                              <w:color w:val="098388"/>
                              <w:sz w:val="24"/>
                              <w:szCs w:val="24"/>
                            </w:rPr>
                            <w:t>/20</w:t>
                          </w:r>
                          <w:r w:rsidR="005065EA">
                            <w:rPr>
                              <w:b/>
                              <w:color w:val="098388"/>
                              <w:sz w:val="24"/>
                              <w:szCs w:val="24"/>
                            </w:rPr>
                            <w:t>20</w:t>
                          </w:r>
                        </w:p>
                        <w:p w14:paraId="3E1BA997" w14:textId="77777777" w:rsidR="002C4AD9" w:rsidRDefault="002C4AD9" w:rsidP="003848A4">
                          <w:pPr>
                            <w:pStyle w:val="Title"/>
                            <w:ind w:firstLine="720"/>
                            <w:rPr>
                              <w:b/>
                              <w:color w:val="098388"/>
                              <w:sz w:val="56"/>
                            </w:rPr>
                          </w:pPr>
                        </w:p>
                        <w:p w14:paraId="4645D7C1" w14:textId="77777777" w:rsidR="002C4AD9" w:rsidRDefault="002C4AD9" w:rsidP="00926BEC">
                          <w:pPr>
                            <w:pStyle w:val="Title"/>
                            <w:ind w:firstLine="720"/>
                            <w:rPr>
                              <w:b/>
                              <w:color w:val="098388"/>
                              <w:sz w:val="24"/>
                              <w:szCs w:val="24"/>
                            </w:rPr>
                          </w:pPr>
                          <w:r w:rsidRPr="003848A4">
                            <w:rPr>
                              <w:b/>
                              <w:color w:val="098388"/>
                              <w:sz w:val="24"/>
                              <w:szCs w:val="24"/>
                            </w:rPr>
                            <w:t>Developed at the University of Strathclyde</w:t>
                          </w:r>
                          <w:r>
                            <w:rPr>
                              <w:b/>
                              <w:color w:val="098388"/>
                              <w:sz w:val="24"/>
                              <w:szCs w:val="24"/>
                            </w:rPr>
                            <w:t xml:space="preserve"> and Durham University</w:t>
                          </w:r>
                        </w:p>
                        <w:p w14:paraId="0072CF0C" w14:textId="77777777" w:rsidR="002C4AD9" w:rsidRPr="00926BEC" w:rsidRDefault="002C4AD9" w:rsidP="00926BEC"/>
                        <w:p w14:paraId="4F7DC139" w14:textId="77777777" w:rsidR="002C4AD9" w:rsidRPr="003848A4" w:rsidRDefault="002C4AD9" w:rsidP="003848A4">
                          <w:pPr>
                            <w:pStyle w:val="Title"/>
                            <w:ind w:firstLine="720"/>
                            <w:rPr>
                              <w:b/>
                              <w:color w:val="098388"/>
                              <w:sz w:val="24"/>
                              <w:szCs w:val="24"/>
                            </w:rPr>
                          </w:pPr>
                        </w:p>
                        <w:p w14:paraId="266A7496" w14:textId="77777777" w:rsidR="002C4AD9" w:rsidRPr="003848A4" w:rsidRDefault="002C4AD9" w:rsidP="003848A4"/>
                        <w:p w14:paraId="5D076B5E" w14:textId="77777777" w:rsidR="002C4AD9" w:rsidRDefault="002C4AD9" w:rsidP="003848A4"/>
                        <w:p w14:paraId="00AEDCEE" w14:textId="77777777" w:rsidR="002C4AD9" w:rsidRPr="003848A4" w:rsidRDefault="002C4AD9" w:rsidP="003848A4"/>
                        <w:p w14:paraId="4F5E3987" w14:textId="77777777" w:rsidR="002C4AD9" w:rsidRPr="003848A4" w:rsidRDefault="002C4AD9" w:rsidP="003848A4"/>
                        <w:p w14:paraId="6CD1CA2E" w14:textId="77777777" w:rsidR="002C4AD9" w:rsidRPr="003848A4" w:rsidRDefault="002C4AD9" w:rsidP="003848A4"/>
                      </w:txbxContent>
                    </v:textbox>
                    <w10:wrap type="topAndBottom" anchorx="margin" anchory="margin"/>
                  </v:shape>
                </w:pict>
              </mc:Fallback>
            </mc:AlternateContent>
          </w:r>
          <w:r w:rsidR="00A53E88">
            <w:rPr>
              <w:noProof/>
              <w:lang w:eastAsia="en-US"/>
            </w:rPr>
            <mc:AlternateContent>
              <mc:Choice Requires="wps">
                <w:drawing>
                  <wp:anchor distT="0" distB="0" distL="114300" distR="114300" simplePos="0" relativeHeight="251660288" behindDoc="0" locked="0" layoutInCell="1" allowOverlap="1" wp14:anchorId="580D7C41" wp14:editId="18649D03">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rgbClr val="098388"/>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2" w:type="pct"/>
                                  <w:tblCellMar>
                                    <w:left w:w="0" w:type="dxa"/>
                                    <w:right w:w="0" w:type="dxa"/>
                                  </w:tblCellMar>
                                  <w:tblLook w:val="04A0" w:firstRow="1" w:lastRow="0" w:firstColumn="1" w:lastColumn="0" w:noHBand="0" w:noVBand="1"/>
                                  <w:tblDescription w:val="Company contact information"/>
                                </w:tblPr>
                                <w:tblGrid>
                                  <w:gridCol w:w="3499"/>
                                  <w:gridCol w:w="589"/>
                                  <w:gridCol w:w="3510"/>
                                  <w:gridCol w:w="589"/>
                                  <w:gridCol w:w="3506"/>
                                </w:tblGrid>
                                <w:tr w:rsidR="002C4AD9" w14:paraId="340BCAE0" w14:textId="77777777" w:rsidTr="008E7290">
                                  <w:tc>
                                    <w:tcPr>
                                      <w:tcW w:w="1496" w:type="pct"/>
                                    </w:tcPr>
                                    <w:p w14:paraId="6D075D2B" w14:textId="77777777" w:rsidR="002C4AD9" w:rsidRDefault="002C4AD9" w:rsidP="008E7290">
                                      <w:pPr>
                                        <w:pStyle w:val="ContactInfo"/>
                                      </w:pPr>
                                      <w:r>
                                        <w:rPr>
                                          <w:noProof/>
                                          <w:lang w:eastAsia="en-US"/>
                                        </w:rPr>
                                        <w:drawing>
                                          <wp:inline distT="0" distB="0" distL="0" distR="0" wp14:anchorId="7B9FEB00" wp14:editId="410763D9">
                                            <wp:extent cx="440871" cy="44087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40871" cy="440871"/>
                                                    </a:xfrm>
                                                    <a:prstGeom prst="rect">
                                                      <a:avLst/>
                                                    </a:prstGeom>
                                                    <a:noFill/>
                                                    <a:ln>
                                                      <a:noFill/>
                                                    </a:ln>
                                                  </pic:spPr>
                                                </pic:pic>
                                              </a:graphicData>
                                            </a:graphic>
                                          </wp:inline>
                                        </w:drawing>
                                      </w:r>
                                    </w:p>
                                  </w:tc>
                                  <w:tc>
                                    <w:tcPr>
                                      <w:tcW w:w="252" w:type="pct"/>
                                    </w:tcPr>
                                    <w:p w14:paraId="4E8E26F8" w14:textId="77777777" w:rsidR="002C4AD9" w:rsidRDefault="002C4AD9">
                                      <w:pPr>
                                        <w:pStyle w:val="ContactInfo"/>
                                      </w:pPr>
                                    </w:p>
                                  </w:tc>
                                  <w:tc>
                                    <w:tcPr>
                                      <w:tcW w:w="1501" w:type="pct"/>
                                    </w:tcPr>
                                    <w:p w14:paraId="3E79C4BF" w14:textId="77777777" w:rsidR="002C4AD9" w:rsidRDefault="002C4AD9">
                                      <w:pPr>
                                        <w:pStyle w:val="ContactInfo"/>
                                        <w:jc w:val="center"/>
                                      </w:pPr>
                                    </w:p>
                                  </w:tc>
                                  <w:tc>
                                    <w:tcPr>
                                      <w:tcW w:w="252" w:type="pct"/>
                                    </w:tcPr>
                                    <w:p w14:paraId="607DA641" w14:textId="77777777" w:rsidR="002C4AD9" w:rsidRDefault="002C4AD9">
                                      <w:pPr>
                                        <w:pStyle w:val="ContactInfo"/>
                                      </w:pPr>
                                    </w:p>
                                  </w:tc>
                                  <w:tc>
                                    <w:tcPr>
                                      <w:tcW w:w="1499" w:type="pct"/>
                                    </w:tcPr>
                                    <w:p w14:paraId="4F6007C5" w14:textId="77777777" w:rsidR="002C4AD9" w:rsidRDefault="002C4AD9">
                                      <w:pPr>
                                        <w:pStyle w:val="ContactInfo"/>
                                        <w:jc w:val="right"/>
                                      </w:pPr>
                                    </w:p>
                                    <w:p w14:paraId="3216E995" w14:textId="77777777" w:rsidR="002C4AD9" w:rsidRDefault="00CC5740">
                                      <w:pPr>
                                        <w:pStyle w:val="ContactInfo"/>
                                        <w:jc w:val="right"/>
                                      </w:pPr>
                                      <w:sdt>
                                        <w:sdtPr>
                                          <w:alias w:val="Web address"/>
                                          <w:tag w:val=""/>
                                          <w:id w:val="-2007199564"/>
                                          <w:placeholder>
                                            <w:docPart w:val="9B8D6F7D9CC44B3CAD37BBA9EE27F8D3"/>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2C4AD9" w:rsidRPr="002E22DA">
                                            <w:t>www.vasotracker.com</w:t>
                                          </w:r>
                                        </w:sdtContent>
                                      </w:sdt>
                                    </w:p>
                                  </w:tc>
                                </w:tr>
                              </w:tbl>
                              <w:p w14:paraId="4372D3BC" w14:textId="77777777" w:rsidR="002C4AD9" w:rsidRDefault="002C4AD9">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580D7C41" id="Text Box 1" o:spid="_x0000_s1027" type="#_x0000_t202" alt="Text box displaying company contact information" style="position:absolute;margin-left:0;margin-top:0;width:468pt;height:48.95pt;z-index:251660288;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" fillcolor="#098388" stroked="f" strokeweight=".5pt">
                    <v:textbox inset="12.96pt,0,12.96pt,0">
                      <w:txbxContent>
                        <w:tbl>
                          <w:tblPr>
                            <w:tblW w:w="4992" w:type="pct"/>
                            <w:tblCellMar>
                              <w:left w:w="0" w:type="dxa"/>
                              <w:right w:w="0" w:type="dxa"/>
                            </w:tblCellMar>
                            <w:tblLook w:val="04A0" w:firstRow="1" w:lastRow="0" w:firstColumn="1" w:lastColumn="0" w:noHBand="0" w:noVBand="1"/>
                            <w:tblDescription w:val="Company contact information"/>
                          </w:tblPr>
                          <w:tblGrid>
                            <w:gridCol w:w="3499"/>
                            <w:gridCol w:w="589"/>
                            <w:gridCol w:w="3510"/>
                            <w:gridCol w:w="589"/>
                            <w:gridCol w:w="3506"/>
                          </w:tblGrid>
                          <w:tr w:rsidR="002C4AD9" w14:paraId="340BCAE0" w14:textId="77777777" w:rsidTr="008E7290">
                            <w:tc>
                              <w:tcPr>
                                <w:tcW w:w="1496" w:type="pct"/>
                              </w:tcPr>
                              <w:p w14:paraId="6D075D2B" w14:textId="77777777" w:rsidR="002C4AD9" w:rsidRDefault="002C4AD9" w:rsidP="008E7290">
                                <w:pPr>
                                  <w:pStyle w:val="ContactInfo"/>
                                </w:pPr>
                                <w:r>
                                  <w:rPr>
                                    <w:noProof/>
                                    <w:lang w:eastAsia="en-US"/>
                                  </w:rPr>
                                  <w:drawing>
                                    <wp:inline distT="0" distB="0" distL="0" distR="0" wp14:anchorId="7B9FEB00" wp14:editId="410763D9">
                                      <wp:extent cx="440871" cy="44087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40871" cy="440871"/>
                                              </a:xfrm>
                                              <a:prstGeom prst="rect">
                                                <a:avLst/>
                                              </a:prstGeom>
                                              <a:noFill/>
                                              <a:ln>
                                                <a:noFill/>
                                              </a:ln>
                                            </pic:spPr>
                                          </pic:pic>
                                        </a:graphicData>
                                      </a:graphic>
                                    </wp:inline>
                                  </w:drawing>
                                </w:r>
                              </w:p>
                            </w:tc>
                            <w:tc>
                              <w:tcPr>
                                <w:tcW w:w="252" w:type="pct"/>
                              </w:tcPr>
                              <w:p w14:paraId="4E8E26F8" w14:textId="77777777" w:rsidR="002C4AD9" w:rsidRDefault="002C4AD9">
                                <w:pPr>
                                  <w:pStyle w:val="ContactInfo"/>
                                </w:pPr>
                              </w:p>
                            </w:tc>
                            <w:tc>
                              <w:tcPr>
                                <w:tcW w:w="1501" w:type="pct"/>
                              </w:tcPr>
                              <w:p w14:paraId="3E79C4BF" w14:textId="77777777" w:rsidR="002C4AD9" w:rsidRDefault="002C4AD9">
                                <w:pPr>
                                  <w:pStyle w:val="ContactInfo"/>
                                  <w:jc w:val="center"/>
                                </w:pPr>
                              </w:p>
                            </w:tc>
                            <w:tc>
                              <w:tcPr>
                                <w:tcW w:w="252" w:type="pct"/>
                              </w:tcPr>
                              <w:p w14:paraId="607DA641" w14:textId="77777777" w:rsidR="002C4AD9" w:rsidRDefault="002C4AD9">
                                <w:pPr>
                                  <w:pStyle w:val="ContactInfo"/>
                                </w:pPr>
                              </w:p>
                            </w:tc>
                            <w:tc>
                              <w:tcPr>
                                <w:tcW w:w="1499" w:type="pct"/>
                              </w:tcPr>
                              <w:p w14:paraId="4F6007C5" w14:textId="77777777" w:rsidR="002C4AD9" w:rsidRDefault="002C4AD9">
                                <w:pPr>
                                  <w:pStyle w:val="ContactInfo"/>
                                  <w:jc w:val="right"/>
                                </w:pPr>
                              </w:p>
                              <w:p w14:paraId="3216E995" w14:textId="77777777" w:rsidR="002C4AD9" w:rsidRDefault="00CC5740">
                                <w:pPr>
                                  <w:pStyle w:val="ContactInfo"/>
                                  <w:jc w:val="right"/>
                                </w:pPr>
                                <w:sdt>
                                  <w:sdtPr>
                                    <w:alias w:val="Web address"/>
                                    <w:tag w:val=""/>
                                    <w:id w:val="-2007199564"/>
                                    <w:placeholder>
                                      <w:docPart w:val="9B8D6F7D9CC44B3CAD37BBA9EE27F8D3"/>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2C4AD9" w:rsidRPr="002E22DA">
                                      <w:t>www.vasotracker.com</w:t>
                                    </w:r>
                                  </w:sdtContent>
                                </w:sdt>
                              </w:p>
                            </w:tc>
                          </w:tr>
                        </w:tbl>
                        <w:p w14:paraId="4372D3BC" w14:textId="77777777" w:rsidR="002C4AD9" w:rsidRDefault="002C4AD9">
                          <w:pPr>
                            <w:pStyle w:val="TableSpace"/>
                          </w:pPr>
                        </w:p>
                      </w:txbxContent>
                    </v:textbox>
                    <w10:wrap type="topAndBottom" anchorx="margin" anchory="margin"/>
                  </v:shape>
                </w:pict>
              </mc:Fallback>
            </mc:AlternateContent>
          </w:r>
        </w:p>
        <w:p w14:paraId="752BC0A1" w14:textId="77777777" w:rsidR="00776ACE" w:rsidRDefault="00776ACE"/>
        <w:p w14:paraId="2A89CEEF" w14:textId="77777777" w:rsidR="003F1ECC" w:rsidRDefault="003F1ECC">
          <w:pPr>
            <w:sectPr w:rsidR="003F1ECC" w:rsidSect="00EC61C8">
              <w:pgSz w:w="12240" w:h="15840" w:code="1"/>
              <w:pgMar w:top="0" w:right="0" w:bottom="0" w:left="0" w:header="720" w:footer="578" w:gutter="0"/>
              <w:pgNumType w:start="0"/>
              <w:cols w:space="720"/>
              <w:titlePg/>
              <w:docGrid w:linePitch="360"/>
            </w:sectPr>
          </w:pPr>
        </w:p>
        <w:p w14:paraId="03D4822A" w14:textId="77777777" w:rsidR="00776ACE" w:rsidRDefault="00A53E88">
          <w:r>
            <w:br w:type="page"/>
          </w:r>
        </w:p>
      </w:sdtContent>
    </w:sdt>
    <w:sdt>
      <w:sdtPr>
        <w:rPr>
          <w:rFonts w:asciiTheme="minorHAnsi" w:eastAsiaTheme="minorEastAsia" w:hAnsiTheme="minorHAnsi" w:cstheme="minorBidi"/>
          <w:b w:val="0"/>
          <w:color w:val="4C483D" w:themeColor="text2"/>
          <w:sz w:val="14"/>
          <w:szCs w:val="20"/>
        </w:rPr>
        <w:id w:val="1250242059"/>
        <w:docPartObj>
          <w:docPartGallery w:val="Table of Contents"/>
          <w:docPartUnique/>
        </w:docPartObj>
      </w:sdtPr>
      <w:sdtEndPr>
        <w:rPr>
          <w:bCs/>
          <w:noProof/>
          <w:sz w:val="24"/>
        </w:rPr>
      </w:sdtEndPr>
      <w:sdtContent>
        <w:p w14:paraId="0A9248D9" w14:textId="77777777" w:rsidR="00776ACE" w:rsidRPr="00D377B0" w:rsidRDefault="00A53E88">
          <w:pPr>
            <w:pStyle w:val="TOCHeading"/>
            <w:rPr>
              <w:sz w:val="48"/>
            </w:rPr>
          </w:pPr>
          <w:r w:rsidRPr="00D377B0">
            <w:rPr>
              <w:sz w:val="48"/>
            </w:rPr>
            <w:t>Table of Contents</w:t>
          </w:r>
        </w:p>
        <w:p w14:paraId="29015A2A" w14:textId="2C1CCCC3" w:rsidR="00C663AA" w:rsidRDefault="00A53E88">
          <w:pPr>
            <w:pStyle w:val="TOC1"/>
            <w:tabs>
              <w:tab w:val="right" w:leader="dot" w:pos="9350"/>
            </w:tabs>
            <w:rPr>
              <w:b w:val="0"/>
              <w:bCs w:val="0"/>
              <w:noProof/>
              <w:color w:val="auto"/>
              <w:sz w:val="22"/>
              <w:szCs w:val="22"/>
              <w:lang w:val="en-GB" w:eastAsia="en-GB"/>
            </w:rPr>
          </w:pPr>
          <w:r>
            <w:rPr>
              <w:b w:val="0"/>
              <w:bCs w:val="0"/>
            </w:rPr>
            <w:fldChar w:fldCharType="begin"/>
          </w:r>
          <w:r>
            <w:rPr>
              <w:b w:val="0"/>
              <w:bCs w:val="0"/>
            </w:rPr>
            <w:instrText xml:space="preserve"> TOC \o "1-2" \n "2-2" \h \z \u </w:instrText>
          </w:r>
          <w:r>
            <w:rPr>
              <w:b w:val="0"/>
              <w:bCs w:val="0"/>
            </w:rPr>
            <w:fldChar w:fldCharType="separate"/>
          </w:r>
          <w:hyperlink w:anchor="_Toc24882399" w:history="1">
            <w:r w:rsidR="00C663AA" w:rsidRPr="000D697F">
              <w:rPr>
                <w:rStyle w:val="Hyperlink"/>
                <w:noProof/>
              </w:rPr>
              <w:t>Overview</w:t>
            </w:r>
            <w:r w:rsidR="00C663AA">
              <w:rPr>
                <w:noProof/>
                <w:webHidden/>
              </w:rPr>
              <w:tab/>
            </w:r>
            <w:r w:rsidR="00C663AA">
              <w:rPr>
                <w:noProof/>
                <w:webHidden/>
              </w:rPr>
              <w:fldChar w:fldCharType="begin"/>
            </w:r>
            <w:r w:rsidR="00C663AA">
              <w:rPr>
                <w:noProof/>
                <w:webHidden/>
              </w:rPr>
              <w:instrText xml:space="preserve"> PAGEREF _Toc24882399 \h </w:instrText>
            </w:r>
            <w:r w:rsidR="00C663AA">
              <w:rPr>
                <w:noProof/>
                <w:webHidden/>
              </w:rPr>
            </w:r>
            <w:r w:rsidR="00C663AA">
              <w:rPr>
                <w:noProof/>
                <w:webHidden/>
              </w:rPr>
              <w:fldChar w:fldCharType="separate"/>
            </w:r>
            <w:r w:rsidR="001D0B1D">
              <w:rPr>
                <w:noProof/>
                <w:webHidden/>
              </w:rPr>
              <w:t>2</w:t>
            </w:r>
            <w:r w:rsidR="00C663AA">
              <w:rPr>
                <w:noProof/>
                <w:webHidden/>
              </w:rPr>
              <w:fldChar w:fldCharType="end"/>
            </w:r>
          </w:hyperlink>
        </w:p>
        <w:p w14:paraId="33ECD2FA" w14:textId="77777777" w:rsidR="00C663AA" w:rsidRDefault="00CC5740">
          <w:pPr>
            <w:pStyle w:val="TOC2"/>
            <w:rPr>
              <w:noProof/>
              <w:color w:val="auto"/>
              <w:lang w:val="en-GB" w:eastAsia="en-GB"/>
            </w:rPr>
          </w:pPr>
          <w:hyperlink w:anchor="_Toc24882400" w:history="1">
            <w:r w:rsidR="00C663AA" w:rsidRPr="000D697F">
              <w:rPr>
                <w:rStyle w:val="Hyperlink"/>
                <w:noProof/>
              </w:rPr>
              <w:t>VasoTracker</w:t>
            </w:r>
          </w:hyperlink>
        </w:p>
        <w:p w14:paraId="1F6692DE" w14:textId="77777777" w:rsidR="00C663AA" w:rsidRDefault="00CC5740">
          <w:pPr>
            <w:pStyle w:val="TOC2"/>
            <w:rPr>
              <w:noProof/>
              <w:color w:val="auto"/>
              <w:lang w:val="en-GB" w:eastAsia="en-GB"/>
            </w:rPr>
          </w:pPr>
          <w:hyperlink w:anchor="_Toc24882401" w:history="1">
            <w:r w:rsidR="00C663AA" w:rsidRPr="000D697F">
              <w:rPr>
                <w:rStyle w:val="Hyperlink"/>
                <w:noProof/>
              </w:rPr>
              <w:t>Citing VasoTracker</w:t>
            </w:r>
          </w:hyperlink>
        </w:p>
        <w:p w14:paraId="3D1D2484" w14:textId="77777777" w:rsidR="00C663AA" w:rsidRDefault="00CC5740">
          <w:pPr>
            <w:pStyle w:val="TOC2"/>
            <w:rPr>
              <w:noProof/>
              <w:color w:val="auto"/>
              <w:lang w:val="en-GB" w:eastAsia="en-GB"/>
            </w:rPr>
          </w:pPr>
          <w:hyperlink w:anchor="_Toc24882402" w:history="1">
            <w:r w:rsidR="00C663AA" w:rsidRPr="000D697F">
              <w:rPr>
                <w:rStyle w:val="Hyperlink"/>
                <w:noProof/>
              </w:rPr>
              <w:t>The VasoTracker data acquisition software</w:t>
            </w:r>
          </w:hyperlink>
        </w:p>
        <w:p w14:paraId="220EBBF0" w14:textId="77777777" w:rsidR="00C663AA" w:rsidRDefault="00CC5740">
          <w:pPr>
            <w:pStyle w:val="TOC2"/>
            <w:rPr>
              <w:noProof/>
              <w:color w:val="auto"/>
              <w:lang w:val="en-GB" w:eastAsia="en-GB"/>
            </w:rPr>
          </w:pPr>
          <w:hyperlink w:anchor="_Toc24882403" w:history="1">
            <w:r w:rsidR="00C663AA" w:rsidRPr="000D697F">
              <w:rPr>
                <w:rStyle w:val="Hyperlink"/>
                <w:noProof/>
              </w:rPr>
              <w:t>The VasoTracker Offline Analyzer</w:t>
            </w:r>
          </w:hyperlink>
        </w:p>
        <w:p w14:paraId="2A4CB3D1" w14:textId="40555190" w:rsidR="00C663AA" w:rsidRDefault="00CC5740">
          <w:pPr>
            <w:pStyle w:val="TOC1"/>
            <w:tabs>
              <w:tab w:val="right" w:leader="dot" w:pos="9350"/>
            </w:tabs>
            <w:rPr>
              <w:b w:val="0"/>
              <w:bCs w:val="0"/>
              <w:noProof/>
              <w:color w:val="auto"/>
              <w:sz w:val="22"/>
              <w:szCs w:val="22"/>
              <w:lang w:val="en-GB" w:eastAsia="en-GB"/>
            </w:rPr>
          </w:pPr>
          <w:hyperlink w:anchor="_Toc24882404" w:history="1">
            <w:r w:rsidR="00C663AA" w:rsidRPr="000D697F">
              <w:rPr>
                <w:rStyle w:val="Hyperlink"/>
                <w:noProof/>
              </w:rPr>
              <w:t>Installation</w:t>
            </w:r>
            <w:r w:rsidR="00C663AA">
              <w:rPr>
                <w:noProof/>
                <w:webHidden/>
              </w:rPr>
              <w:tab/>
            </w:r>
            <w:r w:rsidR="00C663AA">
              <w:rPr>
                <w:noProof/>
                <w:webHidden/>
              </w:rPr>
              <w:fldChar w:fldCharType="begin"/>
            </w:r>
            <w:r w:rsidR="00C663AA">
              <w:rPr>
                <w:noProof/>
                <w:webHidden/>
              </w:rPr>
              <w:instrText xml:space="preserve"> PAGEREF _Toc24882404 \h </w:instrText>
            </w:r>
            <w:r w:rsidR="00C663AA">
              <w:rPr>
                <w:noProof/>
                <w:webHidden/>
              </w:rPr>
            </w:r>
            <w:r w:rsidR="00C663AA">
              <w:rPr>
                <w:noProof/>
                <w:webHidden/>
              </w:rPr>
              <w:fldChar w:fldCharType="separate"/>
            </w:r>
            <w:r w:rsidR="001D0B1D">
              <w:rPr>
                <w:noProof/>
                <w:webHidden/>
              </w:rPr>
              <w:t>4</w:t>
            </w:r>
            <w:r w:rsidR="00C663AA">
              <w:rPr>
                <w:noProof/>
                <w:webHidden/>
              </w:rPr>
              <w:fldChar w:fldCharType="end"/>
            </w:r>
          </w:hyperlink>
        </w:p>
        <w:p w14:paraId="5B9B134B" w14:textId="77777777" w:rsidR="00C663AA" w:rsidRDefault="00CC5740">
          <w:pPr>
            <w:pStyle w:val="TOC2"/>
            <w:rPr>
              <w:noProof/>
              <w:color w:val="auto"/>
              <w:lang w:val="en-GB" w:eastAsia="en-GB"/>
            </w:rPr>
          </w:pPr>
          <w:hyperlink w:anchor="_Toc24882405" w:history="1">
            <w:r w:rsidR="00C663AA" w:rsidRPr="000D697F">
              <w:rPr>
                <w:rStyle w:val="Hyperlink"/>
                <w:noProof/>
              </w:rPr>
              <w:t>Hardware requirements</w:t>
            </w:r>
          </w:hyperlink>
        </w:p>
        <w:p w14:paraId="67401131" w14:textId="77777777" w:rsidR="00C663AA" w:rsidRDefault="00CC5740">
          <w:pPr>
            <w:pStyle w:val="TOC2"/>
            <w:rPr>
              <w:noProof/>
              <w:color w:val="auto"/>
              <w:lang w:val="en-GB" w:eastAsia="en-GB"/>
            </w:rPr>
          </w:pPr>
          <w:hyperlink w:anchor="_Toc24882406" w:history="1">
            <w:r w:rsidR="00C663AA" w:rsidRPr="000D697F">
              <w:rPr>
                <w:rStyle w:val="Hyperlink"/>
                <w:noProof/>
              </w:rPr>
              <w:t>Supported cameras</w:t>
            </w:r>
          </w:hyperlink>
        </w:p>
        <w:p w14:paraId="1FE062B0" w14:textId="77777777" w:rsidR="00C663AA" w:rsidRDefault="00CC5740">
          <w:pPr>
            <w:pStyle w:val="TOC2"/>
            <w:rPr>
              <w:noProof/>
              <w:color w:val="auto"/>
              <w:lang w:val="en-GB" w:eastAsia="en-GB"/>
            </w:rPr>
          </w:pPr>
          <w:hyperlink w:anchor="_Toc24882407" w:history="1">
            <w:r w:rsidR="00C663AA" w:rsidRPr="000D697F">
              <w:rPr>
                <w:rStyle w:val="Hyperlink"/>
                <w:noProof/>
              </w:rPr>
              <w:t>Installation prerequisites</w:t>
            </w:r>
          </w:hyperlink>
        </w:p>
        <w:p w14:paraId="7E36C443" w14:textId="77777777" w:rsidR="00C663AA" w:rsidRDefault="00CC5740">
          <w:pPr>
            <w:pStyle w:val="TOC2"/>
            <w:rPr>
              <w:noProof/>
              <w:color w:val="auto"/>
              <w:lang w:val="en-GB" w:eastAsia="en-GB"/>
            </w:rPr>
          </w:pPr>
          <w:hyperlink w:anchor="_Toc24882408" w:history="1">
            <w:r w:rsidR="00C663AA" w:rsidRPr="000D697F">
              <w:rPr>
                <w:rStyle w:val="Hyperlink"/>
                <w:noProof/>
              </w:rPr>
              <w:t>Installing VasoTracker</w:t>
            </w:r>
          </w:hyperlink>
        </w:p>
        <w:p w14:paraId="161445BD" w14:textId="02926EC2" w:rsidR="00C663AA" w:rsidRDefault="00CC5740">
          <w:pPr>
            <w:pStyle w:val="TOC1"/>
            <w:tabs>
              <w:tab w:val="right" w:leader="dot" w:pos="9350"/>
            </w:tabs>
            <w:rPr>
              <w:b w:val="0"/>
              <w:bCs w:val="0"/>
              <w:noProof/>
              <w:color w:val="auto"/>
              <w:sz w:val="22"/>
              <w:szCs w:val="22"/>
              <w:lang w:val="en-GB" w:eastAsia="en-GB"/>
            </w:rPr>
          </w:pPr>
          <w:hyperlink w:anchor="_Toc24882409" w:history="1">
            <w:r w:rsidR="00C663AA" w:rsidRPr="000D697F">
              <w:rPr>
                <w:rStyle w:val="Hyperlink"/>
                <w:noProof/>
              </w:rPr>
              <w:t>Running VasoTracker</w:t>
            </w:r>
            <w:r w:rsidR="00C663AA">
              <w:rPr>
                <w:noProof/>
                <w:webHidden/>
              </w:rPr>
              <w:tab/>
            </w:r>
            <w:r w:rsidR="00C663AA">
              <w:rPr>
                <w:noProof/>
                <w:webHidden/>
              </w:rPr>
              <w:fldChar w:fldCharType="begin"/>
            </w:r>
            <w:r w:rsidR="00C663AA">
              <w:rPr>
                <w:noProof/>
                <w:webHidden/>
              </w:rPr>
              <w:instrText xml:space="preserve"> PAGEREF _Toc24882409 \h </w:instrText>
            </w:r>
            <w:r w:rsidR="00C663AA">
              <w:rPr>
                <w:noProof/>
                <w:webHidden/>
              </w:rPr>
            </w:r>
            <w:r w:rsidR="00C663AA">
              <w:rPr>
                <w:noProof/>
                <w:webHidden/>
              </w:rPr>
              <w:fldChar w:fldCharType="separate"/>
            </w:r>
            <w:r w:rsidR="001D0B1D">
              <w:rPr>
                <w:noProof/>
                <w:webHidden/>
              </w:rPr>
              <w:t>6</w:t>
            </w:r>
            <w:r w:rsidR="00C663AA">
              <w:rPr>
                <w:noProof/>
                <w:webHidden/>
              </w:rPr>
              <w:fldChar w:fldCharType="end"/>
            </w:r>
          </w:hyperlink>
        </w:p>
        <w:p w14:paraId="22C41FD4" w14:textId="77777777" w:rsidR="00C663AA" w:rsidRDefault="00CC5740">
          <w:pPr>
            <w:pStyle w:val="TOC2"/>
            <w:rPr>
              <w:noProof/>
              <w:color w:val="auto"/>
              <w:lang w:val="en-GB" w:eastAsia="en-GB"/>
            </w:rPr>
          </w:pPr>
          <w:hyperlink w:anchor="_Toc24882410" w:history="1">
            <w:r w:rsidR="00C663AA" w:rsidRPr="000D697F">
              <w:rPr>
                <w:rStyle w:val="Hyperlink"/>
                <w:noProof/>
              </w:rPr>
              <w:t>Setting up a VasoTracker shortcut</w:t>
            </w:r>
          </w:hyperlink>
        </w:p>
        <w:p w14:paraId="5905DC62" w14:textId="77777777" w:rsidR="00C663AA" w:rsidRDefault="00CC5740">
          <w:pPr>
            <w:pStyle w:val="TOC2"/>
            <w:rPr>
              <w:noProof/>
              <w:color w:val="auto"/>
              <w:lang w:val="en-GB" w:eastAsia="en-GB"/>
            </w:rPr>
          </w:pPr>
          <w:hyperlink w:anchor="_Toc24882411" w:history="1">
            <w:r w:rsidR="00C663AA" w:rsidRPr="000D697F">
              <w:rPr>
                <w:rStyle w:val="Hyperlink"/>
                <w:noProof/>
              </w:rPr>
              <w:t>Maximizing VasoTracker performance</w:t>
            </w:r>
          </w:hyperlink>
        </w:p>
        <w:p w14:paraId="50E489AC" w14:textId="77777777" w:rsidR="00C663AA" w:rsidRDefault="00CC5740">
          <w:pPr>
            <w:pStyle w:val="TOC2"/>
            <w:rPr>
              <w:noProof/>
              <w:color w:val="auto"/>
              <w:lang w:val="en-GB" w:eastAsia="en-GB"/>
            </w:rPr>
          </w:pPr>
          <w:hyperlink w:anchor="_Toc24882412" w:history="1">
            <w:r w:rsidR="00C663AA" w:rsidRPr="000D697F">
              <w:rPr>
                <w:rStyle w:val="Hyperlink"/>
                <w:noProof/>
              </w:rPr>
              <w:t>Starting the VasoTracker Data Acquisition Software</w:t>
            </w:r>
          </w:hyperlink>
        </w:p>
        <w:p w14:paraId="6A825ECD" w14:textId="5C8B6B2E" w:rsidR="00C663AA" w:rsidRDefault="00CC5740">
          <w:pPr>
            <w:pStyle w:val="TOC1"/>
            <w:tabs>
              <w:tab w:val="right" w:leader="dot" w:pos="9350"/>
            </w:tabs>
            <w:rPr>
              <w:b w:val="0"/>
              <w:bCs w:val="0"/>
              <w:noProof/>
              <w:color w:val="auto"/>
              <w:sz w:val="22"/>
              <w:szCs w:val="22"/>
              <w:lang w:val="en-GB" w:eastAsia="en-GB"/>
            </w:rPr>
          </w:pPr>
          <w:hyperlink w:anchor="_Toc24882413" w:history="1">
            <w:r w:rsidR="00C663AA" w:rsidRPr="000D697F">
              <w:rPr>
                <w:rStyle w:val="Hyperlink"/>
                <w:noProof/>
              </w:rPr>
              <w:t>VasoTracker Settings</w:t>
            </w:r>
            <w:r w:rsidR="00C663AA">
              <w:rPr>
                <w:noProof/>
                <w:webHidden/>
              </w:rPr>
              <w:tab/>
            </w:r>
            <w:r w:rsidR="00C663AA">
              <w:rPr>
                <w:noProof/>
                <w:webHidden/>
              </w:rPr>
              <w:fldChar w:fldCharType="begin"/>
            </w:r>
            <w:r w:rsidR="00C663AA">
              <w:rPr>
                <w:noProof/>
                <w:webHidden/>
              </w:rPr>
              <w:instrText xml:space="preserve"> PAGEREF _Toc24882413 \h </w:instrText>
            </w:r>
            <w:r w:rsidR="00C663AA">
              <w:rPr>
                <w:noProof/>
                <w:webHidden/>
              </w:rPr>
            </w:r>
            <w:r w:rsidR="00C663AA">
              <w:rPr>
                <w:noProof/>
                <w:webHidden/>
              </w:rPr>
              <w:fldChar w:fldCharType="separate"/>
            </w:r>
            <w:r w:rsidR="001D0B1D">
              <w:rPr>
                <w:noProof/>
                <w:webHidden/>
              </w:rPr>
              <w:t>9</w:t>
            </w:r>
            <w:r w:rsidR="00C663AA">
              <w:rPr>
                <w:noProof/>
                <w:webHidden/>
              </w:rPr>
              <w:fldChar w:fldCharType="end"/>
            </w:r>
          </w:hyperlink>
        </w:p>
        <w:p w14:paraId="267BDE14" w14:textId="77777777" w:rsidR="00C663AA" w:rsidRDefault="00CC5740">
          <w:pPr>
            <w:pStyle w:val="TOC2"/>
            <w:rPr>
              <w:noProof/>
              <w:color w:val="auto"/>
              <w:lang w:val="en-GB" w:eastAsia="en-GB"/>
            </w:rPr>
          </w:pPr>
          <w:hyperlink w:anchor="_Toc24882414" w:history="1">
            <w:r w:rsidR="00C663AA" w:rsidRPr="000D697F">
              <w:rPr>
                <w:rStyle w:val="Hyperlink"/>
                <w:noProof/>
              </w:rPr>
              <w:t>The settings bar</w:t>
            </w:r>
          </w:hyperlink>
        </w:p>
        <w:p w14:paraId="7903658D" w14:textId="77777777" w:rsidR="00C663AA" w:rsidRDefault="00CC5740">
          <w:pPr>
            <w:pStyle w:val="TOC2"/>
            <w:rPr>
              <w:noProof/>
              <w:color w:val="auto"/>
              <w:lang w:val="en-GB" w:eastAsia="en-GB"/>
            </w:rPr>
          </w:pPr>
          <w:hyperlink w:anchor="_Toc24882415" w:history="1">
            <w:r w:rsidR="00C663AA" w:rsidRPr="000D697F">
              <w:rPr>
                <w:rStyle w:val="Hyperlink"/>
                <w:noProof/>
              </w:rPr>
              <w:t>Source control panel</w:t>
            </w:r>
          </w:hyperlink>
        </w:p>
        <w:p w14:paraId="125BCC95" w14:textId="77777777" w:rsidR="00C663AA" w:rsidRDefault="00CC5740">
          <w:pPr>
            <w:pStyle w:val="TOC2"/>
            <w:rPr>
              <w:noProof/>
              <w:color w:val="auto"/>
              <w:lang w:val="en-GB" w:eastAsia="en-GB"/>
            </w:rPr>
          </w:pPr>
          <w:hyperlink w:anchor="_Toc24882416" w:history="1">
            <w:r w:rsidR="00C663AA" w:rsidRPr="000D697F">
              <w:rPr>
                <w:rStyle w:val="Hyperlink"/>
                <w:noProof/>
              </w:rPr>
              <w:t>Acquisition Settings control panel</w:t>
            </w:r>
          </w:hyperlink>
        </w:p>
        <w:p w14:paraId="66C43B6E" w14:textId="77777777" w:rsidR="00C663AA" w:rsidRDefault="00CC5740">
          <w:pPr>
            <w:pStyle w:val="TOC2"/>
            <w:rPr>
              <w:noProof/>
              <w:color w:val="auto"/>
              <w:lang w:val="en-GB" w:eastAsia="en-GB"/>
            </w:rPr>
          </w:pPr>
          <w:hyperlink w:anchor="_Toc24882417" w:history="1">
            <w:r w:rsidR="00C663AA" w:rsidRPr="000D697F">
              <w:rPr>
                <w:rStyle w:val="Hyperlink"/>
                <w:noProof/>
              </w:rPr>
              <w:t>Analysis Settings control panel</w:t>
            </w:r>
          </w:hyperlink>
        </w:p>
        <w:p w14:paraId="1128D9DC" w14:textId="77777777" w:rsidR="00C663AA" w:rsidRDefault="00CC5740">
          <w:pPr>
            <w:pStyle w:val="TOC2"/>
            <w:rPr>
              <w:noProof/>
              <w:color w:val="auto"/>
              <w:lang w:val="en-GB" w:eastAsia="en-GB"/>
            </w:rPr>
          </w:pPr>
          <w:hyperlink w:anchor="_Toc24882418" w:history="1">
            <w:r w:rsidR="00C663AA" w:rsidRPr="000D697F">
              <w:rPr>
                <w:rStyle w:val="Hyperlink"/>
                <w:noProof/>
              </w:rPr>
              <w:t>Outer and Inner Diameter Graph Settings control panel</w:t>
            </w:r>
          </w:hyperlink>
        </w:p>
        <w:p w14:paraId="673A79CD" w14:textId="77777777" w:rsidR="00C663AA" w:rsidRDefault="00CC5740">
          <w:pPr>
            <w:pStyle w:val="TOC2"/>
            <w:rPr>
              <w:noProof/>
              <w:color w:val="auto"/>
              <w:lang w:val="en-GB" w:eastAsia="en-GB"/>
            </w:rPr>
          </w:pPr>
          <w:hyperlink w:anchor="_Toc24882419" w:history="1">
            <w:r w:rsidR="00C663AA" w:rsidRPr="000D697F">
              <w:rPr>
                <w:rStyle w:val="Hyperlink"/>
                <w:noProof/>
              </w:rPr>
              <w:t>Data Acquisition panel</w:t>
            </w:r>
          </w:hyperlink>
        </w:p>
        <w:p w14:paraId="495FA61B" w14:textId="77777777" w:rsidR="00C663AA" w:rsidRDefault="00CC5740">
          <w:pPr>
            <w:pStyle w:val="TOC2"/>
            <w:rPr>
              <w:noProof/>
              <w:color w:val="auto"/>
              <w:lang w:val="en-GB" w:eastAsia="en-GB"/>
            </w:rPr>
          </w:pPr>
          <w:hyperlink w:anchor="_Toc24882420" w:history="1">
            <w:r w:rsidR="00C663AA" w:rsidRPr="000D697F">
              <w:rPr>
                <w:rStyle w:val="Hyperlink"/>
                <w:noProof/>
              </w:rPr>
              <w:t>Start/Stop panel</w:t>
            </w:r>
          </w:hyperlink>
        </w:p>
        <w:p w14:paraId="75744494" w14:textId="77777777" w:rsidR="00C663AA" w:rsidRDefault="00CC5740">
          <w:pPr>
            <w:pStyle w:val="TOC2"/>
            <w:rPr>
              <w:noProof/>
              <w:color w:val="auto"/>
              <w:lang w:val="en-GB" w:eastAsia="en-GB"/>
            </w:rPr>
          </w:pPr>
          <w:hyperlink w:anchor="_Toc24882421" w:history="1">
            <w:r w:rsidR="00C663AA" w:rsidRPr="000D697F">
              <w:rPr>
                <w:rStyle w:val="Hyperlink"/>
                <w:noProof/>
              </w:rPr>
              <w:t>Image dimension panel</w:t>
            </w:r>
          </w:hyperlink>
        </w:p>
        <w:p w14:paraId="0877DBC1" w14:textId="4C62571C" w:rsidR="00C663AA" w:rsidRDefault="00CC5740">
          <w:pPr>
            <w:pStyle w:val="TOC1"/>
            <w:tabs>
              <w:tab w:val="right" w:leader="dot" w:pos="9350"/>
            </w:tabs>
            <w:rPr>
              <w:b w:val="0"/>
              <w:bCs w:val="0"/>
              <w:noProof/>
              <w:color w:val="auto"/>
              <w:sz w:val="22"/>
              <w:szCs w:val="22"/>
              <w:lang w:val="en-GB" w:eastAsia="en-GB"/>
            </w:rPr>
          </w:pPr>
          <w:hyperlink w:anchor="_Toc24882422" w:history="1">
            <w:r w:rsidR="00C663AA" w:rsidRPr="000D697F">
              <w:rPr>
                <w:rStyle w:val="Hyperlink"/>
                <w:noProof/>
              </w:rPr>
              <w:t>VasoTracker Data Export</w:t>
            </w:r>
            <w:r w:rsidR="00C663AA">
              <w:rPr>
                <w:noProof/>
                <w:webHidden/>
              </w:rPr>
              <w:tab/>
            </w:r>
            <w:r w:rsidR="00C663AA">
              <w:rPr>
                <w:noProof/>
                <w:webHidden/>
              </w:rPr>
              <w:fldChar w:fldCharType="begin"/>
            </w:r>
            <w:r w:rsidR="00C663AA">
              <w:rPr>
                <w:noProof/>
                <w:webHidden/>
              </w:rPr>
              <w:instrText xml:space="preserve"> PAGEREF _Toc24882422 \h </w:instrText>
            </w:r>
            <w:r w:rsidR="00C663AA">
              <w:rPr>
                <w:noProof/>
                <w:webHidden/>
              </w:rPr>
            </w:r>
            <w:r w:rsidR="00C663AA">
              <w:rPr>
                <w:noProof/>
                <w:webHidden/>
              </w:rPr>
              <w:fldChar w:fldCharType="separate"/>
            </w:r>
            <w:r w:rsidR="001D0B1D">
              <w:rPr>
                <w:noProof/>
                <w:webHidden/>
              </w:rPr>
              <w:t>14</w:t>
            </w:r>
            <w:r w:rsidR="00C663AA">
              <w:rPr>
                <w:noProof/>
                <w:webHidden/>
              </w:rPr>
              <w:fldChar w:fldCharType="end"/>
            </w:r>
          </w:hyperlink>
        </w:p>
        <w:p w14:paraId="7936237F" w14:textId="77777777" w:rsidR="00C663AA" w:rsidRDefault="00CC5740">
          <w:pPr>
            <w:pStyle w:val="TOC2"/>
            <w:rPr>
              <w:noProof/>
              <w:color w:val="auto"/>
              <w:lang w:val="en-GB" w:eastAsia="en-GB"/>
            </w:rPr>
          </w:pPr>
          <w:hyperlink w:anchor="_Toc24882423" w:history="1">
            <w:r w:rsidR="00C663AA" w:rsidRPr="000D697F">
              <w:rPr>
                <w:rStyle w:val="Hyperlink"/>
                <w:noProof/>
              </w:rPr>
              <w:t>Data export</w:t>
            </w:r>
          </w:hyperlink>
        </w:p>
        <w:p w14:paraId="2CFCBBAB" w14:textId="77777777" w:rsidR="00C663AA" w:rsidRDefault="00CC5740">
          <w:pPr>
            <w:pStyle w:val="TOC2"/>
            <w:rPr>
              <w:noProof/>
              <w:color w:val="auto"/>
              <w:lang w:val="en-GB" w:eastAsia="en-GB"/>
            </w:rPr>
          </w:pPr>
          <w:hyperlink w:anchor="_Toc24882424" w:history="1">
            <w:r w:rsidR="00C663AA" w:rsidRPr="000D697F">
              <w:rPr>
                <w:rStyle w:val="Hyperlink"/>
                <w:noProof/>
              </w:rPr>
              <w:t>Data entry table</w:t>
            </w:r>
          </w:hyperlink>
        </w:p>
        <w:p w14:paraId="76B864C3" w14:textId="748EEEB9" w:rsidR="00C663AA" w:rsidRDefault="00CC5740">
          <w:pPr>
            <w:pStyle w:val="TOC1"/>
            <w:tabs>
              <w:tab w:val="right" w:leader="dot" w:pos="9350"/>
            </w:tabs>
            <w:rPr>
              <w:b w:val="0"/>
              <w:bCs w:val="0"/>
              <w:noProof/>
              <w:color w:val="auto"/>
              <w:sz w:val="22"/>
              <w:szCs w:val="22"/>
              <w:lang w:val="en-GB" w:eastAsia="en-GB"/>
            </w:rPr>
          </w:pPr>
          <w:hyperlink w:anchor="_Toc24882425" w:history="1">
            <w:r w:rsidR="00C663AA" w:rsidRPr="000D697F">
              <w:rPr>
                <w:rStyle w:val="Hyperlink"/>
                <w:noProof/>
              </w:rPr>
              <w:t>Editing VasoTracker</w:t>
            </w:r>
            <w:r w:rsidR="00C663AA">
              <w:rPr>
                <w:noProof/>
                <w:webHidden/>
              </w:rPr>
              <w:tab/>
            </w:r>
            <w:r w:rsidR="00C663AA">
              <w:rPr>
                <w:noProof/>
                <w:webHidden/>
              </w:rPr>
              <w:fldChar w:fldCharType="begin"/>
            </w:r>
            <w:r w:rsidR="00C663AA">
              <w:rPr>
                <w:noProof/>
                <w:webHidden/>
              </w:rPr>
              <w:instrText xml:space="preserve"> PAGEREF _Toc24882425 \h </w:instrText>
            </w:r>
            <w:r w:rsidR="00C663AA">
              <w:rPr>
                <w:noProof/>
                <w:webHidden/>
              </w:rPr>
            </w:r>
            <w:r w:rsidR="00C663AA">
              <w:rPr>
                <w:noProof/>
                <w:webHidden/>
              </w:rPr>
              <w:fldChar w:fldCharType="separate"/>
            </w:r>
            <w:r w:rsidR="001D0B1D">
              <w:rPr>
                <w:noProof/>
                <w:webHidden/>
              </w:rPr>
              <w:t>15</w:t>
            </w:r>
            <w:r w:rsidR="00C663AA">
              <w:rPr>
                <w:noProof/>
                <w:webHidden/>
              </w:rPr>
              <w:fldChar w:fldCharType="end"/>
            </w:r>
          </w:hyperlink>
        </w:p>
        <w:p w14:paraId="1AFE7E49" w14:textId="77777777" w:rsidR="00C663AA" w:rsidRDefault="00CC5740">
          <w:pPr>
            <w:pStyle w:val="TOC2"/>
            <w:rPr>
              <w:noProof/>
              <w:color w:val="auto"/>
              <w:lang w:val="en-GB" w:eastAsia="en-GB"/>
            </w:rPr>
          </w:pPr>
          <w:hyperlink w:anchor="_Toc24882426" w:history="1">
            <w:r w:rsidR="00C663AA" w:rsidRPr="000D697F">
              <w:rPr>
                <w:rStyle w:val="Hyperlink"/>
                <w:noProof/>
              </w:rPr>
              <w:t>Source code installation steps</w:t>
            </w:r>
          </w:hyperlink>
        </w:p>
        <w:p w14:paraId="303F6A4C" w14:textId="77777777" w:rsidR="00C663AA" w:rsidRDefault="00CC5740">
          <w:pPr>
            <w:pStyle w:val="TOC2"/>
            <w:rPr>
              <w:noProof/>
              <w:color w:val="auto"/>
              <w:lang w:val="en-GB" w:eastAsia="en-GB"/>
            </w:rPr>
          </w:pPr>
          <w:hyperlink w:anchor="_Toc24882427" w:history="1">
            <w:r w:rsidR="00C663AA" w:rsidRPr="000D697F">
              <w:rPr>
                <w:rStyle w:val="Hyperlink"/>
                <w:noProof/>
              </w:rPr>
              <w:t>Installing Prerequisites</w:t>
            </w:r>
          </w:hyperlink>
        </w:p>
        <w:p w14:paraId="0BDDACCB" w14:textId="77777777" w:rsidR="00C663AA" w:rsidRDefault="00CC5740">
          <w:pPr>
            <w:pStyle w:val="TOC2"/>
            <w:rPr>
              <w:noProof/>
              <w:color w:val="auto"/>
              <w:lang w:val="en-GB" w:eastAsia="en-GB"/>
            </w:rPr>
          </w:pPr>
          <w:hyperlink w:anchor="_Toc24882428" w:history="1">
            <w:r w:rsidR="00C663AA" w:rsidRPr="000D697F">
              <w:rPr>
                <w:rStyle w:val="Hyperlink"/>
                <w:noProof/>
              </w:rPr>
              <w:t>Installing Python 2.7</w:t>
            </w:r>
          </w:hyperlink>
        </w:p>
        <w:p w14:paraId="523AB0A7" w14:textId="77777777" w:rsidR="00C663AA" w:rsidRDefault="00CC5740">
          <w:pPr>
            <w:pStyle w:val="TOC2"/>
            <w:rPr>
              <w:noProof/>
              <w:color w:val="auto"/>
              <w:lang w:val="en-GB" w:eastAsia="en-GB"/>
            </w:rPr>
          </w:pPr>
          <w:hyperlink w:anchor="_Toc24882429" w:history="1">
            <w:r w:rsidR="00C663AA" w:rsidRPr="000D697F">
              <w:rPr>
                <w:rStyle w:val="Hyperlink"/>
                <w:noProof/>
              </w:rPr>
              <w:t>Installing Python dependencies</w:t>
            </w:r>
          </w:hyperlink>
        </w:p>
        <w:p w14:paraId="3097C665" w14:textId="77777777" w:rsidR="00C663AA" w:rsidRDefault="00CC5740">
          <w:pPr>
            <w:pStyle w:val="TOC2"/>
            <w:rPr>
              <w:noProof/>
              <w:color w:val="auto"/>
              <w:lang w:val="en-GB" w:eastAsia="en-GB"/>
            </w:rPr>
          </w:pPr>
          <w:hyperlink w:anchor="_Toc24882430" w:history="1">
            <w:r w:rsidR="00C663AA" w:rsidRPr="000D697F">
              <w:rPr>
                <w:rStyle w:val="Hyperlink"/>
                <w:noProof/>
              </w:rPr>
              <w:t>Launching VasoTracker from the source code</w:t>
            </w:r>
          </w:hyperlink>
        </w:p>
        <w:p w14:paraId="49A2CE5B" w14:textId="77777777" w:rsidR="00776ACE" w:rsidRDefault="00A53E88">
          <w:r>
            <w:rPr>
              <w:b/>
              <w:bCs/>
              <w:sz w:val="26"/>
              <w:szCs w:val="26"/>
            </w:rPr>
            <w:fldChar w:fldCharType="end"/>
          </w:r>
        </w:p>
      </w:sdtContent>
    </w:sdt>
    <w:p w14:paraId="05D365B5" w14:textId="77777777" w:rsidR="00776ACE" w:rsidRDefault="00776ACE">
      <w:pPr>
        <w:sectPr w:rsidR="00776ACE" w:rsidSect="003F1ECC">
          <w:type w:val="continuous"/>
          <w:pgSz w:w="12240" w:h="15840" w:code="1"/>
          <w:pgMar w:top="1080" w:right="1440" w:bottom="1080" w:left="1440" w:header="720" w:footer="576" w:gutter="0"/>
          <w:pgNumType w:start="0"/>
          <w:cols w:space="720"/>
          <w:titlePg/>
          <w:docGrid w:linePitch="360"/>
        </w:sectPr>
      </w:pPr>
    </w:p>
    <w:p w14:paraId="19F192C5" w14:textId="77777777" w:rsidR="00776ACE" w:rsidRPr="000078B3" w:rsidRDefault="008E7290" w:rsidP="000078B3">
      <w:pPr>
        <w:pStyle w:val="Heading1"/>
      </w:pPr>
      <w:bookmarkStart w:id="2" w:name="_Toc24882399"/>
      <w:r w:rsidRPr="000078B3">
        <w:lastRenderedPageBreak/>
        <w:t>Overview</w:t>
      </w:r>
      <w:bookmarkEnd w:id="2"/>
      <w:r w:rsidR="000078B3" w:rsidRPr="000078B3">
        <w:tab/>
      </w:r>
    </w:p>
    <w:sdt>
      <w:sdtPr>
        <w:id w:val="-1252579605"/>
        <w:placeholder>
          <w:docPart w:val="FA7213BFED734FFBBEBC96FC6BD2A74A"/>
        </w:placeholder>
        <w15:appearance w15:val="hidden"/>
      </w:sdtPr>
      <w:sdtEndPr/>
      <w:sdtContent>
        <w:p w14:paraId="63984404" w14:textId="77777777" w:rsidR="00933F50" w:rsidRDefault="00933F50" w:rsidP="00770823"/>
        <w:p w14:paraId="63762CFC" w14:textId="77777777" w:rsidR="007C31C5" w:rsidRDefault="00933F50" w:rsidP="007C31C5">
          <w:pPr>
            <w:pStyle w:val="Heading2"/>
          </w:pPr>
          <w:bookmarkStart w:id="3" w:name="_Toc24882400"/>
          <w:r>
            <w:t>VasoTracker</w:t>
          </w:r>
          <w:bookmarkEnd w:id="3"/>
        </w:p>
        <w:p w14:paraId="47A8B017" w14:textId="77777777" w:rsidR="005501A3" w:rsidRPr="005501A3" w:rsidRDefault="005501A3" w:rsidP="005501A3"/>
        <w:p w14:paraId="2D783574" w14:textId="77777777" w:rsidR="00D97C1F" w:rsidRDefault="000078B3" w:rsidP="005501A3">
          <w:pPr>
            <w:jc w:val="both"/>
          </w:pPr>
          <w:r w:rsidRPr="000078B3">
            <w:t>VasoTracker is an open source pressure myograph system</w:t>
          </w:r>
          <w:r w:rsidR="007B50CD">
            <w:t xml:space="preserve"> for tracking the diameter of</w:t>
          </w:r>
          <w:r w:rsidRPr="000078B3">
            <w:t xml:space="preserve"> isolated, pressurized blood vessels.</w:t>
          </w:r>
          <w:r>
            <w:t xml:space="preserve"> </w:t>
          </w:r>
          <w:r w:rsidR="007B50CD">
            <w:t xml:space="preserve">The complete system includes a </w:t>
          </w:r>
          <w:r w:rsidR="007C31C5">
            <w:t xml:space="preserve">vessel chamber, temperature controller, pressure monitor, </w:t>
          </w:r>
          <w:r w:rsidR="007B50CD">
            <w:t xml:space="preserve">microscope, camera, laptop computer, </w:t>
          </w:r>
          <w:r w:rsidR="007C31C5">
            <w:t>and analysis software – everything that is required to perform pressure myography.</w:t>
          </w:r>
        </w:p>
        <w:p w14:paraId="77A76779" w14:textId="77777777" w:rsidR="005501A3" w:rsidRDefault="005501A3" w:rsidP="00D97C1F"/>
        <w:p w14:paraId="6C397FF8" w14:textId="77777777" w:rsidR="000078B3" w:rsidRDefault="007C31C5" w:rsidP="005501A3">
          <w:pPr>
            <w:jc w:val="both"/>
          </w:pPr>
          <w:r>
            <w:t>We made VasoTracker because we wanted to make pressure myography more accessible (i.e. cheaper)</w:t>
          </w:r>
          <w:r w:rsidR="00D377B0">
            <w:t xml:space="preserve"> and </w:t>
          </w:r>
          <w:r w:rsidR="009F7531">
            <w:t>customizable</w:t>
          </w:r>
          <w:r>
            <w:t>. The full system costs ~$4500 (£3500 if you are in the UK). This is ~10% of the cost of a commercial myograph system. Visit the VasoTracker website (</w:t>
          </w:r>
          <w:hyperlink r:id="rId14" w:history="1">
            <w:r w:rsidRPr="009F7531">
              <w:rPr>
                <w:rStyle w:val="Hyperlink"/>
                <w:color w:val="098388"/>
              </w:rPr>
              <w:t>www.vasotracker.com</w:t>
            </w:r>
          </w:hyperlink>
          <w:r>
            <w:t>) to find out how to build your own.</w:t>
          </w:r>
        </w:p>
        <w:p w14:paraId="74EF4666" w14:textId="77777777" w:rsidR="00BB2AED" w:rsidRDefault="00BB2AED" w:rsidP="005501A3">
          <w:pPr>
            <w:jc w:val="both"/>
          </w:pPr>
        </w:p>
        <w:p w14:paraId="1A6CBA42" w14:textId="77777777" w:rsidR="00BB2AED" w:rsidRDefault="00BB2AED" w:rsidP="00BB2AED">
          <w:pPr>
            <w:pStyle w:val="Heading2"/>
          </w:pPr>
          <w:bookmarkStart w:id="4" w:name="_Toc24882401"/>
          <w:r>
            <w:t>Citing VasoTracker</w:t>
          </w:r>
          <w:bookmarkEnd w:id="4"/>
        </w:p>
        <w:p w14:paraId="58322B8D" w14:textId="77777777" w:rsidR="00BB2AED" w:rsidRDefault="00BB2AED" w:rsidP="00BB2AED"/>
        <w:p w14:paraId="17BD9532" w14:textId="77777777" w:rsidR="00BB2AED" w:rsidRDefault="00BB2AED" w:rsidP="00BB2AED">
          <w:r>
            <w:t xml:space="preserve">We hope that VasoTracker is of use to </w:t>
          </w:r>
          <w:r w:rsidR="00EC1C0A">
            <w:t xml:space="preserve">you or </w:t>
          </w:r>
          <w:r>
            <w:t>anyone</w:t>
          </w:r>
          <w:r w:rsidR="00EC1C0A">
            <w:t xml:space="preserve"> else</w:t>
          </w:r>
          <w:r>
            <w:t xml:space="preserve"> wishing to study blood vessel function. </w:t>
          </w:r>
          <w:r w:rsidR="00EC1C0A">
            <w:t>Our work</w:t>
          </w:r>
          <w:r>
            <w:t xml:space="preserve"> develop</w:t>
          </w:r>
          <w:r w:rsidR="00EC1C0A">
            <w:t>ing</w:t>
          </w:r>
          <w:r>
            <w:t xml:space="preserve"> and releas</w:t>
          </w:r>
          <w:r w:rsidR="00EC1C0A">
            <w:t>ing</w:t>
          </w:r>
          <w:r>
            <w:t xml:space="preserve"> VasoTracker as an open source platform was made possible by grant funding from the </w:t>
          </w:r>
          <w:proofErr w:type="spellStart"/>
          <w:r>
            <w:t>Wellcome</w:t>
          </w:r>
          <w:proofErr w:type="spellEnd"/>
          <w:r>
            <w:t xml:space="preserve"> Trust and British Heart Foundation. Our ability to support, develop and maintain VasoTracker will depend on more grants, so whether you use the VasoTracker software and hardware as a complete system or only the certain bit, please cite VasoTracker in your scientific publications.</w:t>
          </w:r>
        </w:p>
        <w:p w14:paraId="5F1151E4" w14:textId="77777777" w:rsidR="00BB2AED" w:rsidRDefault="00BB2AED" w:rsidP="00BB2AED"/>
        <w:p w14:paraId="367F708B" w14:textId="77777777" w:rsidR="00BB2AED" w:rsidRDefault="00BB2AED" w:rsidP="00BB2AED">
          <w:pPr>
            <w:ind w:left="720"/>
          </w:pPr>
          <w:r>
            <w:t xml:space="preserve">Penelope F. Lawton, Matthew D. Lee, Christopher D. Saunter, John M. </w:t>
          </w:r>
          <w:proofErr w:type="spellStart"/>
          <w:r>
            <w:t>Girkin</w:t>
          </w:r>
          <w:proofErr w:type="spellEnd"/>
          <w:r>
            <w:t>, John G. McCarron and Calum Wilson (2019). VasoTracker, a low-cost and open source pressure myograph system for vascular physiology. Frontiers in Physiology</w:t>
          </w:r>
          <w:r w:rsidRPr="00BB2AED">
            <w:t xml:space="preserve"> 10:99. </w:t>
          </w:r>
        </w:p>
        <w:p w14:paraId="520D60BB" w14:textId="77777777" w:rsidR="00BB2AED" w:rsidRDefault="00BB2AED" w:rsidP="00BB2AED">
          <w:pPr>
            <w:ind w:left="720"/>
          </w:pPr>
          <w:r>
            <w:t>DOI</w:t>
          </w:r>
          <w:r w:rsidRPr="00BB2AED">
            <w:t xml:space="preserve">: </w:t>
          </w:r>
          <w:hyperlink r:id="rId15" w:history="1">
            <w:r w:rsidRPr="00BB2AED">
              <w:rPr>
                <w:rStyle w:val="Hyperlink"/>
              </w:rPr>
              <w:t>https://doi.org/10.3389/fphys.2019.00099</w:t>
            </w:r>
          </w:hyperlink>
        </w:p>
        <w:p w14:paraId="6644D6C6" w14:textId="77777777" w:rsidR="00BB2AED" w:rsidRDefault="00BB2AED">
          <w:pPr>
            <w:spacing w:after="320"/>
          </w:pPr>
          <w:r>
            <w:br w:type="page"/>
          </w:r>
        </w:p>
        <w:p w14:paraId="79F058E5" w14:textId="77777777" w:rsidR="007C31C5" w:rsidRDefault="007C31C5" w:rsidP="007C31C5">
          <w:pPr>
            <w:pStyle w:val="Heading2"/>
          </w:pPr>
          <w:bookmarkStart w:id="5" w:name="_Toc24882402"/>
          <w:r>
            <w:lastRenderedPageBreak/>
            <w:t xml:space="preserve">The VasoTracker </w:t>
          </w:r>
          <w:r w:rsidR="00933F50">
            <w:t>data a</w:t>
          </w:r>
          <w:r w:rsidR="00D97C1F">
            <w:t xml:space="preserve">cquisition </w:t>
          </w:r>
          <w:r w:rsidR="00933F50">
            <w:t>s</w:t>
          </w:r>
          <w:r>
            <w:t>oftware</w:t>
          </w:r>
          <w:bookmarkEnd w:id="5"/>
        </w:p>
        <w:p w14:paraId="148F49C5" w14:textId="77777777" w:rsidR="0056291A" w:rsidRPr="0056291A" w:rsidRDefault="0056291A" w:rsidP="0056291A"/>
        <w:p w14:paraId="580DD8B7" w14:textId="77777777" w:rsidR="007C31C5" w:rsidRDefault="007C31C5" w:rsidP="007C31C5">
          <w:pPr>
            <w:jc w:val="both"/>
            <w:rPr>
              <w:szCs w:val="24"/>
            </w:rPr>
          </w:pPr>
          <w:r w:rsidRPr="007C31C5">
            <w:rPr>
              <w:szCs w:val="24"/>
            </w:rPr>
            <w:t xml:space="preserve">The VasoTracker </w:t>
          </w:r>
          <w:r w:rsidR="004A5E63">
            <w:rPr>
              <w:szCs w:val="24"/>
            </w:rPr>
            <w:t xml:space="preserve">data acquisition </w:t>
          </w:r>
          <w:r w:rsidRPr="007C31C5">
            <w:rPr>
              <w:szCs w:val="24"/>
            </w:rPr>
            <w:t xml:space="preserve">software </w:t>
          </w:r>
          <w:r w:rsidR="007C6CCE">
            <w:rPr>
              <w:szCs w:val="24"/>
            </w:rPr>
            <w:t>was designed</w:t>
          </w:r>
          <w:r w:rsidRPr="007C31C5">
            <w:rPr>
              <w:szCs w:val="24"/>
            </w:rPr>
            <w:t xml:space="preserve"> to monitor </w:t>
          </w:r>
          <w:r w:rsidR="004A5E63">
            <w:rPr>
              <w:szCs w:val="24"/>
            </w:rPr>
            <w:t xml:space="preserve">the diameter of </w:t>
          </w:r>
          <w:r w:rsidRPr="007C31C5">
            <w:rPr>
              <w:szCs w:val="24"/>
            </w:rPr>
            <w:t>blood vessels mounted</w:t>
          </w:r>
          <w:r w:rsidR="004A5E63">
            <w:rPr>
              <w:szCs w:val="24"/>
            </w:rPr>
            <w:t xml:space="preserve"> in a pressure myograph</w:t>
          </w:r>
          <w:r w:rsidR="00ED00E8">
            <w:rPr>
              <w:szCs w:val="24"/>
            </w:rPr>
            <w:t xml:space="preserve">. </w:t>
          </w:r>
          <w:r w:rsidR="004A5E63">
            <w:rPr>
              <w:szCs w:val="24"/>
            </w:rPr>
            <w:t>We developed the software to</w:t>
          </w:r>
          <w:r w:rsidR="00ED00E8">
            <w:rPr>
              <w:szCs w:val="24"/>
            </w:rPr>
            <w:t xml:space="preserve"> complement </w:t>
          </w:r>
          <w:r w:rsidR="004A5E63">
            <w:rPr>
              <w:szCs w:val="24"/>
            </w:rPr>
            <w:t>our own open source pressure myograph chamber</w:t>
          </w:r>
          <w:r w:rsidR="00ED00E8">
            <w:rPr>
              <w:szCs w:val="24"/>
            </w:rPr>
            <w:t xml:space="preserve">, </w:t>
          </w:r>
          <w:r w:rsidR="004A5E63">
            <w:rPr>
              <w:szCs w:val="24"/>
            </w:rPr>
            <w:t xml:space="preserve">but it </w:t>
          </w:r>
          <w:r w:rsidR="00ED00E8">
            <w:rPr>
              <w:szCs w:val="24"/>
            </w:rPr>
            <w:t xml:space="preserve">can be used to </w:t>
          </w:r>
          <w:r w:rsidR="00E14FDF">
            <w:rPr>
              <w:szCs w:val="24"/>
            </w:rPr>
            <w:t>add</w:t>
          </w:r>
          <w:r w:rsidR="00ED00E8">
            <w:rPr>
              <w:szCs w:val="24"/>
            </w:rPr>
            <w:t xml:space="preserve"> diameter tracking capabilities to almost any microscope/camera set up</w:t>
          </w:r>
          <w:r>
            <w:rPr>
              <w:szCs w:val="24"/>
            </w:rPr>
            <w:t>. The software performs the following functions</w:t>
          </w:r>
        </w:p>
        <w:p w14:paraId="263FCFA1" w14:textId="77777777" w:rsidR="005501A3" w:rsidRDefault="005501A3" w:rsidP="007C31C5">
          <w:pPr>
            <w:jc w:val="both"/>
            <w:rPr>
              <w:szCs w:val="24"/>
            </w:rPr>
          </w:pPr>
        </w:p>
        <w:p w14:paraId="790D2395" w14:textId="77777777" w:rsidR="007C31C5" w:rsidRDefault="007C6CCE" w:rsidP="007C31C5">
          <w:pPr>
            <w:pStyle w:val="ListParagraph"/>
            <w:numPr>
              <w:ilvl w:val="0"/>
              <w:numId w:val="4"/>
            </w:numPr>
            <w:jc w:val="both"/>
            <w:rPr>
              <w:szCs w:val="24"/>
            </w:rPr>
          </w:pPr>
          <w:r>
            <w:rPr>
              <w:szCs w:val="24"/>
            </w:rPr>
            <w:t>Live acquisition/display of pressurized arteries mounted in the VasoTracker vessel chamber.</w:t>
          </w:r>
        </w:p>
        <w:p w14:paraId="081B1201" w14:textId="77777777" w:rsidR="007C6CCE" w:rsidRDefault="003F1ECC" w:rsidP="007C31C5">
          <w:pPr>
            <w:pStyle w:val="ListParagraph"/>
            <w:numPr>
              <w:ilvl w:val="0"/>
              <w:numId w:val="4"/>
            </w:numPr>
            <w:jc w:val="both"/>
            <w:rPr>
              <w:szCs w:val="24"/>
            </w:rPr>
          </w:pPr>
          <w:r>
            <w:rPr>
              <w:szCs w:val="24"/>
            </w:rPr>
            <w:t>Real-time</w:t>
          </w:r>
          <w:r w:rsidR="007C6CCE">
            <w:rPr>
              <w:szCs w:val="24"/>
            </w:rPr>
            <w:t xml:space="preserve"> measurement</w:t>
          </w:r>
          <w:r>
            <w:rPr>
              <w:szCs w:val="24"/>
            </w:rPr>
            <w:t xml:space="preserve"> and display</w:t>
          </w:r>
          <w:r w:rsidR="007C6CCE">
            <w:rPr>
              <w:szCs w:val="24"/>
            </w:rPr>
            <w:t xml:space="preserve"> of outer and inner artery diameter.</w:t>
          </w:r>
        </w:p>
        <w:p w14:paraId="118E620B" w14:textId="77777777" w:rsidR="007C31C5" w:rsidRDefault="003F1ECC" w:rsidP="007C31C5">
          <w:pPr>
            <w:pStyle w:val="ListParagraph"/>
            <w:numPr>
              <w:ilvl w:val="0"/>
              <w:numId w:val="4"/>
            </w:numPr>
            <w:jc w:val="both"/>
            <w:rPr>
              <w:szCs w:val="24"/>
            </w:rPr>
          </w:pPr>
          <w:r>
            <w:rPr>
              <w:szCs w:val="24"/>
            </w:rPr>
            <w:t xml:space="preserve">Real-time measurement </w:t>
          </w:r>
          <w:r w:rsidR="007C6CCE">
            <w:rPr>
              <w:szCs w:val="24"/>
            </w:rPr>
            <w:t>of bath temperature and intraluminal pressure.</w:t>
          </w:r>
        </w:p>
        <w:p w14:paraId="1E5403E2" w14:textId="77777777" w:rsidR="007C31C5" w:rsidRDefault="007C6CCE" w:rsidP="007C31C5">
          <w:pPr>
            <w:pStyle w:val="ListParagraph"/>
            <w:numPr>
              <w:ilvl w:val="0"/>
              <w:numId w:val="4"/>
            </w:numPr>
            <w:jc w:val="both"/>
            <w:rPr>
              <w:szCs w:val="24"/>
            </w:rPr>
          </w:pPr>
          <w:r>
            <w:rPr>
              <w:szCs w:val="24"/>
            </w:rPr>
            <w:t>Live recording and graphing of artery diameter(s).</w:t>
          </w:r>
        </w:p>
        <w:p w14:paraId="1825BE4F" w14:textId="77777777" w:rsidR="003F1ECC" w:rsidRDefault="007C6CCE" w:rsidP="007C31C5">
          <w:pPr>
            <w:pStyle w:val="ListParagraph"/>
            <w:numPr>
              <w:ilvl w:val="0"/>
              <w:numId w:val="4"/>
            </w:numPr>
            <w:jc w:val="both"/>
            <w:rPr>
              <w:szCs w:val="24"/>
            </w:rPr>
          </w:pPr>
          <w:r>
            <w:rPr>
              <w:szCs w:val="24"/>
            </w:rPr>
            <w:t>Trac</w:t>
          </w:r>
          <w:r w:rsidR="003F1ECC">
            <w:rPr>
              <w:szCs w:val="24"/>
            </w:rPr>
            <w:t>k</w:t>
          </w:r>
          <w:r>
            <w:rPr>
              <w:szCs w:val="24"/>
            </w:rPr>
            <w:t>ing of experimental manipulations (e.g. drug additions).</w:t>
          </w:r>
        </w:p>
        <w:p w14:paraId="7B02A1EE" w14:textId="77777777" w:rsidR="00ED00E8" w:rsidRDefault="00ED00E8" w:rsidP="007C31C5">
          <w:pPr>
            <w:pStyle w:val="ListParagraph"/>
            <w:numPr>
              <w:ilvl w:val="0"/>
              <w:numId w:val="4"/>
            </w:numPr>
            <w:jc w:val="both"/>
            <w:rPr>
              <w:szCs w:val="24"/>
            </w:rPr>
          </w:pPr>
          <w:r>
            <w:rPr>
              <w:szCs w:val="24"/>
            </w:rPr>
            <w:t>Multi-line diameter tracking.</w:t>
          </w:r>
        </w:p>
        <w:p w14:paraId="2F0B215F" w14:textId="77777777" w:rsidR="00ED00E8" w:rsidRDefault="00ED00E8" w:rsidP="007C31C5">
          <w:pPr>
            <w:pStyle w:val="ListParagraph"/>
            <w:numPr>
              <w:ilvl w:val="0"/>
              <w:numId w:val="4"/>
            </w:numPr>
            <w:jc w:val="both"/>
            <w:rPr>
              <w:szCs w:val="24"/>
            </w:rPr>
          </w:pPr>
          <w:r>
            <w:rPr>
              <w:szCs w:val="24"/>
            </w:rPr>
            <w:t>Tracking within a user-specified region-of-interest (ROI).</w:t>
          </w:r>
        </w:p>
        <w:p w14:paraId="590C015E" w14:textId="77777777" w:rsidR="00ED00E8" w:rsidRDefault="00ED00E8" w:rsidP="007C31C5">
          <w:pPr>
            <w:pStyle w:val="ListParagraph"/>
            <w:numPr>
              <w:ilvl w:val="0"/>
              <w:numId w:val="4"/>
            </w:numPr>
            <w:jc w:val="both"/>
            <w:rPr>
              <w:szCs w:val="24"/>
            </w:rPr>
          </w:pPr>
          <w:r>
            <w:rPr>
              <w:szCs w:val="24"/>
            </w:rPr>
            <w:t>Line averaging and statistical filtering of result.</w:t>
          </w:r>
        </w:p>
        <w:p w14:paraId="3C9D5468" w14:textId="77777777" w:rsidR="00ED00E8" w:rsidRDefault="00ED00E8" w:rsidP="007C31C5">
          <w:pPr>
            <w:pStyle w:val="ListParagraph"/>
            <w:numPr>
              <w:ilvl w:val="0"/>
              <w:numId w:val="4"/>
            </w:numPr>
            <w:jc w:val="both"/>
            <w:rPr>
              <w:szCs w:val="24"/>
            </w:rPr>
          </w:pPr>
          <w:r>
            <w:rPr>
              <w:szCs w:val="24"/>
            </w:rPr>
            <w:t>Video output (.tiff files).</w:t>
          </w:r>
        </w:p>
        <w:p w14:paraId="7ABBEAC7" w14:textId="77777777" w:rsidR="003F1ECC" w:rsidRDefault="003F1ECC" w:rsidP="003F1ECC">
          <w:pPr>
            <w:jc w:val="both"/>
            <w:rPr>
              <w:szCs w:val="24"/>
            </w:rPr>
          </w:pPr>
        </w:p>
        <w:p w14:paraId="162ABBB2" w14:textId="77777777" w:rsidR="003F1ECC" w:rsidRDefault="003F1ECC" w:rsidP="003F1ECC">
          <w:pPr>
            <w:jc w:val="both"/>
            <w:rPr>
              <w:szCs w:val="24"/>
            </w:rPr>
          </w:pPr>
        </w:p>
        <w:tbl>
          <w:tblPr>
            <w:tblStyle w:val="TipTable"/>
            <w:tblpPr w:leftFromText="180" w:rightFromText="180" w:vertAnchor="text" w:horzAnchor="margin" w:tblpXSpec="center" w:tblpY="-15"/>
            <w:tblW w:w="5014" w:type="pct"/>
            <w:jc w:val="center"/>
            <w:shd w:val="clear" w:color="auto" w:fill="E4E3E2" w:themeFill="background2"/>
            <w:tblCellMar>
              <w:top w:w="0" w:type="dxa"/>
            </w:tblCellMar>
            <w:tblLook w:val="04A0" w:firstRow="1" w:lastRow="0" w:firstColumn="1" w:lastColumn="0" w:noHBand="0" w:noVBand="1"/>
          </w:tblPr>
          <w:tblGrid>
            <w:gridCol w:w="648"/>
            <w:gridCol w:w="8738"/>
          </w:tblGrid>
          <w:tr w:rsidR="00ED00E8" w14:paraId="1007E6F8" w14:textId="77777777" w:rsidTr="00ED00E8">
            <w:trPr>
              <w:jc w:val="center"/>
            </w:trPr>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006F689F" w14:textId="77777777" w:rsidR="00ED00E8" w:rsidRDefault="00ED00E8" w:rsidP="00ED00E8">
                <w:pPr>
                  <w:pStyle w:val="Icon"/>
                </w:pPr>
                <w:r>
                  <w:rPr>
                    <w:noProof/>
                    <w:lang w:eastAsia="en-US"/>
                  </w:rPr>
                  <w:drawing>
                    <wp:inline distT="0" distB="0" distL="0" distR="0" wp14:anchorId="7C9C888A" wp14:editId="1C2F2194">
                      <wp:extent cx="317500" cy="3175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TICON-01.png"/>
                              <pic:cNvPicPr/>
                            </pic:nvPicPr>
                            <pic:blipFill>
                              <a:blip r:embed="rId13">
                                <a:extLst>
                                  <a:ext uri="{28A0092B-C50C-407E-A947-70E740481C1C}">
                                    <a14:useLocalDpi xmlns:a14="http://schemas.microsoft.com/office/drawing/2010/main" val="0"/>
                                  </a:ext>
                                </a:extLst>
                              </a:blip>
                              <a:stretch>
                                <a:fillRect/>
                              </a:stretch>
                            </pic:blipFill>
                            <pic:spPr>
                              <a:xfrm>
                                <a:off x="0" y="0"/>
                                <a:ext cx="317510" cy="317510"/>
                              </a:xfrm>
                              <a:prstGeom prst="rect">
                                <a:avLst/>
                              </a:prstGeom>
                            </pic:spPr>
                          </pic:pic>
                        </a:graphicData>
                      </a:graphic>
                    </wp:inline>
                  </w:drawing>
                </w:r>
              </w:p>
            </w:tc>
            <w:tc>
              <w:tcPr>
                <w:tcW w:w="4655" w:type="pct"/>
                <w:shd w:val="clear" w:color="auto" w:fill="E4E3E2" w:themeFill="background2"/>
              </w:tcPr>
              <w:p w14:paraId="4D0D3DC7" w14:textId="77777777" w:rsidR="00ED00E8" w:rsidRPr="006D31F0" w:rsidRDefault="00ED00E8" w:rsidP="00ED00E8">
                <w:pPr>
                  <w:pStyle w:val="TipText"/>
                  <w:cnfStyle w:val="000000000000" w:firstRow="0" w:lastRow="0" w:firstColumn="0" w:lastColumn="0" w:oddVBand="0" w:evenVBand="0" w:oddHBand="0" w:evenHBand="0" w:firstRowFirstColumn="0" w:firstRowLastColumn="0" w:lastRowFirstColumn="0" w:lastRowLastColumn="0"/>
                  <w:rPr>
                    <w:i w:val="0"/>
                  </w:rPr>
                </w:pPr>
                <w:r w:rsidRPr="006D31F0">
                  <w:rPr>
                    <w:i w:val="0"/>
                  </w:rPr>
                  <w:t>The VasoTracker software is easy to adapt. Get in touch with us if you wish the software to calculate and output any other parameters (e.g. wall thickness, cross sectional area, media/lumen ratio). Alternatively, you can adapt the software yourself!</w:t>
                </w:r>
              </w:p>
            </w:tc>
          </w:tr>
        </w:tbl>
        <w:p w14:paraId="1A3477B6" w14:textId="77777777" w:rsidR="007C31C5" w:rsidRPr="003F1ECC" w:rsidRDefault="00CC5740" w:rsidP="003F1ECC">
          <w:pPr>
            <w:jc w:val="both"/>
            <w:rPr>
              <w:szCs w:val="24"/>
            </w:rPr>
          </w:pPr>
        </w:p>
      </w:sdtContent>
    </w:sdt>
    <w:p w14:paraId="69E13CC2" w14:textId="77777777" w:rsidR="004A5E63" w:rsidRDefault="004A5E63" w:rsidP="004A5E63">
      <w:pPr>
        <w:pStyle w:val="Heading2"/>
      </w:pPr>
      <w:bookmarkStart w:id="6" w:name="_Toc24882403"/>
      <w:r>
        <w:t>The VasoTracker Offline Analyzer</w:t>
      </w:r>
      <w:bookmarkEnd w:id="6"/>
    </w:p>
    <w:p w14:paraId="00E4CECC" w14:textId="77777777" w:rsidR="004A5E63" w:rsidRDefault="004A5E63" w:rsidP="004A5E63"/>
    <w:p w14:paraId="64DE264C" w14:textId="77777777" w:rsidR="004A5E63" w:rsidRDefault="004A5E63" w:rsidP="004A5E63">
      <w:pPr>
        <w:rPr>
          <w:szCs w:val="24"/>
        </w:rPr>
      </w:pPr>
      <w:r>
        <w:t xml:space="preserve">We also wrote some software for analyzing pre-recorded blood vessel data. Our offline analyzer can be used to assess vascular reactivity in blood vessels imaged using a variety of experimental techniques (pressure myography, fluorescence imaging, ultrasound). For more information and to download this software visit: </w:t>
      </w:r>
      <w:hyperlink r:id="rId16" w:history="1">
        <w:r>
          <w:rPr>
            <w:rStyle w:val="Hyperlink"/>
            <w:color w:val="098388"/>
          </w:rPr>
          <w:t>http://www.vasotracker.com/blood-vessel-diameter-software/</w:t>
        </w:r>
      </w:hyperlink>
    </w:p>
    <w:p w14:paraId="397028AC" w14:textId="77777777" w:rsidR="00787847" w:rsidRPr="007C6CCE" w:rsidRDefault="00787847">
      <w:pPr>
        <w:rPr>
          <w:rFonts w:asciiTheme="majorHAnsi" w:eastAsiaTheme="majorEastAsia" w:hAnsiTheme="majorHAnsi" w:cstheme="majorBidi"/>
          <w:color w:val="098388"/>
          <w:sz w:val="36"/>
          <w:szCs w:val="36"/>
        </w:rPr>
      </w:pPr>
      <w:r w:rsidRPr="007C6CCE">
        <w:rPr>
          <w:color w:val="098388"/>
        </w:rPr>
        <w:br w:type="page"/>
      </w:r>
    </w:p>
    <w:p w14:paraId="1ED5257A" w14:textId="77777777" w:rsidR="00776ACE" w:rsidRPr="00787847" w:rsidRDefault="00787847" w:rsidP="006D31F0">
      <w:pPr>
        <w:pStyle w:val="Heading1"/>
      </w:pPr>
      <w:bookmarkStart w:id="7" w:name="_Toc24882404"/>
      <w:r w:rsidRPr="006D31F0">
        <w:lastRenderedPageBreak/>
        <w:t>Installation</w:t>
      </w:r>
      <w:bookmarkEnd w:id="7"/>
    </w:p>
    <w:p w14:paraId="720B8EBC" w14:textId="77777777" w:rsidR="009D4A77" w:rsidRDefault="009D4A77" w:rsidP="009D4A77"/>
    <w:p w14:paraId="406FC532" w14:textId="77777777" w:rsidR="00776ACE" w:rsidRDefault="00EC51CA">
      <w:pPr>
        <w:pStyle w:val="Heading2"/>
      </w:pPr>
      <w:bookmarkStart w:id="8" w:name="_Toc24882405"/>
      <w:r>
        <w:t xml:space="preserve">Hardware </w:t>
      </w:r>
      <w:r w:rsidR="00933F50">
        <w:t>r</w:t>
      </w:r>
      <w:r w:rsidR="00F603B2">
        <w:t>equirements</w:t>
      </w:r>
      <w:bookmarkEnd w:id="8"/>
    </w:p>
    <w:p w14:paraId="1AECF598" w14:textId="77777777" w:rsidR="009D4A77" w:rsidRPr="00F603B2" w:rsidRDefault="009D4A77" w:rsidP="00F603B2"/>
    <w:tbl>
      <w:tblPr>
        <w:tblStyle w:val="TipTable"/>
        <w:tblW w:w="5053" w:type="pct"/>
        <w:shd w:val="clear" w:color="auto" w:fill="E4E3E2" w:themeFill="background2"/>
        <w:tblCellMar>
          <w:top w:w="0" w:type="dxa"/>
        </w:tblCellMar>
        <w:tblLook w:val="04A0" w:firstRow="1" w:lastRow="0" w:firstColumn="1" w:lastColumn="0" w:noHBand="0" w:noVBand="1"/>
      </w:tblPr>
      <w:tblGrid>
        <w:gridCol w:w="653"/>
        <w:gridCol w:w="8806"/>
      </w:tblGrid>
      <w:tr w:rsidR="00F603B2" w14:paraId="7FAB4580" w14:textId="77777777" w:rsidTr="00D97C1F">
        <w:trPr>
          <w:trHeight w:val="227"/>
        </w:trPr>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0F968750" w14:textId="77777777" w:rsidR="00F603B2" w:rsidRDefault="00F603B2" w:rsidP="009C3A05">
            <w:pPr>
              <w:pStyle w:val="Icon"/>
            </w:pPr>
            <w:r>
              <w:rPr>
                <w:noProof/>
                <w:lang w:eastAsia="en-US"/>
              </w:rPr>
              <w:drawing>
                <wp:inline distT="0" distB="0" distL="0" distR="0" wp14:anchorId="5727DF97" wp14:editId="2FB97FDE">
                  <wp:extent cx="317500" cy="3175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TICON-01.png"/>
                          <pic:cNvPicPr/>
                        </pic:nvPicPr>
                        <pic:blipFill>
                          <a:blip r:embed="rId13">
                            <a:extLst>
                              <a:ext uri="{28A0092B-C50C-407E-A947-70E740481C1C}">
                                <a14:useLocalDpi xmlns:a14="http://schemas.microsoft.com/office/drawing/2010/main" val="0"/>
                              </a:ext>
                            </a:extLst>
                          </a:blip>
                          <a:stretch>
                            <a:fillRect/>
                          </a:stretch>
                        </pic:blipFill>
                        <pic:spPr>
                          <a:xfrm>
                            <a:off x="0" y="0"/>
                            <a:ext cx="317500" cy="317500"/>
                          </a:xfrm>
                          <a:prstGeom prst="rect">
                            <a:avLst/>
                          </a:prstGeom>
                        </pic:spPr>
                      </pic:pic>
                    </a:graphicData>
                  </a:graphic>
                </wp:inline>
              </w:drawing>
            </w:r>
          </w:p>
        </w:tc>
        <w:tc>
          <w:tcPr>
            <w:tcW w:w="4655" w:type="pct"/>
            <w:shd w:val="clear" w:color="auto" w:fill="E4E3E2" w:themeFill="background2"/>
            <w:vAlign w:val="center"/>
          </w:tcPr>
          <w:p w14:paraId="1CD1B94B" w14:textId="77777777" w:rsidR="00F603B2" w:rsidRDefault="00F603B2" w:rsidP="001222D1">
            <w:pPr>
              <w:pStyle w:val="TipText"/>
              <w:spacing w:after="0"/>
              <w:ind w:right="578"/>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i w:val="0"/>
                <w:sz w:val="24"/>
                <w:szCs w:val="24"/>
              </w:rPr>
            </w:pPr>
            <w:r w:rsidRPr="00F603B2">
              <w:rPr>
                <w:rFonts w:asciiTheme="minorHAnsi" w:hAnsiTheme="minorHAnsi"/>
                <w:b/>
                <w:i w:val="0"/>
                <w:sz w:val="24"/>
                <w:szCs w:val="24"/>
              </w:rPr>
              <w:t>VasoTracker is only compatible with 64-bit Windows operating systems.</w:t>
            </w:r>
          </w:p>
          <w:p w14:paraId="34BE32AF" w14:textId="77777777" w:rsidR="001222D1" w:rsidRPr="001222D1" w:rsidRDefault="001222D1" w:rsidP="001222D1">
            <w:pPr>
              <w:pStyle w:val="TipText"/>
              <w:spacing w:before="0"/>
              <w:ind w:right="578"/>
              <w:jc w:val="center"/>
              <w:cnfStyle w:val="000000000000" w:firstRow="0" w:lastRow="0" w:firstColumn="0" w:lastColumn="0" w:oddVBand="0" w:evenVBand="0" w:oddHBand="0" w:evenHBand="0" w:firstRowFirstColumn="0" w:firstRowLastColumn="0" w:lastRowFirstColumn="0" w:lastRowLastColumn="0"/>
              <w:rPr>
                <w:rFonts w:asciiTheme="minorHAnsi" w:hAnsiTheme="minorHAnsi"/>
                <w:i w:val="0"/>
                <w:sz w:val="24"/>
                <w:szCs w:val="24"/>
              </w:rPr>
            </w:pPr>
            <w:r w:rsidRPr="001222D1">
              <w:rPr>
                <w:rFonts w:asciiTheme="minorHAnsi" w:hAnsiTheme="minorHAnsi"/>
                <w:i w:val="0"/>
                <w:sz w:val="24"/>
                <w:szCs w:val="24"/>
              </w:rPr>
              <w:t>(well, we have only tested it on 64-bit operating systems)</w:t>
            </w:r>
          </w:p>
        </w:tc>
      </w:tr>
    </w:tbl>
    <w:p w14:paraId="68964F36" w14:textId="77777777" w:rsidR="009D4A77" w:rsidRPr="00F603B2" w:rsidRDefault="009D4A77" w:rsidP="00F603B2">
      <w:pPr>
        <w:spacing w:line="240" w:lineRule="auto"/>
      </w:pPr>
    </w:p>
    <w:p w14:paraId="6969B371" w14:textId="77777777" w:rsidR="00F603B2" w:rsidRDefault="00F603B2" w:rsidP="00F603B2">
      <w:pPr>
        <w:pStyle w:val="ListParagraph"/>
        <w:numPr>
          <w:ilvl w:val="0"/>
          <w:numId w:val="5"/>
        </w:numPr>
      </w:pPr>
      <w:r>
        <w:t>Microsoft Windows 10 Pro 64-bit</w:t>
      </w:r>
    </w:p>
    <w:p w14:paraId="1715D450" w14:textId="77777777" w:rsidR="00F603B2" w:rsidRDefault="005501A3" w:rsidP="00F603B2">
      <w:pPr>
        <w:pStyle w:val="ListParagraph"/>
        <w:numPr>
          <w:ilvl w:val="0"/>
          <w:numId w:val="5"/>
        </w:numPr>
      </w:pPr>
      <w:r>
        <w:t>8</w:t>
      </w:r>
      <w:r w:rsidR="00F603B2">
        <w:t>GB RAM minimum</w:t>
      </w:r>
      <w:r>
        <w:t xml:space="preserve"> (preferably 16GB)</w:t>
      </w:r>
    </w:p>
    <w:p w14:paraId="3B7EC7DF" w14:textId="77777777" w:rsidR="00EC51CA" w:rsidRDefault="00EC51CA" w:rsidP="00F603B2">
      <w:pPr>
        <w:pStyle w:val="ListParagraph"/>
        <w:numPr>
          <w:ilvl w:val="0"/>
          <w:numId w:val="5"/>
        </w:numPr>
      </w:pPr>
      <w:r>
        <w:t>Compatible USB camera (see below)</w:t>
      </w:r>
    </w:p>
    <w:p w14:paraId="09C68271" w14:textId="77777777" w:rsidR="009D4A77" w:rsidRDefault="009D4A77" w:rsidP="009D4A77"/>
    <w:p w14:paraId="1F86E705" w14:textId="77777777" w:rsidR="00EC51CA" w:rsidRDefault="00933F50" w:rsidP="00EC51CA">
      <w:pPr>
        <w:pStyle w:val="Heading2"/>
      </w:pPr>
      <w:bookmarkStart w:id="9" w:name="_Toc24882406"/>
      <w:r>
        <w:t>Supported c</w:t>
      </w:r>
      <w:r w:rsidR="00EC51CA">
        <w:t>ameras</w:t>
      </w:r>
      <w:bookmarkEnd w:id="9"/>
    </w:p>
    <w:p w14:paraId="1559669D" w14:textId="77777777" w:rsidR="00EC51CA" w:rsidRPr="00EC51CA" w:rsidRDefault="00EC51CA" w:rsidP="00EC51CA"/>
    <w:p w14:paraId="21C24691" w14:textId="77777777" w:rsidR="00AA0542" w:rsidRDefault="00AA0542" w:rsidP="00AA0542">
      <w:pPr>
        <w:spacing w:after="240"/>
        <w:jc w:val="both"/>
        <w:rPr>
          <w:szCs w:val="24"/>
        </w:rPr>
      </w:pPr>
      <w:r w:rsidRPr="00EC51CA">
        <w:rPr>
          <w:szCs w:val="24"/>
        </w:rPr>
        <w:t>VasoTracker utilizes camera libraries provided by Micro-Manager (µManager) Open Source Microscopy Software</w:t>
      </w:r>
      <w:r>
        <w:rPr>
          <w:szCs w:val="24"/>
        </w:rPr>
        <w:t xml:space="preserve"> </w:t>
      </w:r>
      <w:r w:rsidRPr="00EC51CA">
        <w:rPr>
          <w:szCs w:val="24"/>
        </w:rPr>
        <w:t>(</w:t>
      </w:r>
      <w:hyperlink r:id="rId17" w:history="1">
        <w:r w:rsidRPr="009F7531">
          <w:rPr>
            <w:rStyle w:val="Hyperlink"/>
            <w:color w:val="098388"/>
            <w:szCs w:val="24"/>
          </w:rPr>
          <w:t>https://micro-manager.org/</w:t>
        </w:r>
      </w:hyperlink>
      <w:r w:rsidRPr="00EC51CA">
        <w:rPr>
          <w:szCs w:val="24"/>
        </w:rPr>
        <w:t xml:space="preserve">). </w:t>
      </w:r>
      <w:r>
        <w:rPr>
          <w:szCs w:val="24"/>
        </w:rPr>
        <w:t xml:space="preserve">If your camera works in </w:t>
      </w:r>
      <w:r w:rsidRPr="00EC51CA">
        <w:rPr>
          <w:szCs w:val="24"/>
        </w:rPr>
        <w:t>µManager</w:t>
      </w:r>
      <w:r>
        <w:rPr>
          <w:szCs w:val="24"/>
        </w:rPr>
        <w:t>, then it should work with VasoTracker. We have fully tested, and use on our VasoTracker systems, the following cameras:</w:t>
      </w:r>
    </w:p>
    <w:p w14:paraId="3519DEA0" w14:textId="77777777" w:rsidR="00AA0542" w:rsidRDefault="00AA0542" w:rsidP="00AA0542">
      <w:pPr>
        <w:pStyle w:val="ListParagraph"/>
        <w:numPr>
          <w:ilvl w:val="0"/>
          <w:numId w:val="6"/>
        </w:numPr>
        <w:spacing w:after="240"/>
        <w:jc w:val="both"/>
      </w:pPr>
      <w:r>
        <w:t>Thorlabs DCC1545M USB 2.0 Camera</w:t>
      </w:r>
    </w:p>
    <w:p w14:paraId="3C7E7193" w14:textId="77777777" w:rsidR="00AA0542" w:rsidRDefault="00AA0542" w:rsidP="00AA0542">
      <w:pPr>
        <w:pStyle w:val="ListParagraph"/>
        <w:numPr>
          <w:ilvl w:val="0"/>
          <w:numId w:val="6"/>
        </w:numPr>
        <w:spacing w:after="240"/>
        <w:jc w:val="both"/>
      </w:pPr>
      <w:r>
        <w:t>OpenCV cameras</w:t>
      </w:r>
    </w:p>
    <w:p w14:paraId="59D7D8E3" w14:textId="77777777" w:rsidR="009D4A77" w:rsidRDefault="00AA0542" w:rsidP="009D4A77">
      <w:pPr>
        <w:pStyle w:val="ListParagraph"/>
        <w:numPr>
          <w:ilvl w:val="0"/>
          <w:numId w:val="6"/>
        </w:numPr>
        <w:spacing w:after="240"/>
        <w:jc w:val="both"/>
      </w:pPr>
      <w:proofErr w:type="spellStart"/>
      <w:r>
        <w:t>FakeCamera</w:t>
      </w:r>
      <w:proofErr w:type="spellEnd"/>
      <w:r>
        <w:t xml:space="preserve"> – use to load your own images into VasoTracker</w:t>
      </w:r>
    </w:p>
    <w:p w14:paraId="48A8570E" w14:textId="77777777" w:rsidR="00EC51CA" w:rsidRDefault="00BB2AED" w:rsidP="00EC51CA">
      <w:pPr>
        <w:pStyle w:val="Heading2"/>
      </w:pPr>
      <w:bookmarkStart w:id="10" w:name="_Toc24882407"/>
      <w:r>
        <w:t>Installation</w:t>
      </w:r>
      <w:r w:rsidR="00D97C1F">
        <w:t xml:space="preserve"> </w:t>
      </w:r>
      <w:r w:rsidR="00933F50">
        <w:t>p</w:t>
      </w:r>
      <w:r w:rsidR="00EC51CA">
        <w:t>rerequisites</w:t>
      </w:r>
      <w:bookmarkEnd w:id="10"/>
    </w:p>
    <w:p w14:paraId="7D207EB6" w14:textId="77777777" w:rsidR="009D4A77" w:rsidRPr="009D4A77" w:rsidRDefault="009D4A77" w:rsidP="009D4A77"/>
    <w:p w14:paraId="62AA0905" w14:textId="77777777" w:rsidR="00D97C1F" w:rsidRDefault="00D97C1F" w:rsidP="00D97C1F">
      <w:pPr>
        <w:rPr>
          <w:szCs w:val="24"/>
        </w:rPr>
      </w:pPr>
      <w:r>
        <w:t>Before installing VasoTracker, the camera drivers</w:t>
      </w:r>
      <w:r w:rsidR="00926BEC">
        <w:t>, Arduino IDE,</w:t>
      </w:r>
      <w:r>
        <w:t xml:space="preserve"> and </w:t>
      </w:r>
      <w:r w:rsidRPr="00EC51CA">
        <w:rPr>
          <w:szCs w:val="24"/>
        </w:rPr>
        <w:t>µManager</w:t>
      </w:r>
      <w:r>
        <w:rPr>
          <w:szCs w:val="24"/>
        </w:rPr>
        <w:t xml:space="preserve"> must be installed. For the Thorlabs DCC1545M camera:</w:t>
      </w:r>
    </w:p>
    <w:p w14:paraId="3028FD3A" w14:textId="77777777" w:rsidR="00D97C1F" w:rsidRPr="00926BEC" w:rsidRDefault="00D97C1F" w:rsidP="00D97C1F">
      <w:pPr>
        <w:pStyle w:val="ListParagraph"/>
        <w:numPr>
          <w:ilvl w:val="0"/>
          <w:numId w:val="6"/>
        </w:numPr>
        <w:rPr>
          <w:rStyle w:val="Hyperlink"/>
          <w:color w:val="4C483D" w:themeColor="text2"/>
          <w:szCs w:val="24"/>
          <w:u w:val="none"/>
        </w:rPr>
      </w:pPr>
      <w:r w:rsidRPr="00D97C1F">
        <w:rPr>
          <w:szCs w:val="24"/>
        </w:rPr>
        <w:t xml:space="preserve">Download and run the camera driver software from the Thorlabs website: </w:t>
      </w:r>
      <w:hyperlink r:id="rId18" w:history="1">
        <w:r w:rsidRPr="009F7531">
          <w:rPr>
            <w:rStyle w:val="Hyperlink"/>
            <w:color w:val="098388"/>
            <w:szCs w:val="24"/>
          </w:rPr>
          <w:t>https://www.thorlabs.com/software_pages/ViewSoftwarePage.cfm?Code=ThorCam</w:t>
        </w:r>
      </w:hyperlink>
    </w:p>
    <w:p w14:paraId="2F876FF1" w14:textId="77777777" w:rsidR="00926BEC" w:rsidRPr="00926BEC" w:rsidRDefault="00926BEC" w:rsidP="00926BEC">
      <w:pPr>
        <w:pStyle w:val="ListParagraph"/>
        <w:numPr>
          <w:ilvl w:val="0"/>
          <w:numId w:val="6"/>
        </w:numPr>
        <w:rPr>
          <w:szCs w:val="24"/>
        </w:rPr>
      </w:pPr>
      <w:r w:rsidRPr="00D97C1F">
        <w:rPr>
          <w:szCs w:val="24"/>
        </w:rPr>
        <w:t xml:space="preserve">Download and install the latest Nightly Build of µManager from the µManager website: </w:t>
      </w:r>
      <w:hyperlink r:id="rId19" w:history="1">
        <w:r w:rsidRPr="009F7531">
          <w:rPr>
            <w:rStyle w:val="Hyperlink"/>
            <w:color w:val="098388"/>
            <w:szCs w:val="24"/>
          </w:rPr>
          <w:t>http://valelab4.ucsf.edu/~MM/nightlyBuilds/1.4/Windows/</w:t>
        </w:r>
      </w:hyperlink>
    </w:p>
    <w:p w14:paraId="79DE2A2B" w14:textId="77777777" w:rsidR="00A75C02" w:rsidRDefault="00D97C1F" w:rsidP="00A75C02">
      <w:pPr>
        <w:pStyle w:val="ListParagraph"/>
        <w:numPr>
          <w:ilvl w:val="0"/>
          <w:numId w:val="6"/>
        </w:numPr>
        <w:rPr>
          <w:szCs w:val="24"/>
        </w:rPr>
      </w:pPr>
      <w:r w:rsidRPr="00D97C1F">
        <w:rPr>
          <w:szCs w:val="24"/>
        </w:rPr>
        <w:t xml:space="preserve">Download and install the </w:t>
      </w:r>
      <w:r w:rsidR="00A75C02">
        <w:rPr>
          <w:szCs w:val="24"/>
        </w:rPr>
        <w:t xml:space="preserve">Arduino IDE from the </w:t>
      </w:r>
      <w:proofErr w:type="spellStart"/>
      <w:r w:rsidR="00A75C02">
        <w:rPr>
          <w:szCs w:val="24"/>
        </w:rPr>
        <w:t>Aduino</w:t>
      </w:r>
      <w:proofErr w:type="spellEnd"/>
      <w:r w:rsidR="00A75C02">
        <w:rPr>
          <w:szCs w:val="24"/>
        </w:rPr>
        <w:t xml:space="preserve"> website:</w:t>
      </w:r>
    </w:p>
    <w:p w14:paraId="5B04A79C" w14:textId="77777777" w:rsidR="00367CE7" w:rsidRPr="00367CE7" w:rsidRDefault="00367CE7" w:rsidP="00367CE7">
      <w:pPr>
        <w:ind w:left="720"/>
        <w:rPr>
          <w:szCs w:val="24"/>
        </w:rPr>
      </w:pPr>
      <w:r w:rsidRPr="00367CE7">
        <w:rPr>
          <w:rStyle w:val="Hyperlink"/>
          <w:color w:val="098388"/>
          <w:szCs w:val="24"/>
        </w:rPr>
        <w:t>https://www.arduino.cc/download_handler.php?f=/arduino-1.8.8-windows.exe</w:t>
      </w:r>
    </w:p>
    <w:p w14:paraId="5C9EEC67" w14:textId="77777777" w:rsidR="00D97C1F" w:rsidRPr="00926BEC" w:rsidRDefault="00D97C1F" w:rsidP="00A75C02">
      <w:pPr>
        <w:pStyle w:val="ListParagraph"/>
        <w:rPr>
          <w:rStyle w:val="Hyperlink"/>
          <w:color w:val="4C483D" w:themeColor="text2"/>
          <w:szCs w:val="24"/>
          <w:u w:val="none"/>
        </w:rPr>
      </w:pPr>
    </w:p>
    <w:p w14:paraId="57E0185D" w14:textId="77777777" w:rsidR="009D4A77" w:rsidRPr="009D4A77" w:rsidRDefault="009D4A77" w:rsidP="009D4A77"/>
    <w:tbl>
      <w:tblPr>
        <w:tblStyle w:val="TipTable"/>
        <w:tblW w:w="5053" w:type="pct"/>
        <w:shd w:val="clear" w:color="auto" w:fill="E4E3E2" w:themeFill="background2"/>
        <w:tblCellMar>
          <w:top w:w="0" w:type="dxa"/>
        </w:tblCellMar>
        <w:tblLook w:val="04A0" w:firstRow="1" w:lastRow="0" w:firstColumn="1" w:lastColumn="0" w:noHBand="0" w:noVBand="1"/>
      </w:tblPr>
      <w:tblGrid>
        <w:gridCol w:w="653"/>
        <w:gridCol w:w="8806"/>
      </w:tblGrid>
      <w:tr w:rsidR="00D97C1F" w14:paraId="13CCAEAD" w14:textId="77777777" w:rsidTr="009C3A05">
        <w:trPr>
          <w:trHeight w:val="227"/>
        </w:trPr>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4B1385AC" w14:textId="77777777" w:rsidR="00D97C1F" w:rsidRDefault="00D97C1F" w:rsidP="009C3A05">
            <w:pPr>
              <w:pStyle w:val="Icon"/>
            </w:pPr>
            <w:r>
              <w:rPr>
                <w:noProof/>
                <w:lang w:eastAsia="en-US"/>
              </w:rPr>
              <w:drawing>
                <wp:inline distT="0" distB="0" distL="0" distR="0" wp14:anchorId="7A6B4395" wp14:editId="000CA677">
                  <wp:extent cx="317500" cy="3175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TICON-01.png"/>
                          <pic:cNvPicPr/>
                        </pic:nvPicPr>
                        <pic:blipFill>
                          <a:blip r:embed="rId13">
                            <a:extLst>
                              <a:ext uri="{28A0092B-C50C-407E-A947-70E740481C1C}">
                                <a14:useLocalDpi xmlns:a14="http://schemas.microsoft.com/office/drawing/2010/main" val="0"/>
                              </a:ext>
                            </a:extLst>
                          </a:blip>
                          <a:stretch>
                            <a:fillRect/>
                          </a:stretch>
                        </pic:blipFill>
                        <pic:spPr>
                          <a:xfrm>
                            <a:off x="0" y="0"/>
                            <a:ext cx="317500" cy="317500"/>
                          </a:xfrm>
                          <a:prstGeom prst="rect">
                            <a:avLst/>
                          </a:prstGeom>
                        </pic:spPr>
                      </pic:pic>
                    </a:graphicData>
                  </a:graphic>
                </wp:inline>
              </w:drawing>
            </w:r>
          </w:p>
        </w:tc>
        <w:tc>
          <w:tcPr>
            <w:tcW w:w="4655" w:type="pct"/>
            <w:shd w:val="clear" w:color="auto" w:fill="E4E3E2" w:themeFill="background2"/>
            <w:vAlign w:val="center"/>
          </w:tcPr>
          <w:p w14:paraId="46FBE1D0" w14:textId="77777777" w:rsidR="00D97C1F" w:rsidRPr="00D97C1F" w:rsidRDefault="00D97C1F" w:rsidP="00D97C1F">
            <w:pPr>
              <w:jc w:val="center"/>
              <w:cnfStyle w:val="000000000000" w:firstRow="0" w:lastRow="0" w:firstColumn="0" w:lastColumn="0" w:oddVBand="0" w:evenVBand="0" w:oddHBand="0" w:evenHBand="0" w:firstRowFirstColumn="0" w:firstRowLastColumn="0" w:lastRowFirstColumn="0" w:lastRowLastColumn="0"/>
              <w:rPr>
                <w:b/>
              </w:rPr>
            </w:pPr>
            <w:r w:rsidRPr="00D97C1F">
              <w:rPr>
                <w:b/>
              </w:rPr>
              <w:t>Ensure that µManager is installed to its default location:</w:t>
            </w:r>
          </w:p>
          <w:p w14:paraId="4812C998" w14:textId="77777777" w:rsidR="00D97C1F" w:rsidRPr="00D97C1F" w:rsidRDefault="00D97C1F" w:rsidP="00D97C1F">
            <w:pPr>
              <w:jc w:val="center"/>
              <w:cnfStyle w:val="000000000000" w:firstRow="0" w:lastRow="0" w:firstColumn="0" w:lastColumn="0" w:oddVBand="0" w:evenVBand="0" w:oddHBand="0" w:evenHBand="0" w:firstRowFirstColumn="0" w:firstRowLastColumn="0" w:lastRowFirstColumn="0" w:lastRowLastColumn="0"/>
            </w:pPr>
            <w:r w:rsidRPr="00D97C1F">
              <w:rPr>
                <w:b/>
              </w:rPr>
              <w:t>(C:\Program Files\Micro-Manager-1.4)</w:t>
            </w:r>
          </w:p>
        </w:tc>
      </w:tr>
    </w:tbl>
    <w:p w14:paraId="2E55F040" w14:textId="77777777" w:rsidR="009D4A77" w:rsidRDefault="009D4A77" w:rsidP="009D4A77">
      <w:pPr>
        <w:pStyle w:val="Heading2"/>
      </w:pPr>
      <w:bookmarkStart w:id="11" w:name="_Toc24882408"/>
      <w:r>
        <w:lastRenderedPageBreak/>
        <w:t>Installing VasoTracker</w:t>
      </w:r>
      <w:bookmarkEnd w:id="11"/>
    </w:p>
    <w:p w14:paraId="31EE9314" w14:textId="77777777" w:rsidR="009D4A77" w:rsidRDefault="009D4A77" w:rsidP="009D4A77"/>
    <w:p w14:paraId="288D3937" w14:textId="77777777" w:rsidR="009D4A77" w:rsidRDefault="009D4A77" w:rsidP="009D4A77">
      <w:r>
        <w:t>There are a number of options for installing VasoTracker:</w:t>
      </w:r>
    </w:p>
    <w:p w14:paraId="4CD8A961" w14:textId="77777777" w:rsidR="006D44A3" w:rsidRDefault="006D44A3" w:rsidP="009D4A77"/>
    <w:p w14:paraId="2EE6C322" w14:textId="77777777" w:rsidR="009D4A77" w:rsidRDefault="009D4A77" w:rsidP="009D4A77">
      <w:r>
        <w:t>Option 1</w:t>
      </w:r>
      <w:r w:rsidR="00A11287">
        <w:t xml:space="preserve"> (easy </w:t>
      </w:r>
      <w:r w:rsidR="0056291A">
        <w:t xml:space="preserve">installation </w:t>
      </w:r>
      <w:r w:rsidR="00A11287">
        <w:t>method 1)</w:t>
      </w:r>
      <w:r>
        <w:t>:</w:t>
      </w:r>
    </w:p>
    <w:p w14:paraId="65D8C179" w14:textId="77777777" w:rsidR="009D4A77" w:rsidRDefault="009D4A77" w:rsidP="009D4A77">
      <w:pPr>
        <w:pStyle w:val="ListParagraph"/>
        <w:numPr>
          <w:ilvl w:val="0"/>
          <w:numId w:val="6"/>
        </w:numPr>
        <w:rPr>
          <w:szCs w:val="24"/>
        </w:rPr>
      </w:pPr>
      <w:r w:rsidRPr="00D97C1F">
        <w:rPr>
          <w:szCs w:val="24"/>
        </w:rPr>
        <w:t xml:space="preserve">Download and run the </w:t>
      </w:r>
      <w:r w:rsidR="00ED00E8">
        <w:rPr>
          <w:szCs w:val="24"/>
        </w:rPr>
        <w:t xml:space="preserve">zipped </w:t>
      </w:r>
      <w:r w:rsidR="001B5DF1">
        <w:rPr>
          <w:szCs w:val="24"/>
        </w:rPr>
        <w:t>MSI installer</w:t>
      </w:r>
      <w:r w:rsidRPr="00D97C1F">
        <w:rPr>
          <w:szCs w:val="24"/>
        </w:rPr>
        <w:t xml:space="preserve"> from the </w:t>
      </w:r>
      <w:r w:rsidR="001B5DF1">
        <w:rPr>
          <w:szCs w:val="24"/>
        </w:rPr>
        <w:t>VasoTracker</w:t>
      </w:r>
      <w:r w:rsidRPr="00D97C1F">
        <w:rPr>
          <w:szCs w:val="24"/>
        </w:rPr>
        <w:t xml:space="preserve"> website: </w:t>
      </w:r>
      <w:hyperlink r:id="rId20" w:history="1">
        <w:r w:rsidR="001B5DF1" w:rsidRPr="00061122">
          <w:rPr>
            <w:rStyle w:val="Hyperlink"/>
            <w:color w:val="098388"/>
            <w:szCs w:val="24"/>
          </w:rPr>
          <w:t>http://www.vasotracker.com/software/</w:t>
        </w:r>
      </w:hyperlink>
    </w:p>
    <w:p w14:paraId="47831BCB" w14:textId="77777777" w:rsidR="009D4A77" w:rsidRDefault="009D4A77" w:rsidP="009D4A77"/>
    <w:p w14:paraId="0BCE169D" w14:textId="77777777" w:rsidR="009D4A77" w:rsidRDefault="009D4A77" w:rsidP="009D4A77">
      <w:r>
        <w:t>Option 2</w:t>
      </w:r>
      <w:r w:rsidR="00A11287">
        <w:t xml:space="preserve"> (easy </w:t>
      </w:r>
      <w:r w:rsidR="0056291A">
        <w:t xml:space="preserve">installation </w:t>
      </w:r>
      <w:r w:rsidR="00A11287">
        <w:t>method 2)</w:t>
      </w:r>
      <w:r>
        <w:t>:</w:t>
      </w:r>
    </w:p>
    <w:p w14:paraId="7C462CAB" w14:textId="77777777" w:rsidR="007F1DED" w:rsidRDefault="007F1DED" w:rsidP="007F1DED">
      <w:pPr>
        <w:pStyle w:val="ListParagraph"/>
        <w:numPr>
          <w:ilvl w:val="0"/>
          <w:numId w:val="6"/>
        </w:numPr>
        <w:rPr>
          <w:szCs w:val="24"/>
        </w:rPr>
      </w:pPr>
      <w:r w:rsidRPr="00D97C1F">
        <w:rPr>
          <w:szCs w:val="24"/>
        </w:rPr>
        <w:t xml:space="preserve">Download </w:t>
      </w:r>
      <w:r>
        <w:rPr>
          <w:szCs w:val="24"/>
        </w:rPr>
        <w:t>the complete VasoTracker package from the GitHub repository:</w:t>
      </w:r>
      <w:r w:rsidRPr="00D97C1F">
        <w:rPr>
          <w:szCs w:val="24"/>
        </w:rPr>
        <w:t xml:space="preserve"> </w:t>
      </w:r>
      <w:hyperlink r:id="rId21" w:history="1">
        <w:r w:rsidR="00EC1C0A">
          <w:rPr>
            <w:rStyle w:val="Hyperlink"/>
            <w:color w:val="098388"/>
            <w:szCs w:val="24"/>
          </w:rPr>
          <w:t>https://github.com/VasoTracker/VasoTracker</w:t>
        </w:r>
      </w:hyperlink>
    </w:p>
    <w:p w14:paraId="2B2C9FB2" w14:textId="77777777" w:rsidR="007F1DED" w:rsidRDefault="007F1DED" w:rsidP="007F1DED">
      <w:pPr>
        <w:pStyle w:val="ListParagraph"/>
        <w:numPr>
          <w:ilvl w:val="0"/>
          <w:numId w:val="6"/>
        </w:numPr>
        <w:rPr>
          <w:szCs w:val="24"/>
        </w:rPr>
      </w:pPr>
      <w:r>
        <w:t xml:space="preserve">Unzip the VasoTracker.zip package and navigate to the </w:t>
      </w:r>
      <w:r w:rsidRPr="008A117A">
        <w:t>VasoTracker Software\VasoTracker1.</w:t>
      </w:r>
      <w:r w:rsidR="00EC1C0A">
        <w:t>x</w:t>
      </w:r>
      <w:r w:rsidR="00367CE7">
        <w:t>.x</w:t>
      </w:r>
      <w:r>
        <w:t xml:space="preserve"> folder. Move or copy the folder to </w:t>
      </w:r>
      <w:r w:rsidRPr="008A117A">
        <w:t>C:\Program Files</w:t>
      </w:r>
      <w:r>
        <w:t>.</w:t>
      </w:r>
    </w:p>
    <w:p w14:paraId="69F74801" w14:textId="77777777" w:rsidR="005358B1" w:rsidRDefault="005358B1" w:rsidP="005358B1">
      <w:pPr>
        <w:pStyle w:val="ListParagraph"/>
      </w:pPr>
    </w:p>
    <w:tbl>
      <w:tblPr>
        <w:tblStyle w:val="TipTable"/>
        <w:tblW w:w="5053" w:type="pct"/>
        <w:shd w:val="clear" w:color="auto" w:fill="E4E3E2" w:themeFill="background2"/>
        <w:tblCellMar>
          <w:top w:w="0" w:type="dxa"/>
        </w:tblCellMar>
        <w:tblLook w:val="04A0" w:firstRow="1" w:lastRow="0" w:firstColumn="1" w:lastColumn="0" w:noHBand="0" w:noVBand="1"/>
      </w:tblPr>
      <w:tblGrid>
        <w:gridCol w:w="653"/>
        <w:gridCol w:w="8806"/>
      </w:tblGrid>
      <w:tr w:rsidR="005358B1" w14:paraId="78CB2F10" w14:textId="77777777" w:rsidTr="0084053F">
        <w:trPr>
          <w:trHeight w:val="227"/>
        </w:trPr>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4E922E1F" w14:textId="77777777" w:rsidR="005358B1" w:rsidRDefault="005358B1" w:rsidP="0084053F">
            <w:pPr>
              <w:pStyle w:val="Icon"/>
            </w:pPr>
            <w:r>
              <w:rPr>
                <w:noProof/>
                <w:lang w:eastAsia="en-US"/>
              </w:rPr>
              <w:drawing>
                <wp:inline distT="0" distB="0" distL="0" distR="0" wp14:anchorId="005AD61C" wp14:editId="37D4B076">
                  <wp:extent cx="317500" cy="3175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TICON-01.png"/>
                          <pic:cNvPicPr/>
                        </pic:nvPicPr>
                        <pic:blipFill>
                          <a:blip r:embed="rId13">
                            <a:extLst>
                              <a:ext uri="{28A0092B-C50C-407E-A947-70E740481C1C}">
                                <a14:useLocalDpi xmlns:a14="http://schemas.microsoft.com/office/drawing/2010/main" val="0"/>
                              </a:ext>
                            </a:extLst>
                          </a:blip>
                          <a:stretch>
                            <a:fillRect/>
                          </a:stretch>
                        </pic:blipFill>
                        <pic:spPr>
                          <a:xfrm>
                            <a:off x="0" y="0"/>
                            <a:ext cx="317500" cy="317500"/>
                          </a:xfrm>
                          <a:prstGeom prst="rect">
                            <a:avLst/>
                          </a:prstGeom>
                        </pic:spPr>
                      </pic:pic>
                    </a:graphicData>
                  </a:graphic>
                </wp:inline>
              </w:drawing>
            </w:r>
          </w:p>
        </w:tc>
        <w:tc>
          <w:tcPr>
            <w:tcW w:w="4655" w:type="pct"/>
            <w:shd w:val="clear" w:color="auto" w:fill="E4E3E2" w:themeFill="background2"/>
            <w:vAlign w:val="center"/>
          </w:tcPr>
          <w:p w14:paraId="59003A58" w14:textId="77777777" w:rsidR="005358B1" w:rsidRPr="00D97C1F" w:rsidRDefault="005358B1" w:rsidP="0084053F">
            <w:pPr>
              <w:jc w:val="center"/>
              <w:cnfStyle w:val="000000000000" w:firstRow="0" w:lastRow="0" w:firstColumn="0" w:lastColumn="0" w:oddVBand="0" w:evenVBand="0" w:oddHBand="0" w:evenHBand="0" w:firstRowFirstColumn="0" w:firstRowLastColumn="0" w:lastRowFirstColumn="0" w:lastRowLastColumn="0"/>
            </w:pPr>
            <w:r>
              <w:rPr>
                <w:b/>
              </w:rPr>
              <w:t>We tried to make installing VasoTracker as simple as possible. But for reasons unknown to us, our installers fail on certain computer systems. If you are unlucky enough to own one of these, all is not lost. See Option 3 below!</w:t>
            </w:r>
          </w:p>
        </w:tc>
      </w:tr>
    </w:tbl>
    <w:p w14:paraId="25D964A3" w14:textId="77777777" w:rsidR="005358B1" w:rsidRDefault="005358B1" w:rsidP="00D97C1F"/>
    <w:p w14:paraId="1FF68361" w14:textId="77777777" w:rsidR="00A11287" w:rsidRDefault="00A11287" w:rsidP="00A11287">
      <w:r>
        <w:t>Option 3 (not so easy install</w:t>
      </w:r>
      <w:r w:rsidR="0056291A">
        <w:t>ation</w:t>
      </w:r>
      <w:r>
        <w:t xml:space="preserve"> method):</w:t>
      </w:r>
    </w:p>
    <w:p w14:paraId="4F1AE2A0" w14:textId="77777777" w:rsidR="00A11287" w:rsidRDefault="00A11287" w:rsidP="00A11287">
      <w:pPr>
        <w:pStyle w:val="ListParagraph"/>
        <w:numPr>
          <w:ilvl w:val="0"/>
          <w:numId w:val="9"/>
        </w:numPr>
      </w:pPr>
      <w:r>
        <w:t>Install the source code</w:t>
      </w:r>
    </w:p>
    <w:p w14:paraId="5574EB6A" w14:textId="4DEF11FC" w:rsidR="005358B1" w:rsidRDefault="005358B1" w:rsidP="00A11287">
      <w:pPr>
        <w:pStyle w:val="ListParagraph"/>
        <w:numPr>
          <w:ilvl w:val="0"/>
          <w:numId w:val="9"/>
        </w:numPr>
      </w:pPr>
      <w:r>
        <w:t xml:space="preserve">For instructions, refer to </w:t>
      </w:r>
      <w:r>
        <w:fldChar w:fldCharType="begin"/>
      </w:r>
      <w:r>
        <w:instrText xml:space="preserve"> REF _Ref2361617 \h </w:instrText>
      </w:r>
      <w:r>
        <w:fldChar w:fldCharType="separate"/>
      </w:r>
      <w:r w:rsidR="001D0B1D">
        <w:t>Editing VasoTracker</w:t>
      </w:r>
      <w:r>
        <w:fldChar w:fldCharType="end"/>
      </w:r>
      <w:r>
        <w:t xml:space="preserve"> (Page </w:t>
      </w:r>
      <w:r>
        <w:fldChar w:fldCharType="begin"/>
      </w:r>
      <w:r>
        <w:instrText xml:space="preserve"> PAGEREF _Ref2361681 \h </w:instrText>
      </w:r>
      <w:r>
        <w:fldChar w:fldCharType="separate"/>
      </w:r>
      <w:r w:rsidR="001D0B1D">
        <w:rPr>
          <w:noProof/>
        </w:rPr>
        <w:t>15</w:t>
      </w:r>
      <w:r>
        <w:fldChar w:fldCharType="end"/>
      </w:r>
      <w:r>
        <w:t>)</w:t>
      </w:r>
    </w:p>
    <w:p w14:paraId="017832CE" w14:textId="77777777" w:rsidR="005358B1" w:rsidRDefault="005358B1" w:rsidP="005358B1">
      <w:pPr>
        <w:pStyle w:val="ListParagraph"/>
      </w:pPr>
    </w:p>
    <w:tbl>
      <w:tblPr>
        <w:tblStyle w:val="TipTable"/>
        <w:tblW w:w="5053" w:type="pct"/>
        <w:shd w:val="clear" w:color="auto" w:fill="E4E3E2" w:themeFill="background2"/>
        <w:tblCellMar>
          <w:top w:w="0" w:type="dxa"/>
        </w:tblCellMar>
        <w:tblLook w:val="04A0" w:firstRow="1" w:lastRow="0" w:firstColumn="1" w:lastColumn="0" w:noHBand="0" w:noVBand="1"/>
      </w:tblPr>
      <w:tblGrid>
        <w:gridCol w:w="653"/>
        <w:gridCol w:w="8806"/>
      </w:tblGrid>
      <w:tr w:rsidR="00A11287" w14:paraId="718C6757" w14:textId="77777777" w:rsidTr="0084053F">
        <w:trPr>
          <w:trHeight w:val="227"/>
        </w:trPr>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7B41AE86" w14:textId="77777777" w:rsidR="00A11287" w:rsidRDefault="00A11287" w:rsidP="0084053F">
            <w:pPr>
              <w:pStyle w:val="Icon"/>
            </w:pPr>
            <w:r>
              <w:rPr>
                <w:noProof/>
                <w:lang w:eastAsia="en-US"/>
              </w:rPr>
              <w:drawing>
                <wp:inline distT="0" distB="0" distL="0" distR="0" wp14:anchorId="75828084" wp14:editId="2A893114">
                  <wp:extent cx="317500" cy="3175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TICON-01.png"/>
                          <pic:cNvPicPr/>
                        </pic:nvPicPr>
                        <pic:blipFill>
                          <a:blip r:embed="rId13">
                            <a:extLst>
                              <a:ext uri="{28A0092B-C50C-407E-A947-70E740481C1C}">
                                <a14:useLocalDpi xmlns:a14="http://schemas.microsoft.com/office/drawing/2010/main" val="0"/>
                              </a:ext>
                            </a:extLst>
                          </a:blip>
                          <a:stretch>
                            <a:fillRect/>
                          </a:stretch>
                        </pic:blipFill>
                        <pic:spPr>
                          <a:xfrm>
                            <a:off x="0" y="0"/>
                            <a:ext cx="317500" cy="317500"/>
                          </a:xfrm>
                          <a:prstGeom prst="rect">
                            <a:avLst/>
                          </a:prstGeom>
                        </pic:spPr>
                      </pic:pic>
                    </a:graphicData>
                  </a:graphic>
                </wp:inline>
              </w:drawing>
            </w:r>
          </w:p>
        </w:tc>
        <w:tc>
          <w:tcPr>
            <w:tcW w:w="4655" w:type="pct"/>
            <w:shd w:val="clear" w:color="auto" w:fill="E4E3E2" w:themeFill="background2"/>
            <w:vAlign w:val="center"/>
          </w:tcPr>
          <w:p w14:paraId="21D13289" w14:textId="77777777" w:rsidR="00A11287" w:rsidRPr="005358B1" w:rsidRDefault="00A11287" w:rsidP="005358B1">
            <w:pPr>
              <w:jc w:val="center"/>
              <w:cnfStyle w:val="000000000000" w:firstRow="0" w:lastRow="0" w:firstColumn="0" w:lastColumn="0" w:oddVBand="0" w:evenVBand="0" w:oddHBand="0" w:evenHBand="0" w:firstRowFirstColumn="0" w:firstRowLastColumn="0" w:lastRowFirstColumn="0" w:lastRowLastColumn="0"/>
              <w:rPr>
                <w:b/>
              </w:rPr>
            </w:pPr>
            <w:r>
              <w:rPr>
                <w:b/>
              </w:rPr>
              <w:t>Choosing Option 3 will allow you to edit the VasoTracker code</w:t>
            </w:r>
          </w:p>
        </w:tc>
      </w:tr>
    </w:tbl>
    <w:p w14:paraId="32656FF0" w14:textId="77777777" w:rsidR="001222D1" w:rsidRDefault="001222D1" w:rsidP="00D97C1F"/>
    <w:p w14:paraId="7884236D" w14:textId="77777777" w:rsidR="00A11287" w:rsidRDefault="00A11287">
      <w:pPr>
        <w:spacing w:after="320"/>
      </w:pPr>
      <w:r>
        <w:br w:type="page"/>
      </w:r>
    </w:p>
    <w:p w14:paraId="004FF341" w14:textId="77777777" w:rsidR="00776ACE" w:rsidRDefault="000546B0">
      <w:pPr>
        <w:pStyle w:val="Heading1"/>
      </w:pPr>
      <w:bookmarkStart w:id="12" w:name="_Toc24882409"/>
      <w:r>
        <w:lastRenderedPageBreak/>
        <w:t>Running VasoTracker</w:t>
      </w:r>
      <w:bookmarkEnd w:id="12"/>
    </w:p>
    <w:tbl>
      <w:tblPr>
        <w:tblStyle w:val="TipTable"/>
        <w:tblW w:w="5053" w:type="pct"/>
        <w:shd w:val="clear" w:color="auto" w:fill="E4E3E2" w:themeFill="background2"/>
        <w:tblCellMar>
          <w:top w:w="0" w:type="dxa"/>
        </w:tblCellMar>
        <w:tblLook w:val="04A0" w:firstRow="1" w:lastRow="0" w:firstColumn="1" w:lastColumn="0" w:noHBand="0" w:noVBand="1"/>
      </w:tblPr>
      <w:tblGrid>
        <w:gridCol w:w="653"/>
        <w:gridCol w:w="8806"/>
      </w:tblGrid>
      <w:tr w:rsidR="00E90970" w14:paraId="677D72EF" w14:textId="77777777" w:rsidTr="0084053F">
        <w:trPr>
          <w:trHeight w:val="227"/>
        </w:trPr>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1633B266" w14:textId="77777777" w:rsidR="00E90970" w:rsidRDefault="00E90970" w:rsidP="0084053F">
            <w:pPr>
              <w:pStyle w:val="Icon"/>
            </w:pPr>
            <w:r>
              <w:rPr>
                <w:noProof/>
                <w:lang w:eastAsia="en-US"/>
              </w:rPr>
              <w:drawing>
                <wp:inline distT="0" distB="0" distL="0" distR="0" wp14:anchorId="6C2CA01C" wp14:editId="070735D5">
                  <wp:extent cx="317500" cy="3175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TICON-01.png"/>
                          <pic:cNvPicPr/>
                        </pic:nvPicPr>
                        <pic:blipFill>
                          <a:blip r:embed="rId13">
                            <a:extLst>
                              <a:ext uri="{28A0092B-C50C-407E-A947-70E740481C1C}">
                                <a14:useLocalDpi xmlns:a14="http://schemas.microsoft.com/office/drawing/2010/main" val="0"/>
                              </a:ext>
                            </a:extLst>
                          </a:blip>
                          <a:stretch>
                            <a:fillRect/>
                          </a:stretch>
                        </pic:blipFill>
                        <pic:spPr>
                          <a:xfrm>
                            <a:off x="0" y="0"/>
                            <a:ext cx="317500" cy="317500"/>
                          </a:xfrm>
                          <a:prstGeom prst="rect">
                            <a:avLst/>
                          </a:prstGeom>
                        </pic:spPr>
                      </pic:pic>
                    </a:graphicData>
                  </a:graphic>
                </wp:inline>
              </w:drawing>
            </w:r>
          </w:p>
        </w:tc>
        <w:tc>
          <w:tcPr>
            <w:tcW w:w="4655" w:type="pct"/>
            <w:shd w:val="clear" w:color="auto" w:fill="E4E3E2" w:themeFill="background2"/>
            <w:vAlign w:val="center"/>
          </w:tcPr>
          <w:p w14:paraId="584FA5DB" w14:textId="77777777" w:rsidR="00E90970" w:rsidRDefault="00E90970" w:rsidP="00E90970">
            <w:pPr>
              <w:jc w:val="center"/>
              <w:cnfStyle w:val="000000000000" w:firstRow="0" w:lastRow="0" w:firstColumn="0" w:lastColumn="0" w:oddVBand="0" w:evenVBand="0" w:oddHBand="0" w:evenHBand="0" w:firstRowFirstColumn="0" w:firstRowLastColumn="0" w:lastRowFirstColumn="0" w:lastRowLastColumn="0"/>
              <w:rPr>
                <w:b/>
              </w:rPr>
            </w:pPr>
            <w:r>
              <w:rPr>
                <w:b/>
              </w:rPr>
              <w:t xml:space="preserve">VasoTracker </w:t>
            </w:r>
            <w:r w:rsidR="00E92AAD">
              <w:rPr>
                <w:b/>
              </w:rPr>
              <w:t>may have</w:t>
            </w:r>
            <w:r>
              <w:rPr>
                <w:b/>
              </w:rPr>
              <w:t xml:space="preserve"> been updated since this section was written. </w:t>
            </w:r>
          </w:p>
          <w:p w14:paraId="029AB09D" w14:textId="77777777" w:rsidR="00E92AAD" w:rsidRDefault="00E92AAD" w:rsidP="00E90970">
            <w:pPr>
              <w:jc w:val="center"/>
              <w:cnfStyle w:val="000000000000" w:firstRow="0" w:lastRow="0" w:firstColumn="0" w:lastColumn="0" w:oddVBand="0" w:evenVBand="0" w:oddHBand="0" w:evenHBand="0" w:firstRowFirstColumn="0" w:firstRowLastColumn="0" w:lastRowFirstColumn="0" w:lastRowLastColumn="0"/>
            </w:pPr>
            <w:r>
              <w:t>If it has, w</w:t>
            </w:r>
            <w:r w:rsidR="00E90970" w:rsidRPr="00E90970">
              <w:t xml:space="preserve">e </w:t>
            </w:r>
            <w:r>
              <w:t>should be</w:t>
            </w:r>
            <w:r w:rsidR="00E90970" w:rsidRPr="00E90970">
              <w:t xml:space="preserve"> updat</w:t>
            </w:r>
            <w:r>
              <w:t>ing</w:t>
            </w:r>
            <w:r w:rsidR="00E90970" w:rsidRPr="00E90970">
              <w:t xml:space="preserve"> these instructions soon. If you have any queries, </w:t>
            </w:r>
          </w:p>
          <w:p w14:paraId="03762BDD" w14:textId="77777777" w:rsidR="00E90970" w:rsidRPr="00E90970" w:rsidRDefault="00E90970" w:rsidP="00E90970">
            <w:pPr>
              <w:jc w:val="center"/>
              <w:cnfStyle w:val="000000000000" w:firstRow="0" w:lastRow="0" w:firstColumn="0" w:lastColumn="0" w:oddVBand="0" w:evenVBand="0" w:oddHBand="0" w:evenHBand="0" w:firstRowFirstColumn="0" w:firstRowLastColumn="0" w:lastRowFirstColumn="0" w:lastRowLastColumn="0"/>
            </w:pPr>
            <w:r w:rsidRPr="00E90970">
              <w:t>send an email to vasotracker@gmail.com.</w:t>
            </w:r>
          </w:p>
        </w:tc>
      </w:tr>
    </w:tbl>
    <w:p w14:paraId="52AF2DC1" w14:textId="77777777" w:rsidR="00776ACE" w:rsidRDefault="00776ACE"/>
    <w:p w14:paraId="257B2818" w14:textId="77777777" w:rsidR="000546B0" w:rsidRDefault="000546B0" w:rsidP="00A9220C">
      <w:pPr>
        <w:pStyle w:val="Heading2"/>
      </w:pPr>
      <w:bookmarkStart w:id="13" w:name="_Toc24882410"/>
      <w:r>
        <w:t>Setting up a VasoTracker shortcut</w:t>
      </w:r>
      <w:bookmarkEnd w:id="13"/>
    </w:p>
    <w:p w14:paraId="00BDF88A" w14:textId="77777777" w:rsidR="00A9220C" w:rsidRPr="00A9220C" w:rsidRDefault="00A9220C" w:rsidP="00A9220C"/>
    <w:p w14:paraId="12F4751E" w14:textId="77777777" w:rsidR="00A9220C" w:rsidRDefault="00A9220C" w:rsidP="00A9220C">
      <w:r>
        <w:t>To set up a desktop shortcut:</w:t>
      </w:r>
    </w:p>
    <w:p w14:paraId="473DAF1B" w14:textId="77777777" w:rsidR="00A9220C" w:rsidRPr="00A9220C" w:rsidRDefault="00A9220C" w:rsidP="00A9220C"/>
    <w:p w14:paraId="24736E6C" w14:textId="77777777" w:rsidR="00842DB7" w:rsidRDefault="00842DB7" w:rsidP="00842DB7">
      <w:pPr>
        <w:pStyle w:val="ListParagraph"/>
        <w:numPr>
          <w:ilvl w:val="0"/>
          <w:numId w:val="7"/>
        </w:numPr>
      </w:pPr>
      <w:r>
        <w:t xml:space="preserve">Navigate to the VasoTracker installation folder on your computer (the default location should be </w:t>
      </w:r>
      <w:r w:rsidRPr="00A9220C">
        <w:t>C:\Program Files\VasoTracker</w:t>
      </w:r>
      <w:r>
        <w:t>).</w:t>
      </w:r>
    </w:p>
    <w:p w14:paraId="7B5FEBAA" w14:textId="77777777" w:rsidR="00842DB7" w:rsidRDefault="00842DB7" w:rsidP="00842DB7">
      <w:pPr>
        <w:pStyle w:val="ListParagraph"/>
        <w:numPr>
          <w:ilvl w:val="0"/>
          <w:numId w:val="7"/>
        </w:numPr>
      </w:pPr>
      <w:r>
        <w:t>Right click on the VasoTracker.exe</w:t>
      </w:r>
    </w:p>
    <w:p w14:paraId="29E0CF12" w14:textId="77777777" w:rsidR="00842DB7" w:rsidRDefault="00842DB7" w:rsidP="00842DB7">
      <w:pPr>
        <w:pStyle w:val="ListParagraph"/>
        <w:numPr>
          <w:ilvl w:val="0"/>
          <w:numId w:val="7"/>
        </w:numPr>
      </w:pPr>
      <w:r>
        <w:t>Click “Send to”</w:t>
      </w:r>
    </w:p>
    <w:p w14:paraId="3074B830" w14:textId="77777777" w:rsidR="00842DB7" w:rsidRDefault="00842DB7" w:rsidP="00842DB7">
      <w:pPr>
        <w:pStyle w:val="ListParagraph"/>
        <w:numPr>
          <w:ilvl w:val="0"/>
          <w:numId w:val="7"/>
        </w:numPr>
      </w:pPr>
      <w:r>
        <w:t>Click “Desktop”</w:t>
      </w:r>
    </w:p>
    <w:p w14:paraId="08CACA54" w14:textId="77777777" w:rsidR="00842DB7" w:rsidRDefault="00842DB7" w:rsidP="00842DB7">
      <w:pPr>
        <w:pStyle w:val="ListParagraph"/>
        <w:numPr>
          <w:ilvl w:val="0"/>
          <w:numId w:val="7"/>
        </w:numPr>
      </w:pPr>
      <w:r>
        <w:t>This action creates a desktop shortcut to the file or folder on your desktop.</w:t>
      </w:r>
    </w:p>
    <w:p w14:paraId="66C0B787" w14:textId="77777777" w:rsidR="00E92AAD" w:rsidRDefault="00E92AAD" w:rsidP="00842DB7">
      <w:pPr>
        <w:pStyle w:val="ListParagraph"/>
        <w:numPr>
          <w:ilvl w:val="0"/>
          <w:numId w:val="7"/>
        </w:numPr>
      </w:pPr>
      <w:r>
        <w:t>Make VasoTracker run in administrator mode (this ensures VasoTracker can save data files wherever you specify):</w:t>
      </w:r>
    </w:p>
    <w:p w14:paraId="0A4DAD08" w14:textId="77777777" w:rsidR="00E92AAD" w:rsidRDefault="00E92AAD" w:rsidP="00E92AAD">
      <w:pPr>
        <w:pStyle w:val="ListParagraph"/>
        <w:numPr>
          <w:ilvl w:val="1"/>
          <w:numId w:val="7"/>
        </w:numPr>
      </w:pPr>
      <w:r>
        <w:t>Right-click the desktop shortcut, click “Advanced”, then check “Run as administrator”</w:t>
      </w:r>
    </w:p>
    <w:p w14:paraId="60F3D077" w14:textId="77777777" w:rsidR="00E92AAD" w:rsidRDefault="00E92AAD" w:rsidP="00E92AAD"/>
    <w:p w14:paraId="049146CB" w14:textId="77777777" w:rsidR="00E92AAD" w:rsidRDefault="00E92AAD" w:rsidP="00E92AAD">
      <w:pPr>
        <w:pStyle w:val="Heading2"/>
      </w:pPr>
      <w:bookmarkStart w:id="14" w:name="_Toc24882411"/>
      <w:r>
        <w:t>Maximizing VasoTracker performance</w:t>
      </w:r>
      <w:bookmarkEnd w:id="14"/>
    </w:p>
    <w:p w14:paraId="545579E4" w14:textId="77777777" w:rsidR="00E92AAD" w:rsidRDefault="00E92AAD" w:rsidP="00E92AAD"/>
    <w:p w14:paraId="6E31F6BE" w14:textId="77777777" w:rsidR="00E92AAD" w:rsidRDefault="00E92AAD" w:rsidP="00E92AAD">
      <w:r>
        <w:t>We run VasoTracker on a number of different computer systems</w:t>
      </w:r>
      <w:r w:rsidR="00133DFD">
        <w:t>, on our less-able computers the following actions help performance:</w:t>
      </w:r>
    </w:p>
    <w:p w14:paraId="0DD3CBD7" w14:textId="77777777" w:rsidR="00133DFD" w:rsidRDefault="00133DFD" w:rsidP="00E92AAD"/>
    <w:p w14:paraId="113FB17A" w14:textId="77777777" w:rsidR="00133DFD" w:rsidRDefault="00133DFD" w:rsidP="0084053F">
      <w:pPr>
        <w:pStyle w:val="ListParagraph"/>
        <w:numPr>
          <w:ilvl w:val="0"/>
          <w:numId w:val="7"/>
        </w:numPr>
      </w:pPr>
      <w:r>
        <w:t xml:space="preserve">Using the “High Performance” Windows 10 power plan: </w:t>
      </w:r>
      <w:hyperlink r:id="rId22" w:history="1">
        <w:r>
          <w:rPr>
            <w:rStyle w:val="Hyperlink"/>
            <w:color w:val="098388"/>
            <w:szCs w:val="24"/>
          </w:rPr>
          <w:t>https://help.ableton.com/hc/en-us/articles/115000211304-How-to-disable-power-throttling-on-Windows</w:t>
        </w:r>
      </w:hyperlink>
    </w:p>
    <w:p w14:paraId="53885BE7" w14:textId="77777777" w:rsidR="00133DFD" w:rsidRDefault="00133DFD" w:rsidP="0084053F">
      <w:pPr>
        <w:pStyle w:val="ListParagraph"/>
        <w:numPr>
          <w:ilvl w:val="0"/>
          <w:numId w:val="7"/>
        </w:numPr>
      </w:pPr>
      <w:r>
        <w:t xml:space="preserve">Disabling Windows USB Selective Suspend: </w:t>
      </w:r>
      <w:hyperlink r:id="rId23" w:history="1">
        <w:r>
          <w:rPr>
            <w:rStyle w:val="Hyperlink"/>
            <w:color w:val="098388"/>
            <w:szCs w:val="24"/>
          </w:rPr>
          <w:t>https://www.windowscentral.com/how-prevent-windows-10-turning-usb-devices%3famp</w:t>
        </w:r>
      </w:hyperlink>
    </w:p>
    <w:p w14:paraId="313A8ACE" w14:textId="77777777" w:rsidR="00133DFD" w:rsidRDefault="00133DFD" w:rsidP="00133DFD">
      <w:pPr>
        <w:pStyle w:val="ListParagraph"/>
        <w:numPr>
          <w:ilvl w:val="0"/>
          <w:numId w:val="7"/>
        </w:numPr>
      </w:pPr>
      <w:r>
        <w:t xml:space="preserve">Preventing Windows shutting off power to USB root hub: </w:t>
      </w:r>
      <w:hyperlink r:id="rId24" w:history="1">
        <w:r>
          <w:rPr>
            <w:rStyle w:val="Hyperlink"/>
            <w:color w:val="098388"/>
            <w:szCs w:val="24"/>
          </w:rPr>
          <w:t>https://www.pcworld.com/article/3045567/how-to-keep-charging-your-usb-devices-past-your-pcs-bedtime.html</w:t>
        </w:r>
      </w:hyperlink>
    </w:p>
    <w:p w14:paraId="2DEBCB2B" w14:textId="77777777" w:rsidR="00133DFD" w:rsidRDefault="00133DFD" w:rsidP="00E92AAD"/>
    <w:p w14:paraId="49DDEB4A" w14:textId="77777777" w:rsidR="00E92AAD" w:rsidRDefault="00E92AAD" w:rsidP="00E92AAD"/>
    <w:p w14:paraId="61985856" w14:textId="77777777" w:rsidR="00133DFD" w:rsidRDefault="00133DFD" w:rsidP="00E92AAD"/>
    <w:p w14:paraId="2C81CF02" w14:textId="77777777" w:rsidR="00776ACE" w:rsidRDefault="00776ACE"/>
    <w:p w14:paraId="0AEF4B8F" w14:textId="77777777" w:rsidR="00776ACE" w:rsidRDefault="000546B0">
      <w:pPr>
        <w:pStyle w:val="Heading2"/>
      </w:pPr>
      <w:bookmarkStart w:id="15" w:name="_Toc24882412"/>
      <w:r>
        <w:lastRenderedPageBreak/>
        <w:t>Starting the VasoTracker Data Acquisition Software</w:t>
      </w:r>
      <w:bookmarkEnd w:id="15"/>
    </w:p>
    <w:p w14:paraId="19325989" w14:textId="77777777" w:rsidR="00842DB7" w:rsidRPr="00842DB7" w:rsidRDefault="00842DB7" w:rsidP="00842DB7"/>
    <w:p w14:paraId="3BA1932B" w14:textId="77777777" w:rsidR="00842DB7" w:rsidRDefault="00842DB7" w:rsidP="00842DB7">
      <w:r>
        <w:t>VasoTracker can be launched by any of the following methods:</w:t>
      </w:r>
    </w:p>
    <w:p w14:paraId="4097AD84" w14:textId="77777777" w:rsidR="00842DB7" w:rsidRDefault="00842DB7" w:rsidP="00842DB7"/>
    <w:p w14:paraId="15E87314" w14:textId="77777777" w:rsidR="00842DB7" w:rsidRDefault="00842DB7" w:rsidP="00842DB7">
      <w:pPr>
        <w:pStyle w:val="ListParagraph"/>
        <w:numPr>
          <w:ilvl w:val="0"/>
          <w:numId w:val="7"/>
        </w:numPr>
      </w:pPr>
      <w:r>
        <w:t>Double-clicking the desktop shortcut (created above).</w:t>
      </w:r>
    </w:p>
    <w:p w14:paraId="11937CBE" w14:textId="77777777" w:rsidR="00842DB7" w:rsidRDefault="00842DB7" w:rsidP="00842DB7">
      <w:pPr>
        <w:pStyle w:val="ListParagraph"/>
        <w:numPr>
          <w:ilvl w:val="0"/>
          <w:numId w:val="7"/>
        </w:numPr>
      </w:pPr>
      <w:r>
        <w:t>Double-clicking VasoTracker.exe in the installation folder</w:t>
      </w:r>
    </w:p>
    <w:p w14:paraId="62253A85" w14:textId="77777777" w:rsidR="00842DB7" w:rsidRDefault="00842DB7" w:rsidP="00842DB7">
      <w:pPr>
        <w:pStyle w:val="ListParagraph"/>
        <w:numPr>
          <w:ilvl w:val="0"/>
          <w:numId w:val="7"/>
        </w:numPr>
      </w:pPr>
      <w:r>
        <w:t>Running VasoTracker.py from the python command line.</w:t>
      </w:r>
    </w:p>
    <w:p w14:paraId="4942F4AE" w14:textId="77777777" w:rsidR="00842DB7" w:rsidRPr="00842DB7" w:rsidRDefault="00842DB7" w:rsidP="00842DB7"/>
    <w:p w14:paraId="28B1946C" w14:textId="77777777" w:rsidR="00D6187C" w:rsidRDefault="00D6187C" w:rsidP="00D6187C">
      <w:pPr>
        <w:jc w:val="both"/>
      </w:pPr>
      <w:r>
        <w:t xml:space="preserve">Upon launching, the VasoTracker software will prompt the user to create a .csv file for saving data. A “Save As” dialogue box will appear. The file name field is automatically populated with the current date in the default “Results” folder. However, the user may change the folder location and the filename. </w:t>
      </w:r>
    </w:p>
    <w:p w14:paraId="3F97CB93" w14:textId="77777777" w:rsidR="00D6187C" w:rsidRDefault="00D6187C" w:rsidP="00D6187C">
      <w:pPr>
        <w:jc w:val="both"/>
      </w:pPr>
    </w:p>
    <w:tbl>
      <w:tblPr>
        <w:tblStyle w:val="TipTable"/>
        <w:tblW w:w="5053" w:type="pct"/>
        <w:shd w:val="clear" w:color="auto" w:fill="E4E3E2" w:themeFill="background2"/>
        <w:tblCellMar>
          <w:top w:w="0" w:type="dxa"/>
        </w:tblCellMar>
        <w:tblLook w:val="04A0" w:firstRow="1" w:lastRow="0" w:firstColumn="1" w:lastColumn="0" w:noHBand="0" w:noVBand="1"/>
      </w:tblPr>
      <w:tblGrid>
        <w:gridCol w:w="653"/>
        <w:gridCol w:w="8806"/>
      </w:tblGrid>
      <w:tr w:rsidR="00D6187C" w14:paraId="550DD0EA" w14:textId="77777777" w:rsidTr="0084053F">
        <w:trPr>
          <w:trHeight w:val="227"/>
        </w:trPr>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3D69A629" w14:textId="77777777" w:rsidR="00D6187C" w:rsidRDefault="00D6187C" w:rsidP="0084053F">
            <w:pPr>
              <w:pStyle w:val="Icon"/>
            </w:pPr>
            <w:r>
              <w:rPr>
                <w:noProof/>
                <w:lang w:eastAsia="en-US"/>
              </w:rPr>
              <w:drawing>
                <wp:inline distT="0" distB="0" distL="0" distR="0" wp14:anchorId="3AA8CFF8" wp14:editId="793F41A5">
                  <wp:extent cx="317500" cy="3175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TICON-01.png"/>
                          <pic:cNvPicPr/>
                        </pic:nvPicPr>
                        <pic:blipFill>
                          <a:blip r:embed="rId13">
                            <a:extLst>
                              <a:ext uri="{28A0092B-C50C-407E-A947-70E740481C1C}">
                                <a14:useLocalDpi xmlns:a14="http://schemas.microsoft.com/office/drawing/2010/main" val="0"/>
                              </a:ext>
                            </a:extLst>
                          </a:blip>
                          <a:stretch>
                            <a:fillRect/>
                          </a:stretch>
                        </pic:blipFill>
                        <pic:spPr>
                          <a:xfrm>
                            <a:off x="0" y="0"/>
                            <a:ext cx="317500" cy="317500"/>
                          </a:xfrm>
                          <a:prstGeom prst="rect">
                            <a:avLst/>
                          </a:prstGeom>
                        </pic:spPr>
                      </pic:pic>
                    </a:graphicData>
                  </a:graphic>
                </wp:inline>
              </w:drawing>
            </w:r>
          </w:p>
        </w:tc>
        <w:tc>
          <w:tcPr>
            <w:tcW w:w="4655" w:type="pct"/>
            <w:shd w:val="clear" w:color="auto" w:fill="E4E3E2" w:themeFill="background2"/>
            <w:vAlign w:val="center"/>
          </w:tcPr>
          <w:p w14:paraId="191851FB" w14:textId="77777777" w:rsidR="00D6187C" w:rsidRPr="00D97C1F" w:rsidRDefault="00D6187C" w:rsidP="0084053F">
            <w:pPr>
              <w:jc w:val="center"/>
              <w:cnfStyle w:val="000000000000" w:firstRow="0" w:lastRow="0" w:firstColumn="0" w:lastColumn="0" w:oddVBand="0" w:evenVBand="0" w:oddHBand="0" w:evenHBand="0" w:firstRowFirstColumn="0" w:firstRowLastColumn="0" w:lastRowFirstColumn="0" w:lastRowLastColumn="0"/>
            </w:pPr>
            <w:r>
              <w:rPr>
                <w:b/>
              </w:rPr>
              <w:t>If a csv file with the same name already exists, a warning will pop up and the user will be asked to confirm whether the existing file is to be replace. Selecting “Yes” will erase all data in the original file!</w:t>
            </w:r>
          </w:p>
        </w:tc>
      </w:tr>
    </w:tbl>
    <w:p w14:paraId="0E148CD5" w14:textId="77777777" w:rsidR="00D6187C" w:rsidRDefault="00D6187C"/>
    <w:p w14:paraId="456B8977" w14:textId="77777777" w:rsidR="00133DFD" w:rsidRDefault="00D6187C" w:rsidP="00133DFD">
      <w:r>
        <w:t xml:space="preserve">Once a save file has been created, VasoTracker will then </w:t>
      </w:r>
      <w:r w:rsidR="00EC1C0A">
        <w:t>launch with the default settings</w:t>
      </w:r>
      <w:r w:rsidR="00133DFD">
        <w:t xml:space="preserve"> and you will be presented with the layout shown below.</w:t>
      </w:r>
    </w:p>
    <w:p w14:paraId="49857C03" w14:textId="77777777" w:rsidR="005C0EED" w:rsidRDefault="005C0EED" w:rsidP="00133DFD"/>
    <w:p w14:paraId="20F35A81" w14:textId="6CB35EEE" w:rsidR="00776ACE" w:rsidRDefault="002C4AD9">
      <w:r>
        <w:rPr>
          <w:noProof/>
        </w:rPr>
        <w:drawing>
          <wp:inline distT="0" distB="0" distL="0" distR="0" wp14:anchorId="384DCF2A" wp14:editId="3FCB8C4F">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2E3D16B" w14:textId="77777777" w:rsidR="005C0EED" w:rsidRDefault="005C0EED">
      <w:pPr>
        <w:rPr>
          <w:b/>
          <w:color w:val="098388"/>
        </w:rPr>
      </w:pPr>
      <w:r w:rsidRPr="005C0EED">
        <w:rPr>
          <w:b/>
          <w:color w:val="098388"/>
        </w:rPr>
        <w:t>Figure 1 – VasoTracker start screen</w:t>
      </w:r>
    </w:p>
    <w:p w14:paraId="68E5C571" w14:textId="77777777" w:rsidR="005C0EED" w:rsidRDefault="005C0EED">
      <w:pPr>
        <w:rPr>
          <w:b/>
          <w:color w:val="auto"/>
        </w:rPr>
      </w:pPr>
    </w:p>
    <w:p w14:paraId="51D47C82" w14:textId="77777777" w:rsidR="00133DFD" w:rsidRDefault="00133DFD">
      <w:pPr>
        <w:rPr>
          <w:b/>
          <w:color w:val="auto"/>
        </w:rPr>
      </w:pPr>
    </w:p>
    <w:p w14:paraId="5FB955C0" w14:textId="77777777" w:rsidR="00133DFD" w:rsidRPr="005C0EED" w:rsidRDefault="00133DFD">
      <w:pPr>
        <w:rPr>
          <w:b/>
          <w:color w:val="auto"/>
        </w:rPr>
      </w:pPr>
    </w:p>
    <w:p w14:paraId="641B8E60" w14:textId="77777777" w:rsidR="00776ACE" w:rsidRPr="0009246B" w:rsidRDefault="0009246B">
      <w:pPr>
        <w:pStyle w:val="Heading3"/>
        <w:rPr>
          <w:i w:val="0"/>
        </w:rPr>
      </w:pPr>
      <w:r>
        <w:rPr>
          <w:i w:val="0"/>
        </w:rPr>
        <w:lastRenderedPageBreak/>
        <w:t>Demo Camera</w:t>
      </w:r>
      <w:r w:rsidRPr="0009246B">
        <w:rPr>
          <w:i w:val="0"/>
        </w:rPr>
        <w:t xml:space="preserve"> </w:t>
      </w:r>
      <w:r>
        <w:rPr>
          <w:i w:val="0"/>
        </w:rPr>
        <w:t>Mode</w:t>
      </w:r>
    </w:p>
    <w:p w14:paraId="1031DABC" w14:textId="77777777" w:rsidR="00776ACE" w:rsidRDefault="000546B0">
      <w:pPr>
        <w:rPr>
          <w:sz w:val="20"/>
        </w:rPr>
      </w:pPr>
      <w:r>
        <w:rPr>
          <w:sz w:val="20"/>
        </w:rPr>
        <w:t xml:space="preserve"> </w:t>
      </w:r>
    </w:p>
    <w:p w14:paraId="63A11A50" w14:textId="77777777" w:rsidR="005C0EED" w:rsidRDefault="005C0EED" w:rsidP="003E415F">
      <w:pPr>
        <w:jc w:val="both"/>
      </w:pPr>
      <w:r>
        <w:t xml:space="preserve">To familiarize users with the VasoTracker Data Acquisition Software, </w:t>
      </w:r>
      <w:r w:rsidR="00F25D6C">
        <w:t>VasoTracker</w:t>
      </w:r>
      <w:r>
        <w:t xml:space="preserve"> </w:t>
      </w:r>
      <w:r w:rsidR="00F25D6C">
        <w:t xml:space="preserve">comes </w:t>
      </w:r>
      <w:r w:rsidR="003E415F">
        <w:t xml:space="preserve">bundled with a fake/virtual camera adapter. This </w:t>
      </w:r>
      <w:r w:rsidR="00DE4BD8">
        <w:t xml:space="preserve">virtual </w:t>
      </w:r>
      <w:r w:rsidR="003E415F">
        <w:t>camera adapter loads</w:t>
      </w:r>
      <w:r w:rsidR="00DE4BD8">
        <w:t xml:space="preserve"> an example </w:t>
      </w:r>
      <w:r w:rsidR="003E415F">
        <w:t xml:space="preserve">video recording of a pressurized artery </w:t>
      </w:r>
      <w:r w:rsidR="00DE4BD8">
        <w:t xml:space="preserve">and displays </w:t>
      </w:r>
      <w:r w:rsidR="0009246B">
        <w:t>data</w:t>
      </w:r>
      <w:r w:rsidR="00DE4BD8">
        <w:t xml:space="preserve"> as if a real camera is connected.</w:t>
      </w:r>
    </w:p>
    <w:p w14:paraId="367B5BDC" w14:textId="77777777" w:rsidR="00DE4BD8" w:rsidRDefault="00DE4BD8" w:rsidP="003E415F">
      <w:pPr>
        <w:jc w:val="both"/>
      </w:pPr>
    </w:p>
    <w:p w14:paraId="357FD6DF" w14:textId="77777777" w:rsidR="0009246B" w:rsidRDefault="0009246B" w:rsidP="003E415F">
      <w:pPr>
        <w:jc w:val="both"/>
      </w:pPr>
      <w:r>
        <w:t>To run VasoTracker in Demo Mode:</w:t>
      </w:r>
    </w:p>
    <w:p w14:paraId="0462FB96" w14:textId="77777777" w:rsidR="0009246B" w:rsidRDefault="0009246B" w:rsidP="003E415F">
      <w:pPr>
        <w:jc w:val="both"/>
      </w:pPr>
    </w:p>
    <w:p w14:paraId="645A6369" w14:textId="77777777" w:rsidR="0009246B" w:rsidRDefault="0009246B" w:rsidP="0009246B">
      <w:pPr>
        <w:pStyle w:val="ListParagraph"/>
        <w:numPr>
          <w:ilvl w:val="0"/>
          <w:numId w:val="8"/>
        </w:numPr>
        <w:jc w:val="both"/>
      </w:pPr>
      <w:r>
        <w:t>E</w:t>
      </w:r>
      <w:r w:rsidR="00DE4BD8">
        <w:t xml:space="preserve">nable the Virtual Camera </w:t>
      </w:r>
      <w:r>
        <w:t>by</w:t>
      </w:r>
      <w:r w:rsidR="00DE4BD8">
        <w:t xml:space="preserve"> select “</w:t>
      </w:r>
      <w:proofErr w:type="spellStart"/>
      <w:r w:rsidR="00DE4BD8">
        <w:t>FakeCamera</w:t>
      </w:r>
      <w:proofErr w:type="spellEnd"/>
      <w:r w:rsidR="00DE4BD8">
        <w:t>” in the “Source” panel.</w:t>
      </w:r>
    </w:p>
    <w:p w14:paraId="7AA49CA4" w14:textId="77777777" w:rsidR="0009246B" w:rsidRDefault="0009246B" w:rsidP="0009246B">
      <w:pPr>
        <w:pStyle w:val="ListParagraph"/>
        <w:numPr>
          <w:ilvl w:val="0"/>
          <w:numId w:val="8"/>
        </w:numPr>
        <w:jc w:val="both"/>
      </w:pPr>
      <w:r>
        <w:t>S</w:t>
      </w:r>
      <w:r w:rsidR="00CE5BA0">
        <w:t>tart the virtual image acquisition</w:t>
      </w:r>
      <w:r>
        <w:t xml:space="preserve"> by</w:t>
      </w:r>
      <w:r w:rsidR="00CE5BA0">
        <w:t xml:space="preserve"> click</w:t>
      </w:r>
      <w:r>
        <w:t>ing</w:t>
      </w:r>
      <w:r w:rsidR="00CE5BA0">
        <w:t xml:space="preserve"> “Start” in the “Start/Stop” panel. </w:t>
      </w:r>
    </w:p>
    <w:p w14:paraId="181A3631" w14:textId="1C45FA28" w:rsidR="0009246B" w:rsidRDefault="009F0778" w:rsidP="0009246B">
      <w:pPr>
        <w:pStyle w:val="ListParagraph"/>
        <w:numPr>
          <w:ilvl w:val="0"/>
          <w:numId w:val="8"/>
        </w:numPr>
        <w:jc w:val="both"/>
      </w:pPr>
      <w:r>
        <w:t>Begin diameter tracking by clicking “</w:t>
      </w:r>
      <w:r w:rsidR="002C4AD9">
        <w:t>Track</w:t>
      </w:r>
      <w:r>
        <w:t xml:space="preserve">” in the “Start/Stop” panel. </w:t>
      </w:r>
    </w:p>
    <w:p w14:paraId="409DBDF5" w14:textId="77777777" w:rsidR="009F0778" w:rsidRDefault="009F0778" w:rsidP="0009246B">
      <w:pPr>
        <w:pStyle w:val="ListParagraph"/>
        <w:numPr>
          <w:ilvl w:val="0"/>
          <w:numId w:val="8"/>
        </w:numPr>
        <w:jc w:val="both"/>
      </w:pPr>
      <w:r>
        <w:t xml:space="preserve">Once diameter tracking has initiated, diameter indicators will be overlaid on the camera feed box (Figure </w:t>
      </w:r>
      <w:r w:rsidR="007E776C">
        <w:t>2</w:t>
      </w:r>
      <w:r>
        <w:t>) and both inner and outer diameter will be plotted on the live graphs.</w:t>
      </w:r>
    </w:p>
    <w:p w14:paraId="7E8D36C4" w14:textId="77777777" w:rsidR="009F0778" w:rsidRDefault="009F0778" w:rsidP="009F0778"/>
    <w:p w14:paraId="0A7B0A72" w14:textId="4B181440" w:rsidR="00CE5BA0" w:rsidRDefault="00C54068" w:rsidP="005C0EED">
      <w:pPr>
        <w:rPr>
          <w:rFonts w:ascii="Verdana" w:hAnsi="Verdana"/>
          <w:color w:val="000000"/>
          <w:sz w:val="17"/>
          <w:szCs w:val="17"/>
          <w:shd w:val="clear" w:color="auto" w:fill="FFFFFF"/>
        </w:rPr>
      </w:pPr>
      <w:r>
        <w:rPr>
          <w:noProof/>
        </w:rPr>
        <w:drawing>
          <wp:inline distT="0" distB="0" distL="0" distR="0" wp14:anchorId="75CDB7B5" wp14:editId="3DC82327">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2D4C7A07" w14:textId="77777777" w:rsidR="009F0778" w:rsidRDefault="009F0778" w:rsidP="009F0778"/>
    <w:p w14:paraId="69F22460" w14:textId="77777777" w:rsidR="003E415F" w:rsidRDefault="00CE5BA0" w:rsidP="005C0EED">
      <w:pPr>
        <w:rPr>
          <w:b/>
          <w:color w:val="098388"/>
        </w:rPr>
      </w:pPr>
      <w:r>
        <w:rPr>
          <w:b/>
          <w:color w:val="098388"/>
        </w:rPr>
        <w:t>Figure 3</w:t>
      </w:r>
      <w:r w:rsidRPr="005C0EED">
        <w:rPr>
          <w:b/>
          <w:color w:val="098388"/>
        </w:rPr>
        <w:t xml:space="preserve"> – </w:t>
      </w:r>
      <w:r>
        <w:rPr>
          <w:b/>
          <w:color w:val="098388"/>
        </w:rPr>
        <w:t xml:space="preserve">Virtual Camera Mode with </w:t>
      </w:r>
      <w:r w:rsidR="007E776C">
        <w:rPr>
          <w:b/>
          <w:color w:val="098388"/>
        </w:rPr>
        <w:t>diameter tracking</w:t>
      </w:r>
    </w:p>
    <w:p w14:paraId="096A5BCF" w14:textId="77777777" w:rsidR="003E415F" w:rsidRDefault="003E415F" w:rsidP="005C0EED"/>
    <w:p w14:paraId="5050BB03" w14:textId="77777777" w:rsidR="00DE4BD8" w:rsidRDefault="00DE4BD8" w:rsidP="00DE4BD8">
      <w:pPr>
        <w:pStyle w:val="Heading3"/>
      </w:pPr>
      <w:r>
        <w:t>Live Camera Mode</w:t>
      </w:r>
    </w:p>
    <w:p w14:paraId="44233F60" w14:textId="77777777" w:rsidR="00776ACE" w:rsidRDefault="00776ACE" w:rsidP="001929BF"/>
    <w:p w14:paraId="17432530" w14:textId="77777777" w:rsidR="0009246B" w:rsidRDefault="0009246B" w:rsidP="0009246B">
      <w:r>
        <w:t>To run VasoTracker in live mode (i.e. acquiring images from a real camera)</w:t>
      </w:r>
    </w:p>
    <w:p w14:paraId="05F657B7" w14:textId="77777777" w:rsidR="009F0778" w:rsidRDefault="009F0778" w:rsidP="0009246B"/>
    <w:p w14:paraId="568FC093" w14:textId="7AEB22DA" w:rsidR="009F0778" w:rsidRDefault="007E776C" w:rsidP="009F0778">
      <w:pPr>
        <w:pStyle w:val="ListParagraph"/>
        <w:numPr>
          <w:ilvl w:val="0"/>
          <w:numId w:val="8"/>
        </w:numPr>
        <w:jc w:val="both"/>
      </w:pPr>
      <w:r>
        <w:t>Load your camera by</w:t>
      </w:r>
      <w:r w:rsidR="009F0778">
        <w:t xml:space="preserve"> select “Thorlabs”</w:t>
      </w:r>
      <w:r w:rsidR="002C4AD9">
        <w:t xml:space="preserve"> or </w:t>
      </w:r>
      <w:proofErr w:type="gramStart"/>
      <w:r w:rsidR="002C4AD9">
        <w:t>other</w:t>
      </w:r>
      <w:proofErr w:type="gramEnd"/>
      <w:r w:rsidR="002C4AD9">
        <w:t xml:space="preserve"> camera driver</w:t>
      </w:r>
      <w:r w:rsidR="009F0778">
        <w:t xml:space="preserve"> in the “Source” panel.</w:t>
      </w:r>
    </w:p>
    <w:p w14:paraId="63DBB0F9" w14:textId="77777777" w:rsidR="009F0778" w:rsidRDefault="009F0778" w:rsidP="009F0778">
      <w:pPr>
        <w:pStyle w:val="ListParagraph"/>
        <w:numPr>
          <w:ilvl w:val="0"/>
          <w:numId w:val="8"/>
        </w:numPr>
        <w:jc w:val="both"/>
      </w:pPr>
      <w:r>
        <w:t xml:space="preserve">Start the image acquisition by clicking “Start” in the “Start/Stop” panel. </w:t>
      </w:r>
    </w:p>
    <w:p w14:paraId="7E213E09" w14:textId="77777777" w:rsidR="007E776C" w:rsidRDefault="009F0778" w:rsidP="0084053F">
      <w:pPr>
        <w:pStyle w:val="ListParagraph"/>
        <w:numPr>
          <w:ilvl w:val="0"/>
          <w:numId w:val="8"/>
        </w:numPr>
        <w:spacing w:after="320"/>
        <w:jc w:val="both"/>
      </w:pPr>
      <w:r>
        <w:t>Begin diameter tracking by clicking “Record” in the “Start/Stop” panel.</w:t>
      </w:r>
      <w:r w:rsidR="007E776C">
        <w:br w:type="page"/>
      </w:r>
    </w:p>
    <w:p w14:paraId="5C55C997" w14:textId="77777777" w:rsidR="00416CD0" w:rsidRDefault="00416CD0" w:rsidP="00416CD0">
      <w:pPr>
        <w:pStyle w:val="Heading1"/>
      </w:pPr>
      <w:bookmarkStart w:id="16" w:name="_Toc24882413"/>
      <w:r>
        <w:lastRenderedPageBreak/>
        <w:t>VasoTracker Settings</w:t>
      </w:r>
      <w:bookmarkEnd w:id="16"/>
    </w:p>
    <w:tbl>
      <w:tblPr>
        <w:tblStyle w:val="TipTable"/>
        <w:tblW w:w="5053" w:type="pct"/>
        <w:shd w:val="clear" w:color="auto" w:fill="E4E3E2" w:themeFill="background2"/>
        <w:tblCellMar>
          <w:top w:w="0" w:type="dxa"/>
        </w:tblCellMar>
        <w:tblLook w:val="04A0" w:firstRow="1" w:lastRow="0" w:firstColumn="1" w:lastColumn="0" w:noHBand="0" w:noVBand="1"/>
      </w:tblPr>
      <w:tblGrid>
        <w:gridCol w:w="653"/>
        <w:gridCol w:w="8806"/>
      </w:tblGrid>
      <w:tr w:rsidR="00416CD0" w14:paraId="78333AB6" w14:textId="77777777" w:rsidTr="0084053F">
        <w:trPr>
          <w:trHeight w:val="227"/>
        </w:trPr>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62239C77" w14:textId="77777777" w:rsidR="00416CD0" w:rsidRDefault="00416CD0" w:rsidP="0084053F">
            <w:pPr>
              <w:pStyle w:val="Icon"/>
            </w:pPr>
            <w:r>
              <w:rPr>
                <w:noProof/>
                <w:lang w:eastAsia="en-US"/>
              </w:rPr>
              <w:drawing>
                <wp:inline distT="0" distB="0" distL="0" distR="0" wp14:anchorId="03170418" wp14:editId="2504C332">
                  <wp:extent cx="317500" cy="31750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TICON-01.png"/>
                          <pic:cNvPicPr/>
                        </pic:nvPicPr>
                        <pic:blipFill>
                          <a:blip r:embed="rId13">
                            <a:extLst>
                              <a:ext uri="{28A0092B-C50C-407E-A947-70E740481C1C}">
                                <a14:useLocalDpi xmlns:a14="http://schemas.microsoft.com/office/drawing/2010/main" val="0"/>
                              </a:ext>
                            </a:extLst>
                          </a:blip>
                          <a:stretch>
                            <a:fillRect/>
                          </a:stretch>
                        </pic:blipFill>
                        <pic:spPr>
                          <a:xfrm>
                            <a:off x="0" y="0"/>
                            <a:ext cx="317500" cy="317500"/>
                          </a:xfrm>
                          <a:prstGeom prst="rect">
                            <a:avLst/>
                          </a:prstGeom>
                        </pic:spPr>
                      </pic:pic>
                    </a:graphicData>
                  </a:graphic>
                </wp:inline>
              </w:drawing>
            </w:r>
          </w:p>
        </w:tc>
        <w:tc>
          <w:tcPr>
            <w:tcW w:w="4655" w:type="pct"/>
            <w:shd w:val="clear" w:color="auto" w:fill="E4E3E2" w:themeFill="background2"/>
            <w:vAlign w:val="center"/>
          </w:tcPr>
          <w:p w14:paraId="0B366FAE" w14:textId="77777777" w:rsidR="00416CD0" w:rsidRDefault="00416CD0" w:rsidP="0084053F">
            <w:pPr>
              <w:jc w:val="center"/>
              <w:cnfStyle w:val="000000000000" w:firstRow="0" w:lastRow="0" w:firstColumn="0" w:lastColumn="0" w:oddVBand="0" w:evenVBand="0" w:oddHBand="0" w:evenHBand="0" w:firstRowFirstColumn="0" w:firstRowLastColumn="0" w:lastRowFirstColumn="0" w:lastRowLastColumn="0"/>
              <w:rPr>
                <w:b/>
              </w:rPr>
            </w:pPr>
            <w:r>
              <w:rPr>
                <w:b/>
              </w:rPr>
              <w:t xml:space="preserve">VasoTracker may have been updated since this section was written. </w:t>
            </w:r>
          </w:p>
          <w:p w14:paraId="42670FA5" w14:textId="77777777" w:rsidR="00416CD0" w:rsidRDefault="00416CD0" w:rsidP="0084053F">
            <w:pPr>
              <w:jc w:val="center"/>
              <w:cnfStyle w:val="000000000000" w:firstRow="0" w:lastRow="0" w:firstColumn="0" w:lastColumn="0" w:oddVBand="0" w:evenVBand="0" w:oddHBand="0" w:evenHBand="0" w:firstRowFirstColumn="0" w:firstRowLastColumn="0" w:lastRowFirstColumn="0" w:lastRowLastColumn="0"/>
            </w:pPr>
            <w:r>
              <w:t>If it has, w</w:t>
            </w:r>
            <w:r w:rsidRPr="00E90970">
              <w:t xml:space="preserve">e </w:t>
            </w:r>
            <w:r>
              <w:t>should be</w:t>
            </w:r>
            <w:r w:rsidRPr="00E90970">
              <w:t xml:space="preserve"> updat</w:t>
            </w:r>
            <w:r>
              <w:t>ing</w:t>
            </w:r>
            <w:r w:rsidRPr="00E90970">
              <w:t xml:space="preserve"> these instructions soon. If you have any queries, </w:t>
            </w:r>
          </w:p>
          <w:p w14:paraId="06D017F1" w14:textId="77777777" w:rsidR="00416CD0" w:rsidRPr="00E90970" w:rsidRDefault="00416CD0" w:rsidP="0084053F">
            <w:pPr>
              <w:jc w:val="center"/>
              <w:cnfStyle w:val="000000000000" w:firstRow="0" w:lastRow="0" w:firstColumn="0" w:lastColumn="0" w:oddVBand="0" w:evenVBand="0" w:oddHBand="0" w:evenHBand="0" w:firstRowFirstColumn="0" w:firstRowLastColumn="0" w:lastRowFirstColumn="0" w:lastRowLastColumn="0"/>
            </w:pPr>
            <w:r w:rsidRPr="00E90970">
              <w:t>send an email to vasotracker@gmail.com.</w:t>
            </w:r>
          </w:p>
        </w:tc>
      </w:tr>
    </w:tbl>
    <w:p w14:paraId="606040DE" w14:textId="77777777" w:rsidR="00416CD0" w:rsidRDefault="00416CD0" w:rsidP="00416CD0"/>
    <w:p w14:paraId="67A55C16" w14:textId="77777777" w:rsidR="00416CD0" w:rsidRDefault="00416CD0" w:rsidP="00416CD0">
      <w:pPr>
        <w:pStyle w:val="Heading2"/>
      </w:pPr>
      <w:bookmarkStart w:id="17" w:name="_Toc24882414"/>
      <w:r>
        <w:t>The settings bar</w:t>
      </w:r>
      <w:bookmarkEnd w:id="17"/>
    </w:p>
    <w:p w14:paraId="4DCAB738" w14:textId="77777777" w:rsidR="009F0778" w:rsidRDefault="009F0778" w:rsidP="0009246B"/>
    <w:p w14:paraId="74E3C984" w14:textId="77777777" w:rsidR="00416CD0" w:rsidRDefault="00416CD0" w:rsidP="0009246B">
      <w:r>
        <w:t>All of the acquisition and analysis settings can be altered in the settings bar. The settings bar also displays some handy information.</w:t>
      </w:r>
      <w:r w:rsidR="003A7285">
        <w:t xml:space="preserve"> Default settings can be changed by editing “default_settings.ini” in the root folder.</w:t>
      </w:r>
    </w:p>
    <w:p w14:paraId="61B6B58D" w14:textId="77777777" w:rsidR="00416CD0" w:rsidRDefault="00416CD0" w:rsidP="0009246B"/>
    <w:p w14:paraId="395FD1F1" w14:textId="77777777" w:rsidR="00416CD0" w:rsidRDefault="005423F3" w:rsidP="0009246B">
      <w:r>
        <w:rPr>
          <w:noProof/>
        </w:rPr>
        <w:drawing>
          <wp:inline distT="0" distB="0" distL="0" distR="0" wp14:anchorId="42C10AAA" wp14:editId="02C300C4">
            <wp:extent cx="5943600" cy="10045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04570"/>
                    </a:xfrm>
                    <a:prstGeom prst="rect">
                      <a:avLst/>
                    </a:prstGeom>
                  </pic:spPr>
                </pic:pic>
              </a:graphicData>
            </a:graphic>
          </wp:inline>
        </w:drawing>
      </w:r>
    </w:p>
    <w:p w14:paraId="2C05DDB9" w14:textId="77777777" w:rsidR="00416CD0" w:rsidRDefault="00416CD0" w:rsidP="00416CD0">
      <w:pPr>
        <w:rPr>
          <w:b/>
          <w:color w:val="098388"/>
        </w:rPr>
      </w:pPr>
      <w:r>
        <w:rPr>
          <w:b/>
          <w:color w:val="098388"/>
        </w:rPr>
        <w:t>Figure 4</w:t>
      </w:r>
      <w:r w:rsidRPr="005C0EED">
        <w:rPr>
          <w:b/>
          <w:color w:val="098388"/>
        </w:rPr>
        <w:t xml:space="preserve"> – </w:t>
      </w:r>
      <w:r>
        <w:rPr>
          <w:b/>
          <w:color w:val="098388"/>
        </w:rPr>
        <w:t>VasoTracker settings bar</w:t>
      </w:r>
    </w:p>
    <w:p w14:paraId="7817CD82" w14:textId="77777777" w:rsidR="00416CD0" w:rsidRDefault="00416CD0" w:rsidP="00416CD0"/>
    <w:p w14:paraId="4433E31F" w14:textId="77777777" w:rsidR="00416CD0" w:rsidRDefault="00416CD0" w:rsidP="00C663AA">
      <w:pPr>
        <w:pStyle w:val="Heading2"/>
      </w:pPr>
      <w:bookmarkStart w:id="18" w:name="_Toc24882415"/>
      <w:r>
        <w:t>Source control panel</w:t>
      </w:r>
      <w:bookmarkEnd w:id="18"/>
    </w:p>
    <w:p w14:paraId="159CEF83" w14:textId="77777777" w:rsidR="00416CD0" w:rsidRDefault="00416CD0" w:rsidP="00416CD0">
      <w:pPr>
        <w:sectPr w:rsidR="00416CD0" w:rsidSect="00405423">
          <w:footerReference w:type="default" r:id="rId28"/>
          <w:pgSz w:w="12240" w:h="15840" w:code="1"/>
          <w:pgMar w:top="1080" w:right="1440" w:bottom="1080" w:left="1440" w:header="720" w:footer="720" w:gutter="0"/>
          <w:cols w:space="720"/>
          <w:docGrid w:linePitch="360"/>
        </w:sectPr>
      </w:pPr>
    </w:p>
    <w:p w14:paraId="409D2080" w14:textId="77777777" w:rsidR="00416CD0" w:rsidRDefault="00416CD0" w:rsidP="00416CD0"/>
    <w:p w14:paraId="66F492E8" w14:textId="77777777" w:rsidR="00416CD0" w:rsidRDefault="00416CD0" w:rsidP="00416CD0">
      <w:pPr>
        <w:sectPr w:rsidR="00416CD0" w:rsidSect="00416CD0">
          <w:type w:val="continuous"/>
          <w:pgSz w:w="12240" w:h="15840" w:code="1"/>
          <w:pgMar w:top="1080" w:right="1440" w:bottom="1080" w:left="1440" w:header="720" w:footer="720" w:gutter="0"/>
          <w:cols w:space="720"/>
          <w:docGrid w:linePitch="360"/>
        </w:sectPr>
      </w:pPr>
    </w:p>
    <w:p w14:paraId="4FB4C844" w14:textId="77777777" w:rsidR="00416CD0" w:rsidRDefault="00E9277E" w:rsidP="00416CD0">
      <w:r>
        <w:rPr>
          <w:noProof/>
        </w:rPr>
        <w:drawing>
          <wp:inline distT="0" distB="0" distL="0" distR="0" wp14:anchorId="0E010CFD" wp14:editId="595BF8B6">
            <wp:extent cx="2171700" cy="24048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84776"/>
                    <a:stretch/>
                  </pic:blipFill>
                  <pic:spPr bwMode="auto">
                    <a:xfrm>
                      <a:off x="0" y="0"/>
                      <a:ext cx="2212762" cy="2450342"/>
                    </a:xfrm>
                    <a:prstGeom prst="rect">
                      <a:avLst/>
                    </a:prstGeom>
                    <a:ln>
                      <a:noFill/>
                    </a:ln>
                    <a:extLst>
                      <a:ext uri="{53640926-AAD7-44D8-BBD7-CCE9431645EC}">
                        <a14:shadowObscured xmlns:a14="http://schemas.microsoft.com/office/drawing/2010/main"/>
                      </a:ext>
                    </a:extLst>
                  </pic:spPr>
                </pic:pic>
              </a:graphicData>
            </a:graphic>
          </wp:inline>
        </w:drawing>
      </w:r>
    </w:p>
    <w:p w14:paraId="6573A773" w14:textId="77777777" w:rsidR="00416CD0" w:rsidRDefault="00416CD0" w:rsidP="0084053F">
      <w:pPr>
        <w:spacing w:after="120"/>
      </w:pPr>
      <w:r>
        <w:rPr>
          <w:b/>
          <w:color w:val="098388"/>
        </w:rPr>
        <w:t>Figure</w:t>
      </w:r>
      <w:r w:rsidR="005B2AF9">
        <w:rPr>
          <w:b/>
          <w:color w:val="098388"/>
        </w:rPr>
        <w:t xml:space="preserve"> 5</w:t>
      </w:r>
      <w:r w:rsidRPr="005C0EED">
        <w:rPr>
          <w:b/>
          <w:color w:val="098388"/>
        </w:rPr>
        <w:t xml:space="preserve"> –</w:t>
      </w:r>
      <w:r>
        <w:rPr>
          <w:b/>
          <w:color w:val="098388"/>
        </w:rPr>
        <w:t xml:space="preserve"> Source settings</w:t>
      </w:r>
      <w:r>
        <w:rPr>
          <w:b/>
          <w:color w:val="098388"/>
        </w:rPr>
        <w:br w:type="column"/>
      </w:r>
      <w:r w:rsidRPr="0084053F">
        <w:rPr>
          <w:b/>
        </w:rPr>
        <w:t>Camera</w:t>
      </w:r>
      <w:r w:rsidR="0084053F" w:rsidRPr="0084053F">
        <w:rPr>
          <w:b/>
        </w:rPr>
        <w:t>:</w:t>
      </w:r>
      <w:r w:rsidR="0084053F">
        <w:t xml:space="preserve"> Select your camera here. If you are using a non-standard camera (you must have a working </w:t>
      </w:r>
      <w:r w:rsidR="0084053F" w:rsidRPr="00EC51CA">
        <w:rPr>
          <w:szCs w:val="24"/>
        </w:rPr>
        <w:t>µManager</w:t>
      </w:r>
      <w:r w:rsidR="0084053F">
        <w:rPr>
          <w:szCs w:val="24"/>
        </w:rPr>
        <w:t xml:space="preserve"> config file), select </w:t>
      </w:r>
      <w:r w:rsidR="0084053F" w:rsidRPr="00EC51CA">
        <w:rPr>
          <w:szCs w:val="24"/>
        </w:rPr>
        <w:t>µ</w:t>
      </w:r>
      <w:proofErr w:type="spellStart"/>
      <w:r w:rsidR="0084053F" w:rsidRPr="00EC51CA">
        <w:rPr>
          <w:szCs w:val="24"/>
        </w:rPr>
        <w:t>Manager</w:t>
      </w:r>
      <w:r w:rsidR="0084053F">
        <w:rPr>
          <w:szCs w:val="24"/>
        </w:rPr>
        <w:t>Cam</w:t>
      </w:r>
      <w:proofErr w:type="spellEnd"/>
      <w:r w:rsidR="0084053F">
        <w:rPr>
          <w:szCs w:val="24"/>
        </w:rPr>
        <w:t xml:space="preserve">. To use </w:t>
      </w:r>
      <w:r w:rsidR="0084053F" w:rsidRPr="00EC51CA">
        <w:rPr>
          <w:szCs w:val="24"/>
        </w:rPr>
        <w:t>µ</w:t>
      </w:r>
      <w:proofErr w:type="spellStart"/>
      <w:r w:rsidR="0084053F" w:rsidRPr="00EC51CA">
        <w:rPr>
          <w:szCs w:val="24"/>
        </w:rPr>
        <w:t>Manager</w:t>
      </w:r>
      <w:r w:rsidR="0084053F">
        <w:rPr>
          <w:szCs w:val="24"/>
        </w:rPr>
        <w:t>Cam</w:t>
      </w:r>
      <w:proofErr w:type="spellEnd"/>
      <w:r w:rsidR="0084053F">
        <w:rPr>
          <w:szCs w:val="24"/>
        </w:rPr>
        <w:t xml:space="preserve"> you mist place your </w:t>
      </w:r>
      <w:r w:rsidR="0084053F" w:rsidRPr="00EC51CA">
        <w:rPr>
          <w:szCs w:val="24"/>
        </w:rPr>
        <w:t>µManager</w:t>
      </w:r>
      <w:r w:rsidR="0084053F">
        <w:rPr>
          <w:szCs w:val="24"/>
        </w:rPr>
        <w:t xml:space="preserve"> config file in the VasoTracker installation folder</w:t>
      </w:r>
      <w:r w:rsidR="00E9277E">
        <w:rPr>
          <w:szCs w:val="24"/>
        </w:rPr>
        <w:t>.</w:t>
      </w:r>
    </w:p>
    <w:p w14:paraId="20EBE34F" w14:textId="77777777" w:rsidR="00416CD0" w:rsidRDefault="00416CD0" w:rsidP="0084053F">
      <w:pPr>
        <w:spacing w:after="120"/>
      </w:pPr>
      <w:r w:rsidRPr="0084053F">
        <w:rPr>
          <w:b/>
        </w:rPr>
        <w:t>Path</w:t>
      </w:r>
      <w:r w:rsidR="0084053F" w:rsidRPr="0084053F">
        <w:rPr>
          <w:b/>
        </w:rPr>
        <w:t>:</w:t>
      </w:r>
      <w:r w:rsidR="0084053F">
        <w:t xml:space="preserve"> displays the path to the current working directory</w:t>
      </w:r>
      <w:r w:rsidR="00E9277E">
        <w:t>.</w:t>
      </w:r>
    </w:p>
    <w:p w14:paraId="147C2332" w14:textId="77777777" w:rsidR="00416CD0" w:rsidRDefault="00416CD0" w:rsidP="0084053F">
      <w:pPr>
        <w:spacing w:after="120"/>
      </w:pPr>
      <w:r w:rsidRPr="0084053F">
        <w:rPr>
          <w:b/>
        </w:rPr>
        <w:t>File</w:t>
      </w:r>
      <w:r w:rsidR="0084053F" w:rsidRPr="0084053F">
        <w:rPr>
          <w:b/>
        </w:rPr>
        <w:t>:</w:t>
      </w:r>
      <w:r w:rsidR="0084053F">
        <w:t xml:space="preserve"> displays the output file name</w:t>
      </w:r>
      <w:r w:rsidR="00E9277E">
        <w:t>.</w:t>
      </w:r>
    </w:p>
    <w:p w14:paraId="795EF24D" w14:textId="77777777" w:rsidR="00416CD0" w:rsidRDefault="00416CD0" w:rsidP="0084053F">
      <w:pPr>
        <w:spacing w:after="120"/>
      </w:pPr>
      <w:r w:rsidRPr="0084053F">
        <w:rPr>
          <w:b/>
        </w:rPr>
        <w:t>FOV</w:t>
      </w:r>
      <w:r w:rsidR="0084053F" w:rsidRPr="0084053F">
        <w:rPr>
          <w:b/>
        </w:rPr>
        <w:t>:</w:t>
      </w:r>
      <w:r w:rsidR="0084053F">
        <w:t xml:space="preserve"> buttons to set the field-of-view. This will only work for some cameras</w:t>
      </w:r>
      <w:r w:rsidR="00E9277E">
        <w:t>.</w:t>
      </w:r>
    </w:p>
    <w:p w14:paraId="4A827C91" w14:textId="77777777" w:rsidR="0084053F" w:rsidRPr="00416CD0" w:rsidRDefault="0084053F" w:rsidP="0084053F">
      <w:pPr>
        <w:spacing w:after="120"/>
      </w:pPr>
    </w:p>
    <w:p w14:paraId="0AF1A59D" w14:textId="77777777" w:rsidR="00416CD0" w:rsidRDefault="00416CD0" w:rsidP="0009246B">
      <w:pPr>
        <w:sectPr w:rsidR="00416CD0" w:rsidSect="00416CD0">
          <w:type w:val="continuous"/>
          <w:pgSz w:w="12240" w:h="15840" w:code="1"/>
          <w:pgMar w:top="1080" w:right="1440" w:bottom="1080" w:left="1440" w:header="720" w:footer="720" w:gutter="0"/>
          <w:cols w:num="2" w:space="568" w:equalWidth="0">
            <w:col w:w="3402" w:space="568"/>
            <w:col w:w="5390"/>
          </w:cols>
          <w:docGrid w:linePitch="360"/>
        </w:sectPr>
      </w:pPr>
    </w:p>
    <w:p w14:paraId="736B30D4" w14:textId="77777777" w:rsidR="0084053F" w:rsidRDefault="0084053F">
      <w:pPr>
        <w:spacing w:after="320"/>
      </w:pPr>
      <w:r>
        <w:br w:type="page"/>
      </w:r>
    </w:p>
    <w:p w14:paraId="723D2914" w14:textId="77777777" w:rsidR="00E9277E" w:rsidRDefault="00E9277E" w:rsidP="00C663AA">
      <w:pPr>
        <w:pStyle w:val="Heading2"/>
      </w:pPr>
      <w:bookmarkStart w:id="19" w:name="_Toc24882416"/>
      <w:r>
        <w:lastRenderedPageBreak/>
        <w:t>Acquisition Settings control panel</w:t>
      </w:r>
      <w:bookmarkEnd w:id="19"/>
    </w:p>
    <w:p w14:paraId="2F5DCC0B" w14:textId="77777777" w:rsidR="00E9277E" w:rsidRDefault="00E9277E" w:rsidP="00E9277E">
      <w:pPr>
        <w:sectPr w:rsidR="00E9277E" w:rsidSect="00E9277E">
          <w:footerReference w:type="default" r:id="rId30"/>
          <w:type w:val="continuous"/>
          <w:pgSz w:w="12240" w:h="15840" w:code="1"/>
          <w:pgMar w:top="1080" w:right="1440" w:bottom="1080" w:left="1440" w:header="720" w:footer="720" w:gutter="0"/>
          <w:cols w:space="720"/>
          <w:docGrid w:linePitch="360"/>
        </w:sectPr>
      </w:pPr>
    </w:p>
    <w:p w14:paraId="3C698B80" w14:textId="77777777" w:rsidR="0084053F" w:rsidRDefault="0084053F" w:rsidP="0084053F"/>
    <w:p w14:paraId="38198E9C" w14:textId="77777777" w:rsidR="0084053F" w:rsidRDefault="0084053F" w:rsidP="0084053F">
      <w:pPr>
        <w:sectPr w:rsidR="0084053F" w:rsidSect="00416CD0">
          <w:type w:val="continuous"/>
          <w:pgSz w:w="12240" w:h="15840" w:code="1"/>
          <w:pgMar w:top="1080" w:right="1440" w:bottom="1080" w:left="1440" w:header="720" w:footer="720" w:gutter="0"/>
          <w:cols w:space="720"/>
          <w:docGrid w:linePitch="360"/>
        </w:sectPr>
      </w:pPr>
    </w:p>
    <w:p w14:paraId="4780B9BC" w14:textId="77777777" w:rsidR="0084053F" w:rsidRDefault="00E9277E" w:rsidP="0084053F">
      <w:r>
        <w:rPr>
          <w:noProof/>
        </w:rPr>
        <w:drawing>
          <wp:inline distT="0" distB="0" distL="0" distR="0" wp14:anchorId="386154CE" wp14:editId="08FF31E4">
            <wp:extent cx="2000250" cy="23920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035" r="70868"/>
                    <a:stretch/>
                  </pic:blipFill>
                  <pic:spPr bwMode="auto">
                    <a:xfrm>
                      <a:off x="0" y="0"/>
                      <a:ext cx="2000286" cy="2392088"/>
                    </a:xfrm>
                    <a:prstGeom prst="rect">
                      <a:avLst/>
                    </a:prstGeom>
                    <a:ln>
                      <a:noFill/>
                    </a:ln>
                    <a:extLst>
                      <a:ext uri="{53640926-AAD7-44D8-BBD7-CCE9431645EC}">
                        <a14:shadowObscured xmlns:a14="http://schemas.microsoft.com/office/drawing/2010/main"/>
                      </a:ext>
                    </a:extLst>
                  </pic:spPr>
                </pic:pic>
              </a:graphicData>
            </a:graphic>
          </wp:inline>
        </w:drawing>
      </w:r>
    </w:p>
    <w:p w14:paraId="30622A94" w14:textId="77777777" w:rsidR="0084053F" w:rsidRDefault="0084053F" w:rsidP="0084053F">
      <w:pPr>
        <w:spacing w:after="120"/>
      </w:pPr>
      <w:r>
        <w:rPr>
          <w:b/>
          <w:color w:val="098388"/>
        </w:rPr>
        <w:t xml:space="preserve">Figure </w:t>
      </w:r>
      <w:r w:rsidR="005B2AF9">
        <w:rPr>
          <w:b/>
          <w:color w:val="098388"/>
        </w:rPr>
        <w:t>6</w:t>
      </w:r>
      <w:r w:rsidRPr="005C0EED">
        <w:rPr>
          <w:b/>
          <w:color w:val="098388"/>
        </w:rPr>
        <w:t xml:space="preserve"> –</w:t>
      </w:r>
      <w:r>
        <w:rPr>
          <w:b/>
          <w:color w:val="098388"/>
        </w:rPr>
        <w:t xml:space="preserve"> Acquisition settings</w:t>
      </w:r>
      <w:r>
        <w:rPr>
          <w:b/>
          <w:color w:val="098388"/>
        </w:rPr>
        <w:br w:type="column"/>
      </w:r>
      <w:r>
        <w:rPr>
          <w:b/>
        </w:rPr>
        <w:t>Default</w:t>
      </w:r>
      <w:r w:rsidRPr="0084053F">
        <w:rPr>
          <w:b/>
        </w:rPr>
        <w:t>:</w:t>
      </w:r>
      <w:r>
        <w:t xml:space="preserve"> </w:t>
      </w:r>
      <w:r w:rsidR="00CD74D9">
        <w:t>Enable/disable the default acquisition settings</w:t>
      </w:r>
    </w:p>
    <w:p w14:paraId="41083BF8" w14:textId="77777777" w:rsidR="0084053F" w:rsidRDefault="0084053F" w:rsidP="0084053F">
      <w:pPr>
        <w:spacing w:after="120"/>
      </w:pPr>
      <w:proofErr w:type="gramStart"/>
      <w:r>
        <w:rPr>
          <w:b/>
        </w:rPr>
        <w:t>Faster?</w:t>
      </w:r>
      <w:r w:rsidRPr="0084053F">
        <w:rPr>
          <w:b/>
        </w:rPr>
        <w:t>:</w:t>
      </w:r>
      <w:proofErr w:type="gramEnd"/>
      <w:r>
        <w:t xml:space="preserve"> </w:t>
      </w:r>
      <w:r w:rsidR="00E9277E">
        <w:t>Enable</w:t>
      </w:r>
      <w:r w:rsidR="00CD74D9">
        <w:t>/disable</w:t>
      </w:r>
      <w:r w:rsidR="00E9277E">
        <w:t xml:space="preserve"> faster data acquisition here. This is still experimental.</w:t>
      </w:r>
    </w:p>
    <w:p w14:paraId="73F16884" w14:textId="77777777" w:rsidR="0084053F" w:rsidRDefault="00E9277E" w:rsidP="0084053F">
      <w:pPr>
        <w:spacing w:after="120"/>
      </w:pPr>
      <w:r>
        <w:rPr>
          <w:b/>
        </w:rPr>
        <w:t>Scale</w:t>
      </w:r>
      <w:r w:rsidR="0084053F" w:rsidRPr="0084053F">
        <w:rPr>
          <w:b/>
        </w:rPr>
        <w:t>:</w:t>
      </w:r>
      <w:r w:rsidR="0084053F">
        <w:t xml:space="preserve"> </w:t>
      </w:r>
      <w:r>
        <w:t>Set the image calibration here. The default value of one will output diameter value in pixel units.</w:t>
      </w:r>
    </w:p>
    <w:p w14:paraId="0F437E7A" w14:textId="77777777" w:rsidR="0084053F" w:rsidRDefault="00E9277E" w:rsidP="0084053F">
      <w:pPr>
        <w:spacing w:after="120"/>
      </w:pPr>
      <w:r>
        <w:rPr>
          <w:b/>
        </w:rPr>
        <w:t>Exp</w:t>
      </w:r>
      <w:r w:rsidR="0084053F" w:rsidRPr="0084053F">
        <w:rPr>
          <w:b/>
        </w:rPr>
        <w:t>:</w:t>
      </w:r>
      <w:r w:rsidR="0084053F">
        <w:t xml:space="preserve"> </w:t>
      </w:r>
      <w:r>
        <w:t>Set the camera exposure here.</w:t>
      </w:r>
    </w:p>
    <w:p w14:paraId="2B57BECD" w14:textId="77777777" w:rsidR="00E9277E" w:rsidRDefault="00E9277E" w:rsidP="0084053F">
      <w:pPr>
        <w:spacing w:after="120"/>
      </w:pPr>
      <w:r>
        <w:rPr>
          <w:b/>
        </w:rPr>
        <w:t xml:space="preserve">Pix </w:t>
      </w:r>
      <w:proofErr w:type="spellStart"/>
      <w:r>
        <w:rPr>
          <w:b/>
        </w:rPr>
        <w:t>Clk</w:t>
      </w:r>
      <w:proofErr w:type="spellEnd"/>
      <w:r w:rsidRPr="0084053F">
        <w:rPr>
          <w:b/>
        </w:rPr>
        <w:t>:</w:t>
      </w:r>
      <w:r>
        <w:t xml:space="preserve"> set the camera pixel clock here. We have only tested this with the Thorlabs camera. It allows more control over the exposure and frame rate.</w:t>
      </w:r>
    </w:p>
    <w:p w14:paraId="603F85F4" w14:textId="77777777" w:rsidR="00E9277E" w:rsidRDefault="00E9277E" w:rsidP="00E9277E">
      <w:pPr>
        <w:spacing w:after="120"/>
      </w:pPr>
      <w:proofErr w:type="spellStart"/>
      <w:r>
        <w:rPr>
          <w:b/>
        </w:rPr>
        <w:t>Acq</w:t>
      </w:r>
      <w:proofErr w:type="spellEnd"/>
      <w:r>
        <w:rPr>
          <w:b/>
        </w:rPr>
        <w:t xml:space="preserve"> rate</w:t>
      </w:r>
      <w:r w:rsidRPr="0084053F">
        <w:rPr>
          <w:b/>
        </w:rPr>
        <w:t>:</w:t>
      </w:r>
      <w:r>
        <w:t xml:space="preserve"> displays the current acquisition rate.</w:t>
      </w:r>
    </w:p>
    <w:p w14:paraId="0002C66C" w14:textId="77777777" w:rsidR="0084053F" w:rsidRPr="00416CD0" w:rsidRDefault="00E9277E" w:rsidP="0084053F">
      <w:pPr>
        <w:spacing w:after="120"/>
      </w:pPr>
      <w:r>
        <w:rPr>
          <w:b/>
        </w:rPr>
        <w:t xml:space="preserve">Rec </w:t>
      </w:r>
      <w:proofErr w:type="spellStart"/>
      <w:r>
        <w:rPr>
          <w:b/>
        </w:rPr>
        <w:t>intvl</w:t>
      </w:r>
      <w:proofErr w:type="spellEnd"/>
      <w:r>
        <w:rPr>
          <w:b/>
        </w:rPr>
        <w:t>:</w:t>
      </w:r>
      <w:r>
        <w:t xml:space="preserve"> Set the interval (in frames) for exporting images here.</w:t>
      </w:r>
    </w:p>
    <w:p w14:paraId="0582DC7A" w14:textId="77777777" w:rsidR="0084053F" w:rsidRDefault="0084053F" w:rsidP="0084053F">
      <w:pPr>
        <w:sectPr w:rsidR="0084053F" w:rsidSect="00416CD0">
          <w:type w:val="continuous"/>
          <w:pgSz w:w="12240" w:h="15840" w:code="1"/>
          <w:pgMar w:top="1080" w:right="1440" w:bottom="1080" w:left="1440" w:header="720" w:footer="720" w:gutter="0"/>
          <w:cols w:num="2" w:space="568" w:equalWidth="0">
            <w:col w:w="3402" w:space="568"/>
            <w:col w:w="5390"/>
          </w:cols>
          <w:docGrid w:linePitch="360"/>
        </w:sectPr>
      </w:pPr>
    </w:p>
    <w:p w14:paraId="0850F37D" w14:textId="00BBA1C8" w:rsidR="00E9277E" w:rsidRDefault="00E9277E" w:rsidP="00C663AA">
      <w:pPr>
        <w:pStyle w:val="Heading2"/>
      </w:pPr>
      <w:bookmarkStart w:id="20" w:name="_Toc24882417"/>
      <w:r>
        <w:t>Analysis Settings control panel</w:t>
      </w:r>
      <w:bookmarkEnd w:id="20"/>
    </w:p>
    <w:p w14:paraId="2499C871" w14:textId="77777777" w:rsidR="00E9277E" w:rsidRDefault="00E9277E" w:rsidP="00E9277E">
      <w:pPr>
        <w:sectPr w:rsidR="00E9277E" w:rsidSect="00E9277E">
          <w:footerReference w:type="default" r:id="rId31"/>
          <w:type w:val="continuous"/>
          <w:pgSz w:w="12240" w:h="15840" w:code="1"/>
          <w:pgMar w:top="1080" w:right="1440" w:bottom="1080" w:left="1440" w:header="720" w:footer="720" w:gutter="0"/>
          <w:cols w:space="720"/>
          <w:docGrid w:linePitch="360"/>
        </w:sectPr>
      </w:pPr>
    </w:p>
    <w:p w14:paraId="3AAB631D" w14:textId="77777777" w:rsidR="00E9277E" w:rsidRDefault="00E9277E" w:rsidP="00E9277E"/>
    <w:p w14:paraId="5C062045" w14:textId="77777777" w:rsidR="00E9277E" w:rsidRDefault="00E9277E" w:rsidP="00E9277E">
      <w:pPr>
        <w:sectPr w:rsidR="00E9277E" w:rsidSect="00416CD0">
          <w:type w:val="continuous"/>
          <w:pgSz w:w="12240" w:h="15840" w:code="1"/>
          <w:pgMar w:top="1080" w:right="1440" w:bottom="1080" w:left="1440" w:header="720" w:footer="720" w:gutter="0"/>
          <w:cols w:space="720"/>
          <w:docGrid w:linePitch="360"/>
        </w:sectPr>
      </w:pPr>
    </w:p>
    <w:p w14:paraId="7210D938" w14:textId="2B325D5A" w:rsidR="00E9277E" w:rsidRDefault="002C4AD9" w:rsidP="00E9277E">
      <w:r>
        <w:rPr>
          <w:noProof/>
        </w:rPr>
        <w:drawing>
          <wp:inline distT="0" distB="0" distL="0" distR="0" wp14:anchorId="463415A5" wp14:editId="572F2D83">
            <wp:extent cx="2114549" cy="22669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543" t="4723" r="70174" b="75681"/>
                    <a:stretch/>
                  </pic:blipFill>
                  <pic:spPr bwMode="auto">
                    <a:xfrm>
                      <a:off x="0" y="0"/>
                      <a:ext cx="2129074" cy="2282522"/>
                    </a:xfrm>
                    <a:prstGeom prst="rect">
                      <a:avLst/>
                    </a:prstGeom>
                    <a:ln>
                      <a:noFill/>
                    </a:ln>
                    <a:extLst>
                      <a:ext uri="{53640926-AAD7-44D8-BBD7-CCE9431645EC}">
                        <a14:shadowObscured xmlns:a14="http://schemas.microsoft.com/office/drawing/2010/main"/>
                      </a:ext>
                    </a:extLst>
                  </pic:spPr>
                </pic:pic>
              </a:graphicData>
            </a:graphic>
          </wp:inline>
        </w:drawing>
      </w:r>
    </w:p>
    <w:p w14:paraId="0B6A379A" w14:textId="77777777" w:rsidR="00E9277E" w:rsidRDefault="00E9277E" w:rsidP="00E9277E">
      <w:pPr>
        <w:spacing w:after="120"/>
      </w:pPr>
      <w:r>
        <w:rPr>
          <w:b/>
          <w:color w:val="098388"/>
        </w:rPr>
        <w:t xml:space="preserve">Figure </w:t>
      </w:r>
      <w:r w:rsidR="005B2AF9">
        <w:rPr>
          <w:b/>
          <w:color w:val="098388"/>
        </w:rPr>
        <w:t>7</w:t>
      </w:r>
      <w:r w:rsidRPr="005C0EED">
        <w:rPr>
          <w:b/>
          <w:color w:val="098388"/>
        </w:rPr>
        <w:t xml:space="preserve"> –</w:t>
      </w:r>
      <w:r>
        <w:rPr>
          <w:b/>
          <w:color w:val="098388"/>
        </w:rPr>
        <w:t xml:space="preserve"> Analysis settings</w:t>
      </w:r>
      <w:r>
        <w:rPr>
          <w:b/>
          <w:color w:val="098388"/>
        </w:rPr>
        <w:br w:type="column"/>
      </w:r>
      <w:r>
        <w:rPr>
          <w:b/>
        </w:rPr>
        <w:t># of lines</w:t>
      </w:r>
      <w:r w:rsidRPr="0084053F">
        <w:rPr>
          <w:b/>
        </w:rPr>
        <w:t>:</w:t>
      </w:r>
      <w:r>
        <w:t xml:space="preserve"> Se</w:t>
      </w:r>
      <w:r w:rsidR="00CD74D9">
        <w:t>t the number of scan lines here.</w:t>
      </w:r>
    </w:p>
    <w:p w14:paraId="04E3C4F9" w14:textId="77777777" w:rsidR="00E9277E" w:rsidRDefault="00E9277E" w:rsidP="00E9277E">
      <w:pPr>
        <w:spacing w:after="120"/>
      </w:pPr>
      <w:r>
        <w:rPr>
          <w:b/>
        </w:rPr>
        <w:t>Smooth</w:t>
      </w:r>
      <w:r w:rsidRPr="0084053F">
        <w:rPr>
          <w:b/>
        </w:rPr>
        <w:t>:</w:t>
      </w:r>
      <w:r w:rsidR="00CD74D9">
        <w:t xml:space="preserve"> Set how much smoothing is applied to intensity profiles (will improve wall detection).</w:t>
      </w:r>
    </w:p>
    <w:p w14:paraId="31083683" w14:textId="77777777" w:rsidR="00E9277E" w:rsidRDefault="00CD74D9" w:rsidP="00E9277E">
      <w:pPr>
        <w:spacing w:after="120"/>
      </w:pPr>
      <w:r>
        <w:rPr>
          <w:b/>
        </w:rPr>
        <w:t>Integration</w:t>
      </w:r>
      <w:r w:rsidR="00E9277E" w:rsidRPr="0084053F">
        <w:rPr>
          <w:b/>
        </w:rPr>
        <w:t>:</w:t>
      </w:r>
      <w:r w:rsidR="00E9277E">
        <w:t xml:space="preserve"> Set </w:t>
      </w:r>
      <w:r>
        <w:t>the number of pixel lines over which diameter is integrated.</w:t>
      </w:r>
    </w:p>
    <w:p w14:paraId="231FFFF5" w14:textId="2FC6E816" w:rsidR="00E9277E" w:rsidRDefault="00CD74D9" w:rsidP="00E9277E">
      <w:pPr>
        <w:spacing w:after="120"/>
      </w:pPr>
      <w:r>
        <w:rPr>
          <w:b/>
        </w:rPr>
        <w:t>Threshold</w:t>
      </w:r>
      <w:r w:rsidR="00E9277E" w:rsidRPr="0084053F">
        <w:rPr>
          <w:b/>
        </w:rPr>
        <w:t>:</w:t>
      </w:r>
      <w:r w:rsidR="00E9277E">
        <w:t xml:space="preserve"> Set </w:t>
      </w:r>
      <w:r>
        <w:t>threshold value for identifying outlier</w:t>
      </w:r>
      <w:r w:rsidR="002C4AD9">
        <w:t>s</w:t>
      </w:r>
    </w:p>
    <w:p w14:paraId="1DAB0E9B" w14:textId="49ABF909" w:rsidR="00E9277E" w:rsidRDefault="00CD74D9" w:rsidP="00E9277E">
      <w:pPr>
        <w:spacing w:after="120"/>
      </w:pPr>
      <w:r>
        <w:rPr>
          <w:b/>
        </w:rPr>
        <w:t>Set ROI</w:t>
      </w:r>
      <w:r w:rsidR="00E9277E" w:rsidRPr="0084053F">
        <w:rPr>
          <w:b/>
        </w:rPr>
        <w:t>:</w:t>
      </w:r>
      <w:r w:rsidR="00E9277E">
        <w:t xml:space="preserve"> </w:t>
      </w:r>
      <w:r>
        <w:t xml:space="preserve">Click here to </w:t>
      </w:r>
      <w:r w:rsidR="002C4AD9">
        <w:t>draw an ROI</w:t>
      </w:r>
      <w:r>
        <w:t xml:space="preserve"> on the display feed, diameter measurement will be limited to this ROI.</w:t>
      </w:r>
    </w:p>
    <w:p w14:paraId="465C176A" w14:textId="77777777" w:rsidR="00E9277E" w:rsidRDefault="00CD74D9" w:rsidP="00E9277E">
      <w:pPr>
        <w:spacing w:after="120"/>
      </w:pPr>
      <w:r>
        <w:rPr>
          <w:b/>
        </w:rPr>
        <w:t>Set ref</w:t>
      </w:r>
      <w:r w:rsidR="00E9277E" w:rsidRPr="0084053F">
        <w:rPr>
          <w:b/>
        </w:rPr>
        <w:t>:</w:t>
      </w:r>
      <w:r w:rsidR="00E9277E">
        <w:t xml:space="preserve"> </w:t>
      </w:r>
      <w:r>
        <w:t>Click here to set the current diameter as a reference value</w:t>
      </w:r>
    </w:p>
    <w:p w14:paraId="55FB25CF" w14:textId="77777777" w:rsidR="00E9277E" w:rsidRDefault="00CD74D9" w:rsidP="00E9277E">
      <w:pPr>
        <w:spacing w:after="120"/>
      </w:pPr>
      <w:r>
        <w:rPr>
          <w:b/>
        </w:rPr>
        <w:t>Filter:</w:t>
      </w:r>
      <w:r w:rsidR="00E9277E">
        <w:t xml:space="preserve"> </w:t>
      </w:r>
      <w:r>
        <w:t>Enable/disable outlier filtering</w:t>
      </w:r>
    </w:p>
    <w:p w14:paraId="1EE64A0C" w14:textId="77777777" w:rsidR="00CD74D9" w:rsidRDefault="00CD74D9" w:rsidP="00E9277E">
      <w:pPr>
        <w:spacing w:after="120"/>
      </w:pPr>
      <w:r w:rsidRPr="00CD74D9">
        <w:rPr>
          <w:b/>
        </w:rPr>
        <w:t>ROI:</w:t>
      </w:r>
      <w:r>
        <w:t xml:space="preserve"> Enable/disable the ROI function.</w:t>
      </w:r>
    </w:p>
    <w:p w14:paraId="03B36BA8" w14:textId="13D16038" w:rsidR="00CD74D9" w:rsidRDefault="00CD74D9" w:rsidP="00E9277E">
      <w:pPr>
        <w:spacing w:after="120"/>
      </w:pPr>
      <w:r w:rsidRPr="00CD74D9">
        <w:rPr>
          <w:b/>
        </w:rPr>
        <w:t>I</w:t>
      </w:r>
      <w:r w:rsidR="002C4AD9">
        <w:rPr>
          <w:b/>
        </w:rPr>
        <w:t>D</w:t>
      </w:r>
      <w:r w:rsidRPr="00CD74D9">
        <w:rPr>
          <w:b/>
        </w:rPr>
        <w:t>:</w:t>
      </w:r>
      <w:r>
        <w:t xml:space="preserve"> enable/disable inner diameter detection</w:t>
      </w:r>
    </w:p>
    <w:p w14:paraId="62650F58" w14:textId="6CC80802" w:rsidR="002C4AD9" w:rsidRPr="002C4AD9" w:rsidRDefault="002C4AD9" w:rsidP="00E9277E">
      <w:pPr>
        <w:spacing w:after="120"/>
        <w:rPr>
          <w:b/>
        </w:rPr>
      </w:pPr>
      <w:r w:rsidRPr="002C4AD9">
        <w:rPr>
          <w:b/>
        </w:rPr>
        <w:t>Org:</w:t>
      </w:r>
      <w:r w:rsidRPr="002C4AD9">
        <w:t xml:space="preserve"> Slight modification of the tracking algorithm</w:t>
      </w:r>
    </w:p>
    <w:p w14:paraId="1535AF7A" w14:textId="77777777" w:rsidR="00E9277E" w:rsidRDefault="00E9277E" w:rsidP="00E9277E">
      <w:pPr>
        <w:sectPr w:rsidR="00E9277E" w:rsidSect="00416CD0">
          <w:type w:val="continuous"/>
          <w:pgSz w:w="12240" w:h="15840" w:code="1"/>
          <w:pgMar w:top="1080" w:right="1440" w:bottom="1080" w:left="1440" w:header="720" w:footer="720" w:gutter="0"/>
          <w:cols w:num="2" w:space="568" w:equalWidth="0">
            <w:col w:w="3402" w:space="568"/>
            <w:col w:w="5390"/>
          </w:cols>
          <w:docGrid w:linePitch="360"/>
        </w:sectPr>
      </w:pPr>
    </w:p>
    <w:tbl>
      <w:tblPr>
        <w:tblStyle w:val="TipTable"/>
        <w:tblW w:w="5053" w:type="pct"/>
        <w:shd w:val="clear" w:color="auto" w:fill="E4E3E2" w:themeFill="background2"/>
        <w:tblCellMar>
          <w:top w:w="0" w:type="dxa"/>
        </w:tblCellMar>
        <w:tblLook w:val="04A0" w:firstRow="1" w:lastRow="0" w:firstColumn="1" w:lastColumn="0" w:noHBand="0" w:noVBand="1"/>
      </w:tblPr>
      <w:tblGrid>
        <w:gridCol w:w="653"/>
        <w:gridCol w:w="8806"/>
      </w:tblGrid>
      <w:tr w:rsidR="00CD74D9" w14:paraId="1FA1CA75" w14:textId="77777777" w:rsidTr="002C4AD9">
        <w:trPr>
          <w:trHeight w:val="227"/>
        </w:trPr>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47998B93" w14:textId="77777777" w:rsidR="00CD74D9" w:rsidRDefault="00CD74D9" w:rsidP="002C4AD9">
            <w:pPr>
              <w:pStyle w:val="Icon"/>
            </w:pPr>
            <w:r>
              <w:rPr>
                <w:noProof/>
                <w:lang w:eastAsia="en-US"/>
              </w:rPr>
              <w:drawing>
                <wp:inline distT="0" distB="0" distL="0" distR="0" wp14:anchorId="2E3A75C8" wp14:editId="13C54DCE">
                  <wp:extent cx="317500" cy="31750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TICON-01.png"/>
                          <pic:cNvPicPr/>
                        </pic:nvPicPr>
                        <pic:blipFill>
                          <a:blip r:embed="rId13">
                            <a:extLst>
                              <a:ext uri="{28A0092B-C50C-407E-A947-70E740481C1C}">
                                <a14:useLocalDpi xmlns:a14="http://schemas.microsoft.com/office/drawing/2010/main" val="0"/>
                              </a:ext>
                            </a:extLst>
                          </a:blip>
                          <a:stretch>
                            <a:fillRect/>
                          </a:stretch>
                        </pic:blipFill>
                        <pic:spPr>
                          <a:xfrm>
                            <a:off x="0" y="0"/>
                            <a:ext cx="317500" cy="317500"/>
                          </a:xfrm>
                          <a:prstGeom prst="rect">
                            <a:avLst/>
                          </a:prstGeom>
                        </pic:spPr>
                      </pic:pic>
                    </a:graphicData>
                  </a:graphic>
                </wp:inline>
              </w:drawing>
            </w:r>
          </w:p>
        </w:tc>
        <w:tc>
          <w:tcPr>
            <w:tcW w:w="4655" w:type="pct"/>
            <w:shd w:val="clear" w:color="auto" w:fill="E4E3E2" w:themeFill="background2"/>
            <w:vAlign w:val="center"/>
          </w:tcPr>
          <w:p w14:paraId="688C5F57" w14:textId="77777777" w:rsidR="00CD74D9" w:rsidRPr="00CD74D9" w:rsidRDefault="00CD74D9" w:rsidP="002C4AD9">
            <w:pPr>
              <w:jc w:val="center"/>
              <w:cnfStyle w:val="000000000000" w:firstRow="0" w:lastRow="0" w:firstColumn="0" w:lastColumn="0" w:oddVBand="0" w:evenVBand="0" w:oddHBand="0" w:evenHBand="0" w:firstRowFirstColumn="0" w:firstRowLastColumn="0" w:lastRowFirstColumn="0" w:lastRowLastColumn="0"/>
              <w:rPr>
                <w:b/>
                <w:sz w:val="12"/>
                <w:szCs w:val="12"/>
              </w:rPr>
            </w:pPr>
          </w:p>
          <w:p w14:paraId="6C327DBF" w14:textId="77777777" w:rsidR="00CD74D9" w:rsidRDefault="00CD74D9" w:rsidP="002C4AD9">
            <w:pPr>
              <w:jc w:val="center"/>
              <w:cnfStyle w:val="000000000000" w:firstRow="0" w:lastRow="0" w:firstColumn="0" w:lastColumn="0" w:oddVBand="0" w:evenVBand="0" w:oddHBand="0" w:evenHBand="0" w:firstRowFirstColumn="0" w:firstRowLastColumn="0" w:lastRowFirstColumn="0" w:lastRowLastColumn="0"/>
              <w:rPr>
                <w:b/>
              </w:rPr>
            </w:pPr>
            <w:r>
              <w:rPr>
                <w:b/>
              </w:rPr>
              <w:t>When editing settings, you must confirm the values entered by hitting the “Enter” button on your keyboard.</w:t>
            </w:r>
          </w:p>
          <w:p w14:paraId="680EECDD" w14:textId="77777777" w:rsidR="00CD74D9" w:rsidRPr="00E90970" w:rsidRDefault="00CD74D9" w:rsidP="002C4AD9">
            <w:pPr>
              <w:jc w:val="center"/>
              <w:cnfStyle w:val="000000000000" w:firstRow="0" w:lastRow="0" w:firstColumn="0" w:lastColumn="0" w:oddVBand="0" w:evenVBand="0" w:oddHBand="0" w:evenHBand="0" w:firstRowFirstColumn="0" w:firstRowLastColumn="0" w:lastRowFirstColumn="0" w:lastRowLastColumn="0"/>
            </w:pPr>
          </w:p>
        </w:tc>
      </w:tr>
    </w:tbl>
    <w:p w14:paraId="1CE09AC3" w14:textId="77777777" w:rsidR="00CD74D9" w:rsidRDefault="00CD74D9" w:rsidP="0009246B">
      <w:pPr>
        <w:sectPr w:rsidR="00CD74D9" w:rsidSect="00416CD0">
          <w:type w:val="continuous"/>
          <w:pgSz w:w="12240" w:h="15840" w:code="1"/>
          <w:pgMar w:top="1080" w:right="1440" w:bottom="1080" w:left="1440" w:header="720" w:footer="720" w:gutter="0"/>
          <w:cols w:space="720"/>
          <w:docGrid w:linePitch="360"/>
        </w:sectPr>
      </w:pPr>
    </w:p>
    <w:p w14:paraId="6F9DDD6A" w14:textId="77777777" w:rsidR="00CD74D9" w:rsidRDefault="00CD74D9" w:rsidP="00C663AA">
      <w:pPr>
        <w:pStyle w:val="Heading2"/>
      </w:pPr>
      <w:bookmarkStart w:id="21" w:name="_Toc24882418"/>
      <w:r>
        <w:lastRenderedPageBreak/>
        <w:t>Outer and Inner Diameter Graph Settings control panel</w:t>
      </w:r>
      <w:bookmarkEnd w:id="21"/>
    </w:p>
    <w:p w14:paraId="16441CA7" w14:textId="77777777" w:rsidR="00CD74D9" w:rsidRDefault="00CD74D9" w:rsidP="00CD74D9">
      <w:pPr>
        <w:sectPr w:rsidR="00CD74D9" w:rsidSect="00CD74D9">
          <w:footerReference w:type="default" r:id="rId33"/>
          <w:pgSz w:w="12240" w:h="15840" w:code="1"/>
          <w:pgMar w:top="1080" w:right="1440" w:bottom="1080" w:left="1440" w:header="720" w:footer="720" w:gutter="0"/>
          <w:cols w:space="720"/>
          <w:docGrid w:linePitch="360"/>
        </w:sectPr>
      </w:pPr>
    </w:p>
    <w:p w14:paraId="4E0BF0EF" w14:textId="77777777" w:rsidR="00CD74D9" w:rsidRDefault="00CD74D9" w:rsidP="00CD74D9"/>
    <w:p w14:paraId="3B26D87E" w14:textId="77777777" w:rsidR="00CD74D9" w:rsidRDefault="00CD74D9" w:rsidP="00CD74D9">
      <w:pPr>
        <w:sectPr w:rsidR="00CD74D9" w:rsidSect="00416CD0">
          <w:type w:val="continuous"/>
          <w:pgSz w:w="12240" w:h="15840" w:code="1"/>
          <w:pgMar w:top="1080" w:right="1440" w:bottom="1080" w:left="1440" w:header="720" w:footer="720" w:gutter="0"/>
          <w:cols w:space="720"/>
          <w:docGrid w:linePitch="360"/>
        </w:sectPr>
      </w:pPr>
    </w:p>
    <w:p w14:paraId="5C4C212E" w14:textId="1613346C" w:rsidR="00CD74D9" w:rsidRDefault="002C4AD9" w:rsidP="00CD74D9">
      <w:r>
        <w:rPr>
          <w:noProof/>
        </w:rPr>
        <w:drawing>
          <wp:inline distT="0" distB="0" distL="0" distR="0" wp14:anchorId="79CEDADD" wp14:editId="39C9D220">
            <wp:extent cx="2286000" cy="23506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783" t="5100" r="59287" b="74922"/>
                    <a:stretch/>
                  </pic:blipFill>
                  <pic:spPr bwMode="auto">
                    <a:xfrm>
                      <a:off x="0" y="0"/>
                      <a:ext cx="2293943" cy="2358866"/>
                    </a:xfrm>
                    <a:prstGeom prst="rect">
                      <a:avLst/>
                    </a:prstGeom>
                    <a:ln>
                      <a:noFill/>
                    </a:ln>
                    <a:extLst>
                      <a:ext uri="{53640926-AAD7-44D8-BBD7-CCE9431645EC}">
                        <a14:shadowObscured xmlns:a14="http://schemas.microsoft.com/office/drawing/2010/main"/>
                      </a:ext>
                    </a:extLst>
                  </pic:spPr>
                </pic:pic>
              </a:graphicData>
            </a:graphic>
          </wp:inline>
        </w:drawing>
      </w:r>
    </w:p>
    <w:p w14:paraId="6FA1BF85" w14:textId="208249B6" w:rsidR="00CD74D9" w:rsidRDefault="00CD74D9" w:rsidP="00CD74D9">
      <w:pPr>
        <w:spacing w:after="120"/>
      </w:pPr>
      <w:r>
        <w:rPr>
          <w:b/>
          <w:color w:val="098388"/>
        </w:rPr>
        <w:t xml:space="preserve">Figure </w:t>
      </w:r>
      <w:r w:rsidR="005B2AF9">
        <w:rPr>
          <w:b/>
          <w:color w:val="098388"/>
        </w:rPr>
        <w:t>8</w:t>
      </w:r>
      <w:r w:rsidRPr="005C0EED">
        <w:rPr>
          <w:b/>
          <w:color w:val="098388"/>
        </w:rPr>
        <w:t xml:space="preserve"> –</w:t>
      </w:r>
      <w:r>
        <w:rPr>
          <w:b/>
          <w:color w:val="098388"/>
        </w:rPr>
        <w:t xml:space="preserve"> Graph settings</w:t>
      </w:r>
      <w:r>
        <w:rPr>
          <w:b/>
          <w:color w:val="098388"/>
        </w:rPr>
        <w:br w:type="column"/>
      </w:r>
      <w:r w:rsidR="002C4AD9">
        <w:rPr>
          <w:b/>
        </w:rPr>
        <w:t>Time</w:t>
      </w:r>
      <w:r w:rsidRPr="0084053F">
        <w:rPr>
          <w:b/>
        </w:rPr>
        <w:t>:</w:t>
      </w:r>
      <w:r>
        <w:t xml:space="preserve"> Set the x-axis (time) limit</w:t>
      </w:r>
      <w:r w:rsidR="002C4AD9">
        <w:t>s</w:t>
      </w:r>
      <w:r>
        <w:t xml:space="preserve"> </w:t>
      </w:r>
    </w:p>
    <w:p w14:paraId="2B3D3B0B" w14:textId="724C93AC" w:rsidR="00CD74D9" w:rsidRDefault="002C4AD9" w:rsidP="00CD74D9">
      <w:pPr>
        <w:spacing w:after="120"/>
      </w:pPr>
      <w:r>
        <w:rPr>
          <w:b/>
        </w:rPr>
        <w:t>OD</w:t>
      </w:r>
      <w:r w:rsidR="00CD74D9" w:rsidRPr="0084053F">
        <w:rPr>
          <w:b/>
        </w:rPr>
        <w:t>:</w:t>
      </w:r>
      <w:r w:rsidR="00CD74D9">
        <w:t xml:space="preserve"> </w:t>
      </w:r>
      <w:r>
        <w:t xml:space="preserve">Set the </w:t>
      </w:r>
      <w:r w:rsidR="000C0155">
        <w:t xml:space="preserve">outer diameter </w:t>
      </w:r>
      <w:r>
        <w:t>axis limit</w:t>
      </w:r>
      <w:r w:rsidR="000C0155">
        <w:t>s</w:t>
      </w:r>
      <w:r>
        <w:t>.</w:t>
      </w:r>
    </w:p>
    <w:p w14:paraId="485B9ABC" w14:textId="66F01A12" w:rsidR="000C0155" w:rsidRDefault="000C0155" w:rsidP="000C0155">
      <w:pPr>
        <w:spacing w:after="120"/>
      </w:pPr>
      <w:r>
        <w:rPr>
          <w:b/>
        </w:rPr>
        <w:t>ID</w:t>
      </w:r>
      <w:r w:rsidRPr="0084053F">
        <w:rPr>
          <w:b/>
        </w:rPr>
        <w:t>:</w:t>
      </w:r>
      <w:r>
        <w:t xml:space="preserve"> Set the inner diameter axis limits.</w:t>
      </w:r>
    </w:p>
    <w:p w14:paraId="13872843" w14:textId="77777777" w:rsidR="00CD74D9" w:rsidRDefault="00CD74D9" w:rsidP="00CD74D9">
      <w:pPr>
        <w:spacing w:after="120"/>
      </w:pPr>
      <w:r>
        <w:rPr>
          <w:b/>
        </w:rPr>
        <w:t>Set</w:t>
      </w:r>
      <w:r w:rsidRPr="0084053F">
        <w:rPr>
          <w:b/>
        </w:rPr>
        <w:t>:</w:t>
      </w:r>
      <w:r>
        <w:t xml:space="preserve"> Click here to allow an ROI to be drawn on the display feed, diameter measurement will be limited to this ROI.</w:t>
      </w:r>
    </w:p>
    <w:p w14:paraId="43204CC9" w14:textId="77777777" w:rsidR="00CD74D9" w:rsidRDefault="00CD74D9" w:rsidP="00CD74D9">
      <w:pPr>
        <w:spacing w:after="120"/>
      </w:pPr>
      <w:r>
        <w:rPr>
          <w:b/>
        </w:rPr>
        <w:t>Default</w:t>
      </w:r>
      <w:r w:rsidRPr="0084053F">
        <w:rPr>
          <w:b/>
        </w:rPr>
        <w:t>:</w:t>
      </w:r>
      <w:r>
        <w:t xml:space="preserve"> Click here to set the corresponding graph limits to default values.</w:t>
      </w:r>
    </w:p>
    <w:p w14:paraId="492E8892" w14:textId="77777777" w:rsidR="00CD74D9" w:rsidRPr="00416CD0" w:rsidRDefault="00CD74D9" w:rsidP="00CD74D9">
      <w:pPr>
        <w:spacing w:after="120"/>
      </w:pPr>
    </w:p>
    <w:p w14:paraId="193A22CE" w14:textId="77777777" w:rsidR="00CD74D9" w:rsidRDefault="00CD74D9" w:rsidP="00CD74D9">
      <w:pPr>
        <w:sectPr w:rsidR="00CD74D9" w:rsidSect="00416CD0">
          <w:type w:val="continuous"/>
          <w:pgSz w:w="12240" w:h="15840" w:code="1"/>
          <w:pgMar w:top="1080" w:right="1440" w:bottom="1080" w:left="1440" w:header="720" w:footer="720" w:gutter="0"/>
          <w:cols w:num="2" w:space="568" w:equalWidth="0">
            <w:col w:w="3402" w:space="568"/>
            <w:col w:w="5390"/>
          </w:cols>
          <w:docGrid w:linePitch="360"/>
        </w:sectPr>
      </w:pPr>
    </w:p>
    <w:tbl>
      <w:tblPr>
        <w:tblStyle w:val="TipTable"/>
        <w:tblW w:w="5053" w:type="pct"/>
        <w:shd w:val="clear" w:color="auto" w:fill="E4E3E2" w:themeFill="background2"/>
        <w:tblCellMar>
          <w:top w:w="0" w:type="dxa"/>
        </w:tblCellMar>
        <w:tblLook w:val="04A0" w:firstRow="1" w:lastRow="0" w:firstColumn="1" w:lastColumn="0" w:noHBand="0" w:noVBand="1"/>
      </w:tblPr>
      <w:tblGrid>
        <w:gridCol w:w="653"/>
        <w:gridCol w:w="8806"/>
      </w:tblGrid>
      <w:tr w:rsidR="00CD74D9" w14:paraId="77533865" w14:textId="77777777" w:rsidTr="002C4AD9">
        <w:trPr>
          <w:trHeight w:val="227"/>
        </w:trPr>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6656038A" w14:textId="77777777" w:rsidR="00CD74D9" w:rsidRDefault="00CD74D9" w:rsidP="002C4AD9">
            <w:pPr>
              <w:pStyle w:val="Icon"/>
            </w:pPr>
            <w:r>
              <w:rPr>
                <w:noProof/>
                <w:lang w:eastAsia="en-US"/>
              </w:rPr>
              <w:drawing>
                <wp:inline distT="0" distB="0" distL="0" distR="0" wp14:anchorId="2D4845AC" wp14:editId="48A5A256">
                  <wp:extent cx="317500" cy="3175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TICON-01.png"/>
                          <pic:cNvPicPr/>
                        </pic:nvPicPr>
                        <pic:blipFill>
                          <a:blip r:embed="rId13">
                            <a:extLst>
                              <a:ext uri="{28A0092B-C50C-407E-A947-70E740481C1C}">
                                <a14:useLocalDpi xmlns:a14="http://schemas.microsoft.com/office/drawing/2010/main" val="0"/>
                              </a:ext>
                            </a:extLst>
                          </a:blip>
                          <a:stretch>
                            <a:fillRect/>
                          </a:stretch>
                        </pic:blipFill>
                        <pic:spPr>
                          <a:xfrm>
                            <a:off x="0" y="0"/>
                            <a:ext cx="317500" cy="317500"/>
                          </a:xfrm>
                          <a:prstGeom prst="rect">
                            <a:avLst/>
                          </a:prstGeom>
                        </pic:spPr>
                      </pic:pic>
                    </a:graphicData>
                  </a:graphic>
                </wp:inline>
              </w:drawing>
            </w:r>
          </w:p>
        </w:tc>
        <w:tc>
          <w:tcPr>
            <w:tcW w:w="4655" w:type="pct"/>
            <w:shd w:val="clear" w:color="auto" w:fill="E4E3E2" w:themeFill="background2"/>
            <w:vAlign w:val="center"/>
          </w:tcPr>
          <w:p w14:paraId="0CD2A2A6" w14:textId="77777777" w:rsidR="00CD74D9" w:rsidRPr="00CD74D9" w:rsidRDefault="00CD74D9" w:rsidP="002C4AD9">
            <w:pPr>
              <w:jc w:val="center"/>
              <w:cnfStyle w:val="000000000000" w:firstRow="0" w:lastRow="0" w:firstColumn="0" w:lastColumn="0" w:oddVBand="0" w:evenVBand="0" w:oddHBand="0" w:evenHBand="0" w:firstRowFirstColumn="0" w:firstRowLastColumn="0" w:lastRowFirstColumn="0" w:lastRowLastColumn="0"/>
              <w:rPr>
                <w:b/>
                <w:sz w:val="12"/>
                <w:szCs w:val="12"/>
              </w:rPr>
            </w:pPr>
          </w:p>
          <w:p w14:paraId="07B661CC" w14:textId="77777777" w:rsidR="00CD74D9" w:rsidRDefault="00CD74D9" w:rsidP="002C4AD9">
            <w:pPr>
              <w:jc w:val="center"/>
              <w:cnfStyle w:val="000000000000" w:firstRow="0" w:lastRow="0" w:firstColumn="0" w:lastColumn="0" w:oddVBand="0" w:evenVBand="0" w:oddHBand="0" w:evenHBand="0" w:firstRowFirstColumn="0" w:firstRowLastColumn="0" w:lastRowFirstColumn="0" w:lastRowLastColumn="0"/>
              <w:rPr>
                <w:b/>
              </w:rPr>
            </w:pPr>
            <w:r>
              <w:rPr>
                <w:b/>
              </w:rPr>
              <w:t>All changes to graph settings must be confirmed by hitting the “Enter” button on your keyboard.</w:t>
            </w:r>
          </w:p>
          <w:p w14:paraId="7AD27804" w14:textId="77777777" w:rsidR="00CD74D9" w:rsidRPr="00E90970" w:rsidRDefault="00CD74D9" w:rsidP="002C4AD9">
            <w:pPr>
              <w:jc w:val="center"/>
              <w:cnfStyle w:val="000000000000" w:firstRow="0" w:lastRow="0" w:firstColumn="0" w:lastColumn="0" w:oddVBand="0" w:evenVBand="0" w:oddHBand="0" w:evenHBand="0" w:firstRowFirstColumn="0" w:firstRowLastColumn="0" w:lastRowFirstColumn="0" w:lastRowLastColumn="0"/>
            </w:pPr>
          </w:p>
        </w:tc>
      </w:tr>
    </w:tbl>
    <w:p w14:paraId="4EA78023" w14:textId="77777777" w:rsidR="00CD74D9" w:rsidRDefault="00CD74D9" w:rsidP="00CD74D9"/>
    <w:p w14:paraId="0AEBABE4" w14:textId="77777777" w:rsidR="007E6905" w:rsidRDefault="007E6905" w:rsidP="00C663AA">
      <w:pPr>
        <w:pStyle w:val="Heading2"/>
      </w:pPr>
      <w:bookmarkStart w:id="22" w:name="_Toc24882419"/>
      <w:r>
        <w:t xml:space="preserve">Data </w:t>
      </w:r>
      <w:r w:rsidR="00C663AA">
        <w:t>Acquisition</w:t>
      </w:r>
      <w:r>
        <w:t xml:space="preserve"> panel</w:t>
      </w:r>
      <w:bookmarkEnd w:id="22"/>
    </w:p>
    <w:p w14:paraId="0E2DEFE5" w14:textId="77777777" w:rsidR="007E6905" w:rsidRDefault="007E6905" w:rsidP="007E6905">
      <w:pPr>
        <w:sectPr w:rsidR="007E6905" w:rsidSect="007E6905">
          <w:footerReference w:type="default" r:id="rId34"/>
          <w:type w:val="continuous"/>
          <w:pgSz w:w="12240" w:h="15840" w:code="1"/>
          <w:pgMar w:top="1080" w:right="1440" w:bottom="1080" w:left="1440" w:header="720" w:footer="720" w:gutter="0"/>
          <w:cols w:space="720"/>
          <w:docGrid w:linePitch="360"/>
        </w:sectPr>
      </w:pPr>
    </w:p>
    <w:p w14:paraId="1358E229" w14:textId="77777777" w:rsidR="007E6905" w:rsidRDefault="007E6905" w:rsidP="007E6905"/>
    <w:p w14:paraId="53E8FAB0" w14:textId="77777777" w:rsidR="007E6905" w:rsidRDefault="007E6905" w:rsidP="007E6905">
      <w:pPr>
        <w:sectPr w:rsidR="007E6905" w:rsidSect="00416CD0">
          <w:type w:val="continuous"/>
          <w:pgSz w:w="12240" w:h="15840" w:code="1"/>
          <w:pgMar w:top="1080" w:right="1440" w:bottom="1080" w:left="1440" w:header="720" w:footer="720" w:gutter="0"/>
          <w:cols w:space="720"/>
          <w:docGrid w:linePitch="360"/>
        </w:sectPr>
      </w:pPr>
    </w:p>
    <w:p w14:paraId="2BE609D4" w14:textId="5E81B902" w:rsidR="007E6905" w:rsidRDefault="00C54068" w:rsidP="007E6905">
      <w:r>
        <w:rPr>
          <w:noProof/>
        </w:rPr>
        <w:drawing>
          <wp:inline distT="0" distB="0" distL="0" distR="0" wp14:anchorId="31A37352" wp14:editId="6B3D65D1">
            <wp:extent cx="2276475" cy="229333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0689" t="5048" r="48125" b="74922"/>
                    <a:stretch/>
                  </pic:blipFill>
                  <pic:spPr bwMode="auto">
                    <a:xfrm>
                      <a:off x="0" y="0"/>
                      <a:ext cx="2296921" cy="2313935"/>
                    </a:xfrm>
                    <a:prstGeom prst="rect">
                      <a:avLst/>
                    </a:prstGeom>
                    <a:ln>
                      <a:noFill/>
                    </a:ln>
                    <a:extLst>
                      <a:ext uri="{53640926-AAD7-44D8-BBD7-CCE9431645EC}">
                        <a14:shadowObscured xmlns:a14="http://schemas.microsoft.com/office/drawing/2010/main"/>
                      </a:ext>
                    </a:extLst>
                  </pic:spPr>
                </pic:pic>
              </a:graphicData>
            </a:graphic>
          </wp:inline>
        </w:drawing>
      </w:r>
    </w:p>
    <w:p w14:paraId="3313E654" w14:textId="77777777" w:rsidR="007E6905" w:rsidRDefault="007E6905" w:rsidP="007E6905">
      <w:pPr>
        <w:spacing w:after="120"/>
      </w:pPr>
      <w:r>
        <w:rPr>
          <w:b/>
          <w:color w:val="098388"/>
        </w:rPr>
        <w:t xml:space="preserve">Figure </w:t>
      </w:r>
      <w:r w:rsidR="008002CF">
        <w:rPr>
          <w:b/>
          <w:color w:val="098388"/>
        </w:rPr>
        <w:t>9</w:t>
      </w:r>
      <w:r w:rsidRPr="005C0EED">
        <w:rPr>
          <w:b/>
          <w:color w:val="098388"/>
        </w:rPr>
        <w:t xml:space="preserve"> –</w:t>
      </w:r>
      <w:r>
        <w:rPr>
          <w:b/>
          <w:color w:val="098388"/>
        </w:rPr>
        <w:t xml:space="preserve"> Data display</w:t>
      </w:r>
      <w:r>
        <w:rPr>
          <w:b/>
          <w:color w:val="098388"/>
        </w:rPr>
        <w:br w:type="column"/>
      </w:r>
      <w:r>
        <w:rPr>
          <w:b/>
        </w:rPr>
        <w:t>Time</w:t>
      </w:r>
      <w:r w:rsidRPr="0084053F">
        <w:rPr>
          <w:b/>
        </w:rPr>
        <w:t>:</w:t>
      </w:r>
      <w:r>
        <w:t xml:space="preserve"> Displays the elapsed time (zeroed at beginning of experiment.</w:t>
      </w:r>
    </w:p>
    <w:p w14:paraId="1D77F5F7" w14:textId="77777777" w:rsidR="007E6905" w:rsidRDefault="007E6905" w:rsidP="007E6905">
      <w:pPr>
        <w:spacing w:after="120"/>
      </w:pPr>
      <w:r>
        <w:rPr>
          <w:b/>
        </w:rPr>
        <w:t>Temp</w:t>
      </w:r>
      <w:r w:rsidRPr="0084053F">
        <w:rPr>
          <w:b/>
        </w:rPr>
        <w:t>:</w:t>
      </w:r>
      <w:r>
        <w:t xml:space="preserve"> Displays the current </w:t>
      </w:r>
      <w:r w:rsidR="008002CF">
        <w:t>temperature (from VasoTracker temperature controller)</w:t>
      </w:r>
      <w:r>
        <w:t>.</w:t>
      </w:r>
    </w:p>
    <w:p w14:paraId="1E23C938" w14:textId="77777777" w:rsidR="007E6905" w:rsidRDefault="007E6905" w:rsidP="007E6905">
      <w:pPr>
        <w:spacing w:after="120"/>
      </w:pPr>
      <w:r>
        <w:rPr>
          <w:b/>
        </w:rPr>
        <w:t>Avg Pressure</w:t>
      </w:r>
      <w:r w:rsidRPr="0084053F">
        <w:rPr>
          <w:b/>
        </w:rPr>
        <w:t>:</w:t>
      </w:r>
      <w:r>
        <w:t xml:space="preserve"> </w:t>
      </w:r>
      <w:r w:rsidR="008002CF">
        <w:t>Displays the vessel pressure (average of readings from VasoTracker pressure sensor).</w:t>
      </w:r>
    </w:p>
    <w:p w14:paraId="5DEB1D91" w14:textId="77777777" w:rsidR="007E6905" w:rsidRDefault="007E6905" w:rsidP="007E6905">
      <w:pPr>
        <w:spacing w:after="120"/>
      </w:pPr>
      <w:r>
        <w:rPr>
          <w:b/>
        </w:rPr>
        <w:t>Outer diameter</w:t>
      </w:r>
      <w:r w:rsidRPr="0084053F">
        <w:rPr>
          <w:b/>
        </w:rPr>
        <w:t>:</w:t>
      </w:r>
      <w:r>
        <w:t xml:space="preserve"> Displays the current inner diameter.</w:t>
      </w:r>
    </w:p>
    <w:p w14:paraId="1FDA34AC" w14:textId="77777777" w:rsidR="007E6905" w:rsidRDefault="007E6905" w:rsidP="007E6905">
      <w:pPr>
        <w:spacing w:after="120"/>
      </w:pPr>
      <w:r>
        <w:rPr>
          <w:b/>
        </w:rPr>
        <w:t>Inner diameter</w:t>
      </w:r>
      <w:r w:rsidRPr="0084053F">
        <w:rPr>
          <w:b/>
        </w:rPr>
        <w:t>:</w:t>
      </w:r>
      <w:r>
        <w:t xml:space="preserve"> Displays the current inner diameter.</w:t>
      </w:r>
    </w:p>
    <w:p w14:paraId="11235AAB" w14:textId="1F670295" w:rsidR="007E6905" w:rsidRDefault="007E6905" w:rsidP="007E6905">
      <w:pPr>
        <w:spacing w:after="120"/>
      </w:pPr>
      <w:r>
        <w:rPr>
          <w:b/>
        </w:rPr>
        <w:t>Diameter</w:t>
      </w:r>
      <w:r w:rsidRPr="0084053F">
        <w:rPr>
          <w:b/>
        </w:rPr>
        <w:t>:</w:t>
      </w:r>
      <w:r>
        <w:t xml:space="preserve"> Displays the current </w:t>
      </w:r>
      <w:r w:rsidR="008002CF">
        <w:t xml:space="preserve">(outer) </w:t>
      </w:r>
      <w:r>
        <w:t>diameter as a percentage of the reference diameter.</w:t>
      </w:r>
    </w:p>
    <w:p w14:paraId="0BED697E" w14:textId="1796AF34" w:rsidR="00C54068" w:rsidRDefault="00C54068" w:rsidP="00C54068">
      <w:pPr>
        <w:spacing w:after="120"/>
      </w:pPr>
      <w:r>
        <w:rPr>
          <w:b/>
        </w:rPr>
        <w:t>Caliper length</w:t>
      </w:r>
      <w:r w:rsidRPr="0084053F">
        <w:rPr>
          <w:b/>
        </w:rPr>
        <w:t>:</w:t>
      </w:r>
      <w:r>
        <w:t xml:space="preserve"> Displays the length of the manual caliper.</w:t>
      </w:r>
    </w:p>
    <w:p w14:paraId="4DDADE60" w14:textId="77777777" w:rsidR="00C54068" w:rsidRDefault="00C54068" w:rsidP="007E6905">
      <w:pPr>
        <w:spacing w:after="120"/>
      </w:pPr>
    </w:p>
    <w:p w14:paraId="1459FDBB" w14:textId="77777777" w:rsidR="007E6905" w:rsidRDefault="007E6905" w:rsidP="007E6905">
      <w:pPr>
        <w:sectPr w:rsidR="007E6905" w:rsidSect="00416CD0">
          <w:type w:val="continuous"/>
          <w:pgSz w:w="12240" w:h="15840" w:code="1"/>
          <w:pgMar w:top="1080" w:right="1440" w:bottom="1080" w:left="1440" w:header="720" w:footer="720" w:gutter="0"/>
          <w:cols w:num="2" w:space="568" w:equalWidth="0">
            <w:col w:w="3402" w:space="568"/>
            <w:col w:w="5390"/>
          </w:cols>
          <w:docGrid w:linePitch="360"/>
        </w:sectPr>
      </w:pPr>
    </w:p>
    <w:p w14:paraId="5B67BDD5" w14:textId="77777777" w:rsidR="007E6905" w:rsidRDefault="007E6905" w:rsidP="00CD74D9">
      <w:pPr>
        <w:sectPr w:rsidR="007E6905" w:rsidSect="00416CD0">
          <w:type w:val="continuous"/>
          <w:pgSz w:w="12240" w:h="15840" w:code="1"/>
          <w:pgMar w:top="1080" w:right="1440" w:bottom="1080" w:left="1440" w:header="720" w:footer="720" w:gutter="0"/>
          <w:cols w:space="720"/>
          <w:docGrid w:linePitch="360"/>
        </w:sectPr>
      </w:pPr>
    </w:p>
    <w:p w14:paraId="35EA787C" w14:textId="77777777" w:rsidR="005423F3" w:rsidRDefault="002B49E7" w:rsidP="00C663AA">
      <w:pPr>
        <w:pStyle w:val="Heading2"/>
      </w:pPr>
      <w:bookmarkStart w:id="23" w:name="_Toc24882420"/>
      <w:r>
        <w:lastRenderedPageBreak/>
        <w:t>Start/Stop</w:t>
      </w:r>
      <w:r w:rsidR="005423F3">
        <w:t xml:space="preserve"> panel</w:t>
      </w:r>
      <w:bookmarkEnd w:id="23"/>
    </w:p>
    <w:p w14:paraId="7F1CFA4B" w14:textId="77777777" w:rsidR="005423F3" w:rsidRDefault="005423F3" w:rsidP="005423F3">
      <w:pPr>
        <w:sectPr w:rsidR="005423F3" w:rsidSect="008002CF">
          <w:footerReference w:type="default" r:id="rId36"/>
          <w:pgSz w:w="12240" w:h="15840" w:code="1"/>
          <w:pgMar w:top="1080" w:right="1440" w:bottom="1080" w:left="1440" w:header="720" w:footer="720" w:gutter="0"/>
          <w:cols w:space="720"/>
          <w:docGrid w:linePitch="360"/>
        </w:sectPr>
      </w:pPr>
    </w:p>
    <w:p w14:paraId="15BB19DE" w14:textId="77777777" w:rsidR="005423F3" w:rsidRDefault="005423F3" w:rsidP="005423F3"/>
    <w:p w14:paraId="45DC0E9F" w14:textId="77777777" w:rsidR="005423F3" w:rsidRDefault="005423F3" w:rsidP="005423F3">
      <w:pPr>
        <w:sectPr w:rsidR="005423F3" w:rsidSect="00416CD0">
          <w:type w:val="continuous"/>
          <w:pgSz w:w="12240" w:h="15840" w:code="1"/>
          <w:pgMar w:top="1080" w:right="1440" w:bottom="1080" w:left="1440" w:header="720" w:footer="720" w:gutter="0"/>
          <w:cols w:space="720"/>
          <w:docGrid w:linePitch="360"/>
        </w:sectPr>
      </w:pPr>
    </w:p>
    <w:p w14:paraId="2629D3B6" w14:textId="77777777" w:rsidR="005423F3" w:rsidRDefault="005423F3" w:rsidP="005423F3">
      <w:r>
        <w:rPr>
          <w:noProof/>
        </w:rPr>
        <w:drawing>
          <wp:inline distT="0" distB="0" distL="0" distR="0" wp14:anchorId="2BBCE1AB" wp14:editId="082A36AA">
            <wp:extent cx="923925" cy="22098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9575" r="13358"/>
                    <a:stretch/>
                  </pic:blipFill>
                  <pic:spPr bwMode="auto">
                    <a:xfrm>
                      <a:off x="0" y="0"/>
                      <a:ext cx="928153" cy="2219912"/>
                    </a:xfrm>
                    <a:prstGeom prst="rect">
                      <a:avLst/>
                    </a:prstGeom>
                    <a:ln>
                      <a:noFill/>
                    </a:ln>
                    <a:extLst>
                      <a:ext uri="{53640926-AAD7-44D8-BBD7-CCE9431645EC}">
                        <a14:shadowObscured xmlns:a14="http://schemas.microsoft.com/office/drawing/2010/main"/>
                      </a:ext>
                    </a:extLst>
                  </pic:spPr>
                </pic:pic>
              </a:graphicData>
            </a:graphic>
          </wp:inline>
        </w:drawing>
      </w:r>
    </w:p>
    <w:p w14:paraId="2DABC0D0" w14:textId="77777777" w:rsidR="005423F3" w:rsidRDefault="005423F3" w:rsidP="005423F3">
      <w:pPr>
        <w:spacing w:after="120"/>
      </w:pPr>
      <w:r>
        <w:rPr>
          <w:b/>
          <w:color w:val="098388"/>
        </w:rPr>
        <w:t xml:space="preserve">Figure </w:t>
      </w:r>
      <w:r w:rsidR="00A40800">
        <w:rPr>
          <w:b/>
          <w:color w:val="098388"/>
        </w:rPr>
        <w:t>10</w:t>
      </w:r>
      <w:r w:rsidRPr="005C0EED">
        <w:rPr>
          <w:b/>
          <w:color w:val="098388"/>
        </w:rPr>
        <w:t xml:space="preserve"> –</w:t>
      </w:r>
      <w:r>
        <w:rPr>
          <w:b/>
          <w:color w:val="098388"/>
        </w:rPr>
        <w:t xml:space="preserve"> </w:t>
      </w:r>
      <w:r w:rsidR="002B49E7">
        <w:rPr>
          <w:b/>
          <w:color w:val="098388"/>
        </w:rPr>
        <w:t>Start/stop</w:t>
      </w:r>
      <w:r>
        <w:rPr>
          <w:b/>
          <w:color w:val="098388"/>
        </w:rPr>
        <w:t xml:space="preserve"> </w:t>
      </w:r>
      <w:r w:rsidR="002B49E7">
        <w:rPr>
          <w:b/>
          <w:color w:val="098388"/>
        </w:rPr>
        <w:t>panel</w:t>
      </w:r>
      <w:r>
        <w:rPr>
          <w:b/>
          <w:color w:val="098388"/>
        </w:rPr>
        <w:br w:type="column"/>
      </w:r>
      <w:r>
        <w:rPr>
          <w:b/>
        </w:rPr>
        <w:t>Start</w:t>
      </w:r>
      <w:r w:rsidRPr="0084053F">
        <w:rPr>
          <w:b/>
        </w:rPr>
        <w:t>:</w:t>
      </w:r>
      <w:r>
        <w:t xml:space="preserve"> Starts image acquisition.</w:t>
      </w:r>
    </w:p>
    <w:p w14:paraId="3110C148" w14:textId="77777777" w:rsidR="005423F3" w:rsidRDefault="005423F3" w:rsidP="005423F3">
      <w:pPr>
        <w:spacing w:after="120"/>
      </w:pPr>
      <w:r>
        <w:rPr>
          <w:b/>
        </w:rPr>
        <w:t>Track</w:t>
      </w:r>
      <w:r w:rsidRPr="0084053F">
        <w:rPr>
          <w:b/>
        </w:rPr>
        <w:t>:</w:t>
      </w:r>
      <w:r>
        <w:t xml:space="preserve"> Starts the diameter tracking function.</w:t>
      </w:r>
    </w:p>
    <w:p w14:paraId="6AD3B933" w14:textId="77777777" w:rsidR="005423F3" w:rsidRDefault="005423F3" w:rsidP="005423F3">
      <w:pPr>
        <w:spacing w:after="120"/>
      </w:pPr>
      <w:r>
        <w:rPr>
          <w:b/>
        </w:rPr>
        <w:t>Pause</w:t>
      </w:r>
      <w:r w:rsidRPr="0084053F">
        <w:rPr>
          <w:b/>
        </w:rPr>
        <w:t>:</w:t>
      </w:r>
      <w:r>
        <w:t xml:space="preserve"> Pauses diameter tracking (this enables settings to be altered).</w:t>
      </w:r>
    </w:p>
    <w:p w14:paraId="5774D5C2" w14:textId="77777777" w:rsidR="005423F3" w:rsidRDefault="005423F3" w:rsidP="005423F3">
      <w:pPr>
        <w:spacing w:after="120"/>
      </w:pPr>
      <w:r>
        <w:rPr>
          <w:b/>
        </w:rPr>
        <w:t>Snapshot</w:t>
      </w:r>
      <w:r w:rsidRPr="0084053F">
        <w:rPr>
          <w:b/>
        </w:rPr>
        <w:t>:</w:t>
      </w:r>
      <w:r>
        <w:t xml:space="preserve"> Saves a snapshot of the current image display (with and without diameter indicators).</w:t>
      </w:r>
    </w:p>
    <w:p w14:paraId="3839539C" w14:textId="77777777" w:rsidR="005423F3" w:rsidRDefault="005423F3" w:rsidP="005423F3">
      <w:pPr>
        <w:spacing w:after="120"/>
      </w:pPr>
      <w:proofErr w:type="gramStart"/>
      <w:r>
        <w:rPr>
          <w:b/>
        </w:rPr>
        <w:t>Record?</w:t>
      </w:r>
      <w:r w:rsidRPr="0084053F">
        <w:rPr>
          <w:b/>
        </w:rPr>
        <w:t>:</w:t>
      </w:r>
      <w:proofErr w:type="gramEnd"/>
      <w:r>
        <w:t xml:space="preserve"> Enables/disables saving the image feed.</w:t>
      </w:r>
    </w:p>
    <w:p w14:paraId="0A49633D" w14:textId="77777777" w:rsidR="005423F3" w:rsidRDefault="005423F3" w:rsidP="005423F3">
      <w:pPr>
        <w:spacing w:after="120"/>
      </w:pPr>
    </w:p>
    <w:p w14:paraId="3C70CD4A" w14:textId="77777777" w:rsidR="005423F3" w:rsidRPr="00416CD0" w:rsidRDefault="005423F3" w:rsidP="005423F3">
      <w:pPr>
        <w:spacing w:after="120"/>
      </w:pPr>
    </w:p>
    <w:p w14:paraId="4E805737" w14:textId="77777777" w:rsidR="005423F3" w:rsidRDefault="005423F3" w:rsidP="005423F3">
      <w:pPr>
        <w:sectPr w:rsidR="005423F3" w:rsidSect="00416CD0">
          <w:footerReference w:type="default" r:id="rId37"/>
          <w:type w:val="continuous"/>
          <w:pgSz w:w="12240" w:h="15840" w:code="1"/>
          <w:pgMar w:top="1080" w:right="1440" w:bottom="1080" w:left="1440" w:header="720" w:footer="720" w:gutter="0"/>
          <w:cols w:num="2" w:space="568" w:equalWidth="0">
            <w:col w:w="3402" w:space="568"/>
            <w:col w:w="5390"/>
          </w:cols>
          <w:docGrid w:linePitch="360"/>
        </w:sectPr>
      </w:pPr>
    </w:p>
    <w:p w14:paraId="2C9EAFD3" w14:textId="77777777" w:rsidR="00DB3D17" w:rsidRDefault="00DB3D17" w:rsidP="00DB3D17">
      <w:pPr>
        <w:jc w:val="center"/>
      </w:pPr>
    </w:p>
    <w:p w14:paraId="5ECBF922" w14:textId="77777777" w:rsidR="00DB3D17" w:rsidRDefault="00DB3D17" w:rsidP="00DB3D17">
      <w:pPr>
        <w:jc w:val="center"/>
      </w:pPr>
      <w:r>
        <w:t xml:space="preserve"> </w:t>
      </w:r>
      <w:r>
        <w:rPr>
          <w:noProof/>
        </w:rPr>
        <w:drawing>
          <wp:inline distT="0" distB="0" distL="0" distR="0" wp14:anchorId="567FCD8E" wp14:editId="7FFDAA75">
            <wp:extent cx="2190750" cy="1762125"/>
            <wp:effectExtent l="0" t="0" r="0" b="9525"/>
            <wp:docPr id="76" name="Picture 76" descr="Data_t=57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ta_t=578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90750" cy="1762125"/>
                    </a:xfrm>
                    <a:prstGeom prst="rect">
                      <a:avLst/>
                    </a:prstGeom>
                    <a:noFill/>
                    <a:ln>
                      <a:noFill/>
                    </a:ln>
                  </pic:spPr>
                </pic:pic>
              </a:graphicData>
            </a:graphic>
          </wp:inline>
        </w:drawing>
      </w:r>
      <w:r>
        <w:t xml:space="preserve"> </w:t>
      </w:r>
      <w:r>
        <w:rPr>
          <w:noProof/>
        </w:rPr>
        <w:drawing>
          <wp:inline distT="0" distB="0" distL="0" distR="0" wp14:anchorId="41813D98" wp14:editId="1624CA10">
            <wp:extent cx="2228850" cy="1762125"/>
            <wp:effectExtent l="0" t="0" r="0" b="9525"/>
            <wp:docPr id="75" name="Picture 75" descr="Data_t=578s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ta_t=578s_Resul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8850" cy="1762125"/>
                    </a:xfrm>
                    <a:prstGeom prst="rect">
                      <a:avLst/>
                    </a:prstGeom>
                    <a:noFill/>
                    <a:ln>
                      <a:noFill/>
                    </a:ln>
                  </pic:spPr>
                </pic:pic>
              </a:graphicData>
            </a:graphic>
          </wp:inline>
        </w:drawing>
      </w:r>
    </w:p>
    <w:p w14:paraId="52217221" w14:textId="77777777" w:rsidR="00DB3D17" w:rsidRDefault="00DB3D17" w:rsidP="00DB3D17">
      <w:pPr>
        <w:rPr>
          <w:b/>
          <w:color w:val="098388"/>
        </w:rPr>
      </w:pPr>
      <w:r>
        <w:rPr>
          <w:b/>
          <w:color w:val="098388"/>
        </w:rPr>
        <w:t>Figure 11</w:t>
      </w:r>
      <w:r w:rsidRPr="005C0EED">
        <w:rPr>
          <w:b/>
          <w:color w:val="098388"/>
        </w:rPr>
        <w:t xml:space="preserve"> – </w:t>
      </w:r>
      <w:r>
        <w:rPr>
          <w:b/>
          <w:color w:val="098388"/>
        </w:rPr>
        <w:t>Example saved images without (middle) and with (right)diameter indicators overlaid.</w:t>
      </w:r>
    </w:p>
    <w:p w14:paraId="68244197" w14:textId="77777777" w:rsidR="005423F3" w:rsidRDefault="005423F3" w:rsidP="005423F3"/>
    <w:p w14:paraId="51F52362" w14:textId="77777777" w:rsidR="005423F3" w:rsidRDefault="00DB3D17" w:rsidP="00C663AA">
      <w:pPr>
        <w:pStyle w:val="Heading2"/>
      </w:pPr>
      <w:bookmarkStart w:id="24" w:name="_Toc24882421"/>
      <w:r>
        <w:t>Image dimension</w:t>
      </w:r>
      <w:r w:rsidR="005423F3">
        <w:t xml:space="preserve"> panel</w:t>
      </w:r>
      <w:bookmarkEnd w:id="24"/>
    </w:p>
    <w:p w14:paraId="445B4529" w14:textId="77777777" w:rsidR="005423F3" w:rsidRDefault="005423F3" w:rsidP="005423F3">
      <w:pPr>
        <w:sectPr w:rsidR="005423F3" w:rsidSect="007E6905">
          <w:footerReference w:type="default" r:id="rId40"/>
          <w:type w:val="continuous"/>
          <w:pgSz w:w="12240" w:h="15840" w:code="1"/>
          <w:pgMar w:top="1080" w:right="1440" w:bottom="1080" w:left="1440" w:header="720" w:footer="720" w:gutter="0"/>
          <w:cols w:space="720"/>
          <w:docGrid w:linePitch="360"/>
        </w:sectPr>
      </w:pPr>
    </w:p>
    <w:p w14:paraId="7C791892" w14:textId="77777777" w:rsidR="005423F3" w:rsidRDefault="005423F3" w:rsidP="005423F3"/>
    <w:p w14:paraId="4CB0A1B5" w14:textId="77777777" w:rsidR="005423F3" w:rsidRDefault="005423F3" w:rsidP="005423F3">
      <w:pPr>
        <w:sectPr w:rsidR="005423F3" w:rsidSect="00416CD0">
          <w:type w:val="continuous"/>
          <w:pgSz w:w="12240" w:h="15840" w:code="1"/>
          <w:pgMar w:top="1080" w:right="1440" w:bottom="1080" w:left="1440" w:header="720" w:footer="720" w:gutter="0"/>
          <w:cols w:space="720"/>
          <w:docGrid w:linePitch="360"/>
        </w:sectPr>
      </w:pPr>
    </w:p>
    <w:p w14:paraId="2F388295" w14:textId="77777777" w:rsidR="005423F3" w:rsidRDefault="00A40800" w:rsidP="005423F3">
      <w:r>
        <w:rPr>
          <w:noProof/>
        </w:rPr>
        <w:drawing>
          <wp:inline distT="0" distB="0" distL="0" distR="0" wp14:anchorId="1C687320" wp14:editId="6E1545A6">
            <wp:extent cx="1685925" cy="217296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6569" r="317"/>
                    <a:stretch/>
                  </pic:blipFill>
                  <pic:spPr bwMode="auto">
                    <a:xfrm>
                      <a:off x="0" y="0"/>
                      <a:ext cx="1714974" cy="2210409"/>
                    </a:xfrm>
                    <a:prstGeom prst="rect">
                      <a:avLst/>
                    </a:prstGeom>
                    <a:ln>
                      <a:noFill/>
                    </a:ln>
                    <a:extLst>
                      <a:ext uri="{53640926-AAD7-44D8-BBD7-CCE9431645EC}">
                        <a14:shadowObscured xmlns:a14="http://schemas.microsoft.com/office/drawing/2010/main"/>
                      </a:ext>
                    </a:extLst>
                  </pic:spPr>
                </pic:pic>
              </a:graphicData>
            </a:graphic>
          </wp:inline>
        </w:drawing>
      </w:r>
    </w:p>
    <w:p w14:paraId="17CEBA2B" w14:textId="77777777" w:rsidR="00C54068" w:rsidRDefault="005423F3" w:rsidP="005423F3">
      <w:pPr>
        <w:spacing w:after="120"/>
        <w:rPr>
          <w:b/>
          <w:color w:val="098388"/>
        </w:rPr>
      </w:pPr>
      <w:r>
        <w:rPr>
          <w:b/>
          <w:color w:val="098388"/>
        </w:rPr>
        <w:t xml:space="preserve">Figure </w:t>
      </w:r>
      <w:r w:rsidR="00A40800">
        <w:rPr>
          <w:b/>
          <w:color w:val="098388"/>
        </w:rPr>
        <w:t>1</w:t>
      </w:r>
      <w:r w:rsidR="00C77131">
        <w:rPr>
          <w:b/>
          <w:color w:val="098388"/>
        </w:rPr>
        <w:t>2</w:t>
      </w:r>
      <w:r w:rsidRPr="005C0EED">
        <w:rPr>
          <w:b/>
          <w:color w:val="098388"/>
        </w:rPr>
        <w:t xml:space="preserve"> –</w:t>
      </w:r>
      <w:r>
        <w:rPr>
          <w:b/>
          <w:color w:val="098388"/>
        </w:rPr>
        <w:t xml:space="preserve"> </w:t>
      </w:r>
      <w:r w:rsidR="00A40800">
        <w:rPr>
          <w:b/>
          <w:color w:val="098388"/>
        </w:rPr>
        <w:t>Image dimension</w:t>
      </w:r>
      <w:r w:rsidR="00C663AA">
        <w:rPr>
          <w:b/>
          <w:color w:val="098388"/>
        </w:rPr>
        <w:t>s</w:t>
      </w:r>
      <w:r>
        <w:rPr>
          <w:b/>
          <w:color w:val="098388"/>
        </w:rPr>
        <w:t xml:space="preserve"> </w:t>
      </w:r>
    </w:p>
    <w:p w14:paraId="25F66233" w14:textId="62CE1A2A" w:rsidR="005423F3" w:rsidRDefault="005423F3" w:rsidP="005423F3">
      <w:pPr>
        <w:spacing w:after="120"/>
      </w:pPr>
      <w:r>
        <w:rPr>
          <w:b/>
          <w:color w:val="098388"/>
        </w:rPr>
        <w:br w:type="column"/>
      </w:r>
      <w:r w:rsidR="00A40800">
        <w:rPr>
          <w:b/>
        </w:rPr>
        <w:t>Camera width</w:t>
      </w:r>
      <w:r w:rsidRPr="0084053F">
        <w:rPr>
          <w:b/>
        </w:rPr>
        <w:t>:</w:t>
      </w:r>
      <w:r>
        <w:t xml:space="preserve"> Displays the </w:t>
      </w:r>
      <w:r w:rsidR="00A40800">
        <w:t>width (in pixels) of the camera chip.</w:t>
      </w:r>
    </w:p>
    <w:p w14:paraId="782210B8" w14:textId="77777777" w:rsidR="005423F3" w:rsidRDefault="00A40800" w:rsidP="005423F3">
      <w:pPr>
        <w:spacing w:after="120"/>
      </w:pPr>
      <w:r>
        <w:rPr>
          <w:b/>
        </w:rPr>
        <w:t>Camera height</w:t>
      </w:r>
      <w:r w:rsidR="005423F3" w:rsidRPr="0084053F">
        <w:rPr>
          <w:b/>
        </w:rPr>
        <w:t>:</w:t>
      </w:r>
      <w:r w:rsidR="005423F3">
        <w:t xml:space="preserve"> </w:t>
      </w:r>
      <w:r>
        <w:t>Displays the height (in pixels) of the camera chip.</w:t>
      </w:r>
    </w:p>
    <w:p w14:paraId="4DE86D03" w14:textId="77777777" w:rsidR="005423F3" w:rsidRDefault="00A40800" w:rsidP="005423F3">
      <w:pPr>
        <w:spacing w:after="120"/>
      </w:pPr>
      <w:r>
        <w:rPr>
          <w:b/>
        </w:rPr>
        <w:t>FOV width</w:t>
      </w:r>
      <w:r w:rsidR="005423F3" w:rsidRPr="0084053F">
        <w:rPr>
          <w:b/>
        </w:rPr>
        <w:t>:</w:t>
      </w:r>
      <w:r w:rsidR="005423F3">
        <w:t xml:space="preserve"> </w:t>
      </w:r>
      <w:r>
        <w:t>Displays the width (in pixels) of the current field-of-view.</w:t>
      </w:r>
    </w:p>
    <w:p w14:paraId="68AAE3D4" w14:textId="77777777" w:rsidR="005423F3" w:rsidRPr="00416CD0" w:rsidRDefault="00A40800" w:rsidP="005423F3">
      <w:pPr>
        <w:spacing w:after="120"/>
      </w:pPr>
      <w:r>
        <w:rPr>
          <w:b/>
        </w:rPr>
        <w:t>FOV height</w:t>
      </w:r>
      <w:r w:rsidR="005423F3" w:rsidRPr="0084053F">
        <w:rPr>
          <w:b/>
        </w:rPr>
        <w:t>:</w:t>
      </w:r>
      <w:r w:rsidR="005423F3">
        <w:t xml:space="preserve"> </w:t>
      </w:r>
      <w:r>
        <w:t>Displays the height (in pixels) of the current field-of-view.</w:t>
      </w:r>
    </w:p>
    <w:p w14:paraId="7EF330C0" w14:textId="77777777" w:rsidR="005423F3" w:rsidRDefault="005423F3" w:rsidP="005423F3">
      <w:pPr>
        <w:sectPr w:rsidR="005423F3" w:rsidSect="00416CD0">
          <w:type w:val="continuous"/>
          <w:pgSz w:w="12240" w:h="15840" w:code="1"/>
          <w:pgMar w:top="1080" w:right="1440" w:bottom="1080" w:left="1440" w:header="720" w:footer="720" w:gutter="0"/>
          <w:cols w:num="2" w:space="568" w:equalWidth="0">
            <w:col w:w="3402" w:space="568"/>
            <w:col w:w="5390"/>
          </w:cols>
          <w:docGrid w:linePitch="360"/>
        </w:sectPr>
      </w:pPr>
    </w:p>
    <w:p w14:paraId="4263F1F4" w14:textId="77777777" w:rsidR="00C54068" w:rsidRDefault="00C54068" w:rsidP="00C54068">
      <w:pPr>
        <w:pStyle w:val="Heading2"/>
      </w:pPr>
      <w:r>
        <w:lastRenderedPageBreak/>
        <w:t>Image dimension panel</w:t>
      </w:r>
    </w:p>
    <w:p w14:paraId="0F460306" w14:textId="77777777" w:rsidR="00C54068" w:rsidRDefault="00C54068" w:rsidP="00C54068">
      <w:pPr>
        <w:sectPr w:rsidR="00C54068" w:rsidSect="007E6905">
          <w:footerReference w:type="default" r:id="rId41"/>
          <w:type w:val="continuous"/>
          <w:pgSz w:w="12240" w:h="15840" w:code="1"/>
          <w:pgMar w:top="1080" w:right="1440" w:bottom="1080" w:left="1440" w:header="720" w:footer="720" w:gutter="0"/>
          <w:cols w:space="720"/>
          <w:docGrid w:linePitch="360"/>
        </w:sectPr>
      </w:pPr>
    </w:p>
    <w:p w14:paraId="0BEEA771" w14:textId="77777777" w:rsidR="00C54068" w:rsidRDefault="00C54068" w:rsidP="00C54068"/>
    <w:p w14:paraId="5D9A5E9C" w14:textId="77777777" w:rsidR="00C54068" w:rsidRDefault="00C54068" w:rsidP="00C54068">
      <w:pPr>
        <w:sectPr w:rsidR="00C54068" w:rsidSect="00416CD0">
          <w:type w:val="continuous"/>
          <w:pgSz w:w="12240" w:h="15840" w:code="1"/>
          <w:pgMar w:top="1080" w:right="1440" w:bottom="1080" w:left="1440" w:header="720" w:footer="720" w:gutter="0"/>
          <w:cols w:space="720"/>
          <w:docGrid w:linePitch="360"/>
        </w:sectPr>
      </w:pPr>
    </w:p>
    <w:p w14:paraId="062C683B" w14:textId="77C2E33D" w:rsidR="00C54068" w:rsidRDefault="00C54068" w:rsidP="00C54068">
      <w:r>
        <w:rPr>
          <w:noProof/>
        </w:rPr>
        <w:drawing>
          <wp:inline distT="0" distB="0" distL="0" distR="0" wp14:anchorId="06007C81" wp14:editId="32015103">
            <wp:extent cx="1038225" cy="217551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7179" t="4961" r="27444" b="75009"/>
                    <a:stretch/>
                  </pic:blipFill>
                  <pic:spPr bwMode="auto">
                    <a:xfrm>
                      <a:off x="0" y="0"/>
                      <a:ext cx="1038429" cy="2175937"/>
                    </a:xfrm>
                    <a:prstGeom prst="rect">
                      <a:avLst/>
                    </a:prstGeom>
                    <a:ln>
                      <a:noFill/>
                    </a:ln>
                    <a:extLst>
                      <a:ext uri="{53640926-AAD7-44D8-BBD7-CCE9431645EC}">
                        <a14:shadowObscured xmlns:a14="http://schemas.microsoft.com/office/drawing/2010/main"/>
                      </a:ext>
                    </a:extLst>
                  </pic:spPr>
                </pic:pic>
              </a:graphicData>
            </a:graphic>
          </wp:inline>
        </w:drawing>
      </w:r>
    </w:p>
    <w:p w14:paraId="70A765F0" w14:textId="77777777" w:rsidR="00C54068" w:rsidRDefault="00C54068" w:rsidP="00C54068">
      <w:pPr>
        <w:spacing w:after="120"/>
        <w:rPr>
          <w:b/>
          <w:color w:val="098388"/>
        </w:rPr>
      </w:pPr>
      <w:r>
        <w:rPr>
          <w:b/>
          <w:color w:val="098388"/>
        </w:rPr>
        <w:t>Figure 12</w:t>
      </w:r>
      <w:r w:rsidRPr="005C0EED">
        <w:rPr>
          <w:b/>
          <w:color w:val="098388"/>
        </w:rPr>
        <w:t xml:space="preserve"> –</w:t>
      </w:r>
      <w:r>
        <w:rPr>
          <w:b/>
          <w:color w:val="098388"/>
        </w:rPr>
        <w:t xml:space="preserve"> Image dimensions </w:t>
      </w:r>
    </w:p>
    <w:p w14:paraId="60FEA577" w14:textId="7E0FFE33" w:rsidR="00C54068" w:rsidRDefault="00C54068" w:rsidP="00C54068">
      <w:pPr>
        <w:spacing w:after="120"/>
      </w:pPr>
      <w:r>
        <w:rPr>
          <w:b/>
          <w:color w:val="098388"/>
        </w:rPr>
        <w:br w:type="column"/>
      </w:r>
      <w:r>
        <w:rPr>
          <w:b/>
        </w:rPr>
        <w:t>Caliper start</w:t>
      </w:r>
      <w:r w:rsidRPr="0084053F">
        <w:rPr>
          <w:b/>
        </w:rPr>
        <w:t>:</w:t>
      </w:r>
      <w:r>
        <w:t xml:space="preserve"> pauses image acquisition so that a manual caliper can be drawn on the image</w:t>
      </w:r>
    </w:p>
    <w:p w14:paraId="241EBB0C" w14:textId="2B50F99D" w:rsidR="00C54068" w:rsidRDefault="00C54068" w:rsidP="00C54068">
      <w:pPr>
        <w:spacing w:after="120"/>
      </w:pPr>
      <w:r>
        <w:rPr>
          <w:b/>
        </w:rPr>
        <w:t>Caliper stop</w:t>
      </w:r>
      <w:r w:rsidRPr="0084053F">
        <w:rPr>
          <w:b/>
        </w:rPr>
        <w:t>:</w:t>
      </w:r>
      <w:r>
        <w:t xml:space="preserve"> Does nothing at the moment.</w:t>
      </w:r>
    </w:p>
    <w:p w14:paraId="28806DA6" w14:textId="6AA13700" w:rsidR="00C54068" w:rsidRPr="00416CD0" w:rsidRDefault="00C54068" w:rsidP="00C54068">
      <w:pPr>
        <w:spacing w:after="120"/>
      </w:pPr>
    </w:p>
    <w:p w14:paraId="61FB34F2" w14:textId="77777777" w:rsidR="00C54068" w:rsidRDefault="00C54068" w:rsidP="00C54068">
      <w:pPr>
        <w:sectPr w:rsidR="00C54068" w:rsidSect="00416CD0">
          <w:type w:val="continuous"/>
          <w:pgSz w:w="12240" w:h="15840" w:code="1"/>
          <w:pgMar w:top="1080" w:right="1440" w:bottom="1080" w:left="1440" w:header="720" w:footer="720" w:gutter="0"/>
          <w:cols w:num="2" w:space="568" w:equalWidth="0">
            <w:col w:w="3402" w:space="568"/>
            <w:col w:w="5390"/>
          </w:cols>
          <w:docGrid w:linePitch="360"/>
        </w:sectPr>
      </w:pPr>
    </w:p>
    <w:p w14:paraId="03895FA6" w14:textId="5B9E6958" w:rsidR="000C5D9D" w:rsidRDefault="000C5D9D" w:rsidP="000C5D9D">
      <w:pPr>
        <w:pStyle w:val="Heading2"/>
      </w:pPr>
      <w:r>
        <w:t>Pressure control</w:t>
      </w:r>
      <w:r>
        <w:t xml:space="preserve"> panel</w:t>
      </w:r>
    </w:p>
    <w:p w14:paraId="482706AC" w14:textId="77777777" w:rsidR="000C5D9D" w:rsidRDefault="000C5D9D" w:rsidP="000C5D9D">
      <w:pPr>
        <w:sectPr w:rsidR="000C5D9D" w:rsidSect="007E6905">
          <w:footerReference w:type="default" r:id="rId42"/>
          <w:type w:val="continuous"/>
          <w:pgSz w:w="12240" w:h="15840" w:code="1"/>
          <w:pgMar w:top="1080" w:right="1440" w:bottom="1080" w:left="1440" w:header="720" w:footer="720" w:gutter="0"/>
          <w:cols w:space="720"/>
          <w:docGrid w:linePitch="360"/>
        </w:sectPr>
      </w:pPr>
    </w:p>
    <w:p w14:paraId="1C37C423" w14:textId="77777777" w:rsidR="000C5D9D" w:rsidRDefault="000C5D9D" w:rsidP="000C5D9D"/>
    <w:p w14:paraId="226C296A" w14:textId="77777777" w:rsidR="000C5D9D" w:rsidRDefault="000C5D9D" w:rsidP="000C5D9D">
      <w:pPr>
        <w:sectPr w:rsidR="000C5D9D" w:rsidSect="00416CD0">
          <w:type w:val="continuous"/>
          <w:pgSz w:w="12240" w:h="15840" w:code="1"/>
          <w:pgMar w:top="1080" w:right="1440" w:bottom="1080" w:left="1440" w:header="720" w:footer="720" w:gutter="0"/>
          <w:cols w:space="720"/>
          <w:docGrid w:linePitch="360"/>
        </w:sectPr>
      </w:pPr>
    </w:p>
    <w:p w14:paraId="2A7D91EA" w14:textId="77777777" w:rsidR="000C5D9D" w:rsidRDefault="000C5D9D" w:rsidP="000C5D9D">
      <w:r>
        <w:rPr>
          <w:noProof/>
        </w:rPr>
        <w:drawing>
          <wp:inline distT="0" distB="0" distL="0" distR="0" wp14:anchorId="6E24A45A" wp14:editId="0EC1F81A">
            <wp:extent cx="1038225" cy="217551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7179" t="4961" r="27444" b="75009"/>
                    <a:stretch/>
                  </pic:blipFill>
                  <pic:spPr bwMode="auto">
                    <a:xfrm>
                      <a:off x="0" y="0"/>
                      <a:ext cx="1038429" cy="2175937"/>
                    </a:xfrm>
                    <a:prstGeom prst="rect">
                      <a:avLst/>
                    </a:prstGeom>
                    <a:ln>
                      <a:noFill/>
                    </a:ln>
                    <a:extLst>
                      <a:ext uri="{53640926-AAD7-44D8-BBD7-CCE9431645EC}">
                        <a14:shadowObscured xmlns:a14="http://schemas.microsoft.com/office/drawing/2010/main"/>
                      </a:ext>
                    </a:extLst>
                  </pic:spPr>
                </pic:pic>
              </a:graphicData>
            </a:graphic>
          </wp:inline>
        </w:drawing>
      </w:r>
    </w:p>
    <w:p w14:paraId="2E537FA5" w14:textId="77777777" w:rsidR="000C5D9D" w:rsidRDefault="000C5D9D" w:rsidP="000C5D9D">
      <w:pPr>
        <w:spacing w:after="120"/>
        <w:rPr>
          <w:b/>
          <w:color w:val="098388"/>
        </w:rPr>
      </w:pPr>
      <w:r>
        <w:rPr>
          <w:b/>
          <w:color w:val="098388"/>
        </w:rPr>
        <w:t>Figure 12</w:t>
      </w:r>
      <w:r w:rsidRPr="005C0EED">
        <w:rPr>
          <w:b/>
          <w:color w:val="098388"/>
        </w:rPr>
        <w:t xml:space="preserve"> –</w:t>
      </w:r>
      <w:r>
        <w:rPr>
          <w:b/>
          <w:color w:val="098388"/>
        </w:rPr>
        <w:t xml:space="preserve"> Image dimensions </w:t>
      </w:r>
    </w:p>
    <w:p w14:paraId="5454BB46" w14:textId="16AA1F38" w:rsidR="000C5D9D" w:rsidRDefault="000C5D9D" w:rsidP="000C5D9D">
      <w:pPr>
        <w:spacing w:after="120"/>
      </w:pPr>
      <w:r>
        <w:rPr>
          <w:b/>
          <w:color w:val="098388"/>
        </w:rPr>
        <w:br w:type="column"/>
      </w:r>
      <w:r>
        <w:rPr>
          <w:b/>
        </w:rPr>
        <w:t>Device</w:t>
      </w:r>
      <w:r w:rsidRPr="0084053F">
        <w:rPr>
          <w:b/>
        </w:rPr>
        <w:t>:</w:t>
      </w:r>
      <w:r>
        <w:t xml:space="preserve"> </w:t>
      </w:r>
      <w:r>
        <w:t>National Instrument device ID</w:t>
      </w:r>
    </w:p>
    <w:p w14:paraId="51A16091" w14:textId="2AFCBC95" w:rsidR="000C5D9D" w:rsidRDefault="000C5D9D" w:rsidP="000C5D9D">
      <w:pPr>
        <w:spacing w:after="120"/>
      </w:pPr>
      <w:proofErr w:type="spellStart"/>
      <w:r>
        <w:rPr>
          <w:b/>
        </w:rPr>
        <w:t>ao</w:t>
      </w:r>
      <w:proofErr w:type="spellEnd"/>
      <w:r>
        <w:rPr>
          <w:b/>
        </w:rPr>
        <w:t xml:space="preserve"> channel</w:t>
      </w:r>
      <w:r w:rsidRPr="0084053F">
        <w:rPr>
          <w:b/>
        </w:rPr>
        <w:t>:</w:t>
      </w:r>
      <w:r>
        <w:t xml:space="preserve"> </w:t>
      </w:r>
      <w:r>
        <w:t>Analogue out channel for NI device</w:t>
      </w:r>
    </w:p>
    <w:p w14:paraId="3B164C01" w14:textId="60E78BA3" w:rsidR="000C5D9D" w:rsidRDefault="000C5D9D" w:rsidP="000C5D9D">
      <w:pPr>
        <w:spacing w:after="120"/>
      </w:pPr>
      <w:r>
        <w:rPr>
          <w:b/>
        </w:rPr>
        <w:t>Set pressure</w:t>
      </w:r>
      <w:r w:rsidRPr="0084053F">
        <w:rPr>
          <w:b/>
        </w:rPr>
        <w:t>:</w:t>
      </w:r>
      <w:r>
        <w:t xml:space="preserve"> </w:t>
      </w:r>
      <w:r>
        <w:t>Desired pressure for servo control</w:t>
      </w:r>
    </w:p>
    <w:p w14:paraId="3DA95E6B" w14:textId="7858273E" w:rsidR="000C5D9D" w:rsidRDefault="000C5D9D" w:rsidP="000C5D9D">
      <w:pPr>
        <w:spacing w:after="120"/>
      </w:pPr>
      <w:r>
        <w:rPr>
          <w:b/>
        </w:rPr>
        <w:t>Start Protocol</w:t>
      </w:r>
      <w:r w:rsidRPr="0084053F">
        <w:rPr>
          <w:b/>
        </w:rPr>
        <w:t>:</w:t>
      </w:r>
      <w:r>
        <w:t xml:space="preserve"> </w:t>
      </w:r>
      <w:r>
        <w:t>Starts the pressure protocol defined in “default_settings.ini”</w:t>
      </w:r>
    </w:p>
    <w:p w14:paraId="6A64E7BA" w14:textId="2C81E710" w:rsidR="000C5D9D" w:rsidRDefault="000C5D9D" w:rsidP="000C5D9D">
      <w:pPr>
        <w:spacing w:after="120"/>
      </w:pPr>
      <w:r>
        <w:rPr>
          <w:b/>
        </w:rPr>
        <w:t>Stop</w:t>
      </w:r>
      <w:r>
        <w:rPr>
          <w:b/>
        </w:rPr>
        <w:t xml:space="preserve"> Protocol</w:t>
      </w:r>
      <w:r w:rsidRPr="0084053F">
        <w:rPr>
          <w:b/>
        </w:rPr>
        <w:t>:</w:t>
      </w:r>
      <w:r>
        <w:t xml:space="preserve"> </w:t>
      </w:r>
      <w:r>
        <w:t>Stops</w:t>
      </w:r>
      <w:r>
        <w:t xml:space="preserve"> the pressure protocol defined in “default_settings.ini”</w:t>
      </w:r>
    </w:p>
    <w:p w14:paraId="2DE4E5C0" w14:textId="7B426854" w:rsidR="000C5D9D" w:rsidRDefault="000C5D9D" w:rsidP="000C5D9D">
      <w:pPr>
        <w:spacing w:after="120"/>
      </w:pPr>
    </w:p>
    <w:p w14:paraId="5623EBB4" w14:textId="77777777" w:rsidR="000C5D9D" w:rsidRDefault="000C5D9D" w:rsidP="000C5D9D">
      <w:pPr>
        <w:spacing w:after="120"/>
      </w:pPr>
    </w:p>
    <w:p w14:paraId="37028959" w14:textId="77777777" w:rsidR="000C5D9D" w:rsidRPr="00416CD0" w:rsidRDefault="000C5D9D" w:rsidP="000C5D9D">
      <w:pPr>
        <w:spacing w:after="120"/>
      </w:pPr>
    </w:p>
    <w:p w14:paraId="775BD9AB" w14:textId="77777777" w:rsidR="000C5D9D" w:rsidRDefault="000C5D9D" w:rsidP="000C5D9D">
      <w:pPr>
        <w:sectPr w:rsidR="000C5D9D" w:rsidSect="00416CD0">
          <w:type w:val="continuous"/>
          <w:pgSz w:w="12240" w:h="15840" w:code="1"/>
          <w:pgMar w:top="1080" w:right="1440" w:bottom="1080" w:left="1440" w:header="720" w:footer="720" w:gutter="0"/>
          <w:cols w:num="2" w:space="568" w:equalWidth="0">
            <w:col w:w="3402" w:space="568"/>
            <w:col w:w="5390"/>
          </w:cols>
          <w:docGrid w:linePitch="360"/>
        </w:sectPr>
      </w:pPr>
    </w:p>
    <w:p w14:paraId="19B62FAF" w14:textId="77777777" w:rsidR="000C5D9D" w:rsidRDefault="000C5D9D" w:rsidP="005423F3"/>
    <w:p w14:paraId="52A235CD" w14:textId="6F07CFA7" w:rsidR="000C5D9D" w:rsidRDefault="000C5D9D" w:rsidP="005423F3">
      <w:pPr>
        <w:sectPr w:rsidR="000C5D9D" w:rsidSect="00416CD0">
          <w:type w:val="continuous"/>
          <w:pgSz w:w="12240" w:h="15840" w:code="1"/>
          <w:pgMar w:top="1080" w:right="1440" w:bottom="1080" w:left="1440" w:header="720" w:footer="720" w:gutter="0"/>
          <w:cols w:space="720"/>
          <w:docGrid w:linePitch="360"/>
        </w:sectPr>
      </w:pPr>
    </w:p>
    <w:p w14:paraId="33F6E3A6" w14:textId="77777777" w:rsidR="00DB3D17" w:rsidRDefault="00DB3D17" w:rsidP="00DB3D17">
      <w:pPr>
        <w:pStyle w:val="Heading1"/>
      </w:pPr>
      <w:bookmarkStart w:id="25" w:name="_Toc24882422"/>
      <w:r>
        <w:lastRenderedPageBreak/>
        <w:t>VasoTracker Data Export</w:t>
      </w:r>
      <w:bookmarkEnd w:id="25"/>
    </w:p>
    <w:p w14:paraId="7D48B2D9" w14:textId="77777777" w:rsidR="00DB3D17" w:rsidRDefault="00DB3D17" w:rsidP="00C663AA">
      <w:pPr>
        <w:pStyle w:val="Heading2"/>
      </w:pPr>
      <w:bookmarkStart w:id="26" w:name="_Toc24882423"/>
      <w:r>
        <w:t>Data export</w:t>
      </w:r>
      <w:bookmarkEnd w:id="26"/>
    </w:p>
    <w:p w14:paraId="4665FE04" w14:textId="3EB4033D" w:rsidR="000E79DC" w:rsidRPr="000E79DC" w:rsidRDefault="000E79DC" w:rsidP="00DB3D17">
      <w:pPr>
        <w:rPr>
          <w:b/>
        </w:rPr>
      </w:pPr>
    </w:p>
    <w:p w14:paraId="4502F4B7" w14:textId="4CA2BC43" w:rsidR="000E79DC" w:rsidRDefault="00DB3D17" w:rsidP="00DB3D17">
      <w:pPr>
        <w:jc w:val="both"/>
      </w:pPr>
      <w:r>
        <w:t xml:space="preserve">All data is saved automatically. On launching VasoTracker, the user is asked to create a .csv file. At each time point, all experimental parameters (time, </w:t>
      </w:r>
      <w:r w:rsidR="000E79DC">
        <w:t xml:space="preserve">average, </w:t>
      </w:r>
      <w:r>
        <w:t>diameter, pressure, temperature</w:t>
      </w:r>
      <w:r w:rsidR="000E79DC">
        <w:t>, etc.</w:t>
      </w:r>
      <w:r>
        <w:t xml:space="preserve">) are appended to the CSV file. </w:t>
      </w:r>
    </w:p>
    <w:p w14:paraId="5B778A43" w14:textId="77777777" w:rsidR="000E79DC" w:rsidRDefault="000E79DC" w:rsidP="00DB3D17">
      <w:pPr>
        <w:jc w:val="both"/>
      </w:pPr>
    </w:p>
    <w:p w14:paraId="638EDB20" w14:textId="6B6B303C" w:rsidR="000E79DC" w:rsidRDefault="000E79DC" w:rsidP="000E79DC">
      <w:pPr>
        <w:spacing w:line="240" w:lineRule="auto"/>
        <w:jc w:val="both"/>
        <w:rPr>
          <w:b/>
        </w:rPr>
      </w:pPr>
      <w:r w:rsidRPr="000E79DC">
        <w:rPr>
          <w:b/>
        </w:rPr>
        <w:t>Individual scanline measurements:</w:t>
      </w:r>
    </w:p>
    <w:p w14:paraId="0A265520" w14:textId="77777777" w:rsidR="000E79DC" w:rsidRPr="000E79DC" w:rsidRDefault="000E79DC" w:rsidP="00DB3D17">
      <w:pPr>
        <w:jc w:val="both"/>
        <w:rPr>
          <w:b/>
        </w:rPr>
      </w:pPr>
    </w:p>
    <w:p w14:paraId="6A94FFFD" w14:textId="77777777" w:rsidR="000E79DC" w:rsidRDefault="006C328F" w:rsidP="00DB3D17">
      <w:pPr>
        <w:jc w:val="both"/>
      </w:pPr>
      <w:r>
        <w:t xml:space="preserve">The outer and inner diameter measurements of all scan lines are saved in separate </w:t>
      </w:r>
      <w:r w:rsidR="000E79DC">
        <w:t>C</w:t>
      </w:r>
      <w:r>
        <w:t>SV files</w:t>
      </w:r>
      <w:r w:rsidR="000E79DC">
        <w:t xml:space="preserve"> (“…profiles.csv”)</w:t>
      </w:r>
      <w:r>
        <w:t xml:space="preserve">. </w:t>
      </w:r>
    </w:p>
    <w:p w14:paraId="77471459" w14:textId="4A3B31E2" w:rsidR="000E79DC" w:rsidRDefault="000E79DC" w:rsidP="00DB3D17">
      <w:pPr>
        <w:jc w:val="both"/>
      </w:pPr>
    </w:p>
    <w:p w14:paraId="74058E36" w14:textId="517DF168" w:rsidR="000E79DC" w:rsidRPr="000E79DC" w:rsidRDefault="000E79DC" w:rsidP="000E79DC">
      <w:pPr>
        <w:spacing w:line="240" w:lineRule="auto"/>
        <w:jc w:val="both"/>
        <w:rPr>
          <w:b/>
        </w:rPr>
      </w:pPr>
      <w:r>
        <w:rPr>
          <w:b/>
        </w:rPr>
        <w:t>Spurious measurements</w:t>
      </w:r>
      <w:r w:rsidRPr="000E79DC">
        <w:rPr>
          <w:b/>
        </w:rPr>
        <w:t>:</w:t>
      </w:r>
    </w:p>
    <w:p w14:paraId="74A7FB93" w14:textId="77777777" w:rsidR="000E79DC" w:rsidRDefault="000E79DC" w:rsidP="00DB3D17">
      <w:pPr>
        <w:jc w:val="both"/>
      </w:pPr>
    </w:p>
    <w:p w14:paraId="7A7DD1B8" w14:textId="67A30948" w:rsidR="000E79DC" w:rsidRDefault="000E79DC" w:rsidP="00DB3D17">
      <w:pPr>
        <w:jc w:val="both"/>
      </w:pPr>
      <w:r>
        <w:t xml:space="preserve">Whether or not the filtering algorithm is active, all scanline measurement </w:t>
      </w:r>
      <w:proofErr w:type="gramStart"/>
      <w:r>
        <w:t>are</w:t>
      </w:r>
      <w:proofErr w:type="gramEnd"/>
      <w:r>
        <w:t xml:space="preserve"> checked for spurious results. Indicators are saved in the “</w:t>
      </w:r>
      <w:proofErr w:type="spellStart"/>
      <w:r>
        <w:t>Flags.csvfiles</w:t>
      </w:r>
      <w:proofErr w:type="spellEnd"/>
      <w:proofErr w:type="gramStart"/>
      <w:r>
        <w:t>. ”</w:t>
      </w:r>
      <w:proofErr w:type="gramEnd"/>
      <w:r>
        <w:t xml:space="preserve"> (1 indicates a good measurement, 0 indicates a spurious measurement). If the filtering algorithm is activated, spurious measurements are not included in the average calculations.</w:t>
      </w:r>
    </w:p>
    <w:p w14:paraId="53870F69" w14:textId="77777777" w:rsidR="00DB3D17" w:rsidRDefault="00DB3D17" w:rsidP="000E79DC"/>
    <w:p w14:paraId="7F672082" w14:textId="77777777" w:rsidR="00D377B0" w:rsidRDefault="00294529" w:rsidP="00C663AA">
      <w:pPr>
        <w:pStyle w:val="Heading2"/>
      </w:pPr>
      <w:bookmarkStart w:id="27" w:name="_Toc24882424"/>
      <w:r>
        <w:t>Data entry table</w:t>
      </w:r>
      <w:bookmarkEnd w:id="27"/>
    </w:p>
    <w:p w14:paraId="0AB0DE24" w14:textId="171428B4" w:rsidR="000E79DC" w:rsidRDefault="000E79DC" w:rsidP="000E79DC">
      <w:pPr>
        <w:jc w:val="both"/>
      </w:pPr>
      <w:r>
        <w:t>VasoTracker also includes a data entry table (Figure 13). The table allows the user to enter details of any experimental manipulations and provides a convenient measure of arterial tone at the time of each entry. Any data entered into the Data Entry Table (See below) is saved as an additional .csv file, “…tables.csv”.</w:t>
      </w:r>
    </w:p>
    <w:p w14:paraId="5F0E66EC" w14:textId="2AED09EB" w:rsidR="00D377B0" w:rsidRDefault="006C328F" w:rsidP="00DB3D17">
      <w:r>
        <w:rPr>
          <w:noProof/>
        </w:rPr>
        <w:drawing>
          <wp:inline distT="0" distB="0" distL="0" distR="0" wp14:anchorId="62A25310" wp14:editId="596ED5AE">
            <wp:extent cx="6067425" cy="28220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5223" t="25071" r="321" b="46439"/>
                    <a:stretch/>
                  </pic:blipFill>
                  <pic:spPr bwMode="auto">
                    <a:xfrm>
                      <a:off x="0" y="0"/>
                      <a:ext cx="6075077" cy="2825617"/>
                    </a:xfrm>
                    <a:prstGeom prst="rect">
                      <a:avLst/>
                    </a:prstGeom>
                    <a:ln>
                      <a:noFill/>
                    </a:ln>
                    <a:extLst>
                      <a:ext uri="{53640926-AAD7-44D8-BBD7-CCE9431645EC}">
                        <a14:shadowObscured xmlns:a14="http://schemas.microsoft.com/office/drawing/2010/main"/>
                      </a:ext>
                    </a:extLst>
                  </pic:spPr>
                </pic:pic>
              </a:graphicData>
            </a:graphic>
          </wp:inline>
        </w:drawing>
      </w:r>
    </w:p>
    <w:p w14:paraId="48302500" w14:textId="73744076" w:rsidR="00A11287" w:rsidRDefault="00D377B0" w:rsidP="000E79DC">
      <w:r>
        <w:rPr>
          <w:b/>
          <w:color w:val="098388"/>
        </w:rPr>
        <w:t xml:space="preserve">Figure </w:t>
      </w:r>
      <w:r w:rsidR="00C77131">
        <w:rPr>
          <w:b/>
          <w:color w:val="098388"/>
        </w:rPr>
        <w:t>13</w:t>
      </w:r>
      <w:r w:rsidRPr="005C0EED">
        <w:rPr>
          <w:b/>
          <w:color w:val="098388"/>
        </w:rPr>
        <w:t xml:space="preserve"> – </w:t>
      </w:r>
      <w:r w:rsidR="00294529">
        <w:rPr>
          <w:b/>
          <w:color w:val="098388"/>
        </w:rPr>
        <w:t>Data entry table</w:t>
      </w:r>
      <w:r w:rsidR="00A11287">
        <w:br w:type="page"/>
      </w:r>
    </w:p>
    <w:p w14:paraId="7A085A20" w14:textId="77777777" w:rsidR="00A11287" w:rsidRDefault="00A11287" w:rsidP="00A11287">
      <w:pPr>
        <w:pStyle w:val="Heading1"/>
      </w:pPr>
      <w:bookmarkStart w:id="28" w:name="_Ref2361617"/>
      <w:bookmarkStart w:id="29" w:name="_Ref2361681"/>
      <w:bookmarkStart w:id="30" w:name="_Toc24882425"/>
      <w:r>
        <w:lastRenderedPageBreak/>
        <w:t>Editing VasoTracker</w:t>
      </w:r>
      <w:bookmarkEnd w:id="28"/>
      <w:bookmarkEnd w:id="29"/>
      <w:bookmarkEnd w:id="30"/>
    </w:p>
    <w:p w14:paraId="2D766866" w14:textId="77777777" w:rsidR="00A11287" w:rsidRDefault="001222D1" w:rsidP="00A11287">
      <w:r>
        <w:t xml:space="preserve">VasoTracker is written entirely in the Python programming language. Anybody can edit it in any way they see fit.  </w:t>
      </w:r>
    </w:p>
    <w:p w14:paraId="328FE4C0" w14:textId="77777777" w:rsidR="00E71C8D" w:rsidRDefault="00E71C8D" w:rsidP="00A11287"/>
    <w:p w14:paraId="55476F78" w14:textId="77777777" w:rsidR="00E71C8D" w:rsidRDefault="00E71C8D" w:rsidP="00E71C8D">
      <w:pPr>
        <w:pStyle w:val="Heading2"/>
      </w:pPr>
      <w:bookmarkStart w:id="31" w:name="_Toc24882426"/>
      <w:r>
        <w:t>Source code installation steps</w:t>
      </w:r>
      <w:bookmarkEnd w:id="31"/>
    </w:p>
    <w:p w14:paraId="308C20A4" w14:textId="77777777" w:rsidR="00E71C8D" w:rsidRPr="009D4A77" w:rsidRDefault="00E71C8D" w:rsidP="00E71C8D"/>
    <w:p w14:paraId="0ACD0973" w14:textId="77777777" w:rsidR="00E71C8D" w:rsidRDefault="00E71C8D" w:rsidP="0084053F">
      <w:pPr>
        <w:pStyle w:val="ListParagraph"/>
        <w:numPr>
          <w:ilvl w:val="0"/>
          <w:numId w:val="6"/>
        </w:numPr>
        <w:rPr>
          <w:szCs w:val="24"/>
        </w:rPr>
      </w:pPr>
      <w:r>
        <w:rPr>
          <w:szCs w:val="24"/>
        </w:rPr>
        <w:t>Install the prerequisites</w:t>
      </w:r>
    </w:p>
    <w:p w14:paraId="76F03A65" w14:textId="77777777" w:rsidR="00E71C8D" w:rsidRDefault="00E71C8D" w:rsidP="0084053F">
      <w:pPr>
        <w:pStyle w:val="ListParagraph"/>
        <w:numPr>
          <w:ilvl w:val="0"/>
          <w:numId w:val="6"/>
        </w:numPr>
        <w:rPr>
          <w:szCs w:val="24"/>
        </w:rPr>
      </w:pPr>
      <w:r>
        <w:rPr>
          <w:szCs w:val="24"/>
        </w:rPr>
        <w:t>Install Python 2.7 (Anaconda distribution)</w:t>
      </w:r>
    </w:p>
    <w:p w14:paraId="78FD28AD" w14:textId="77777777" w:rsidR="00E71C8D" w:rsidRPr="004D5739" w:rsidRDefault="00E71C8D" w:rsidP="00A11287">
      <w:pPr>
        <w:pStyle w:val="ListParagraph"/>
        <w:numPr>
          <w:ilvl w:val="0"/>
          <w:numId w:val="6"/>
        </w:numPr>
        <w:rPr>
          <w:szCs w:val="24"/>
        </w:rPr>
      </w:pPr>
      <w:r>
        <w:rPr>
          <w:szCs w:val="24"/>
        </w:rPr>
        <w:t>Install Python dependencies</w:t>
      </w:r>
    </w:p>
    <w:p w14:paraId="230E7BF2" w14:textId="77777777" w:rsidR="001222D1" w:rsidRDefault="001222D1" w:rsidP="00A11287"/>
    <w:p w14:paraId="7DB5B991" w14:textId="77777777" w:rsidR="001222D1" w:rsidRDefault="001222D1" w:rsidP="001222D1">
      <w:pPr>
        <w:pStyle w:val="Heading2"/>
      </w:pPr>
      <w:bookmarkStart w:id="32" w:name="_Toc24882427"/>
      <w:r>
        <w:t>Installing Prerequisites</w:t>
      </w:r>
      <w:bookmarkEnd w:id="32"/>
    </w:p>
    <w:p w14:paraId="3F9CFAE5" w14:textId="77777777" w:rsidR="001222D1" w:rsidRPr="009D4A77" w:rsidRDefault="001222D1" w:rsidP="001222D1"/>
    <w:p w14:paraId="0451E98E" w14:textId="77777777" w:rsidR="001222D1" w:rsidRDefault="001222D1" w:rsidP="001222D1">
      <w:pPr>
        <w:rPr>
          <w:szCs w:val="24"/>
        </w:rPr>
      </w:pPr>
      <w:r>
        <w:t xml:space="preserve">Before installing VasoTracker, the camera drivers, Arduino IDE, and </w:t>
      </w:r>
      <w:r w:rsidRPr="00EC51CA">
        <w:rPr>
          <w:szCs w:val="24"/>
        </w:rPr>
        <w:t>µManager</w:t>
      </w:r>
      <w:r>
        <w:rPr>
          <w:szCs w:val="24"/>
        </w:rPr>
        <w:t xml:space="preserve"> must be installed. For the Thorlabs DCC1545M camera:</w:t>
      </w:r>
    </w:p>
    <w:p w14:paraId="55798F34" w14:textId="77777777" w:rsidR="004D5739" w:rsidRDefault="004D5739" w:rsidP="001222D1">
      <w:pPr>
        <w:rPr>
          <w:szCs w:val="24"/>
        </w:rPr>
      </w:pPr>
    </w:p>
    <w:p w14:paraId="33779495" w14:textId="77777777" w:rsidR="001222D1" w:rsidRPr="00926BEC" w:rsidRDefault="001222D1" w:rsidP="001222D1">
      <w:pPr>
        <w:pStyle w:val="ListParagraph"/>
        <w:numPr>
          <w:ilvl w:val="0"/>
          <w:numId w:val="6"/>
        </w:numPr>
        <w:rPr>
          <w:rStyle w:val="Hyperlink"/>
          <w:color w:val="4C483D" w:themeColor="text2"/>
          <w:szCs w:val="24"/>
          <w:u w:val="none"/>
        </w:rPr>
      </w:pPr>
      <w:r w:rsidRPr="00D97C1F">
        <w:rPr>
          <w:szCs w:val="24"/>
        </w:rPr>
        <w:t xml:space="preserve">Download and run the camera driver software from the Thorlabs website: </w:t>
      </w:r>
      <w:hyperlink r:id="rId44" w:history="1">
        <w:r w:rsidRPr="009F7531">
          <w:rPr>
            <w:rStyle w:val="Hyperlink"/>
            <w:color w:val="098388"/>
            <w:szCs w:val="24"/>
          </w:rPr>
          <w:t>https://www.thorlabs.com/software_pages/ViewSoftwarePage.cfm?Code=ThorCam</w:t>
        </w:r>
      </w:hyperlink>
    </w:p>
    <w:p w14:paraId="0D8BF80A" w14:textId="77777777" w:rsidR="001222D1" w:rsidRPr="00926BEC" w:rsidRDefault="001222D1" w:rsidP="001222D1">
      <w:pPr>
        <w:pStyle w:val="ListParagraph"/>
        <w:numPr>
          <w:ilvl w:val="0"/>
          <w:numId w:val="6"/>
        </w:numPr>
        <w:rPr>
          <w:szCs w:val="24"/>
        </w:rPr>
      </w:pPr>
      <w:r w:rsidRPr="00D97C1F">
        <w:rPr>
          <w:szCs w:val="24"/>
        </w:rPr>
        <w:t xml:space="preserve">Download and install the latest Nightly Build of µManager from the µManager website: </w:t>
      </w:r>
      <w:hyperlink r:id="rId45" w:history="1">
        <w:r w:rsidRPr="009F7531">
          <w:rPr>
            <w:rStyle w:val="Hyperlink"/>
            <w:color w:val="098388"/>
            <w:szCs w:val="24"/>
          </w:rPr>
          <w:t>http://valelab4.ucsf.edu/~MM/nightlyBuilds/1.4/Windows/</w:t>
        </w:r>
      </w:hyperlink>
    </w:p>
    <w:p w14:paraId="4DB75E4A" w14:textId="77777777" w:rsidR="001222D1" w:rsidRPr="00926BEC" w:rsidRDefault="001222D1" w:rsidP="001222D1">
      <w:pPr>
        <w:pStyle w:val="ListParagraph"/>
        <w:numPr>
          <w:ilvl w:val="0"/>
          <w:numId w:val="6"/>
        </w:numPr>
        <w:rPr>
          <w:rStyle w:val="Hyperlink"/>
          <w:color w:val="4C483D" w:themeColor="text2"/>
          <w:szCs w:val="24"/>
          <w:u w:val="none"/>
        </w:rPr>
      </w:pPr>
      <w:r w:rsidRPr="00D97C1F">
        <w:rPr>
          <w:szCs w:val="24"/>
        </w:rPr>
        <w:t xml:space="preserve">Download and install the latest Nightly Build of µManager from the µManager website: </w:t>
      </w:r>
      <w:hyperlink r:id="rId46" w:history="1">
        <w:r w:rsidRPr="009F7531">
          <w:rPr>
            <w:rStyle w:val="Hyperlink"/>
            <w:color w:val="098388"/>
            <w:szCs w:val="24"/>
          </w:rPr>
          <w:t>http://valelab4.ucsf.edu/~MM/nightlyBuilds/1.4/Windows/</w:t>
        </w:r>
      </w:hyperlink>
    </w:p>
    <w:p w14:paraId="0EA921BD" w14:textId="77777777" w:rsidR="001222D1" w:rsidRDefault="001222D1" w:rsidP="00A11287"/>
    <w:p w14:paraId="098015DF" w14:textId="77777777" w:rsidR="00A81E9D" w:rsidRPr="00D97C1F" w:rsidRDefault="00A81E9D" w:rsidP="00A81E9D"/>
    <w:p w14:paraId="11D3C70F" w14:textId="77777777" w:rsidR="00A81E9D" w:rsidRDefault="00A81E9D" w:rsidP="00A81E9D">
      <w:pPr>
        <w:pStyle w:val="ListParagraph"/>
        <w:rPr>
          <w:szCs w:val="24"/>
        </w:rPr>
      </w:pPr>
    </w:p>
    <w:tbl>
      <w:tblPr>
        <w:tblStyle w:val="TipTable"/>
        <w:tblW w:w="5053" w:type="pct"/>
        <w:shd w:val="clear" w:color="auto" w:fill="E4E3E2" w:themeFill="background2"/>
        <w:tblCellMar>
          <w:top w:w="0" w:type="dxa"/>
        </w:tblCellMar>
        <w:tblLook w:val="04A0" w:firstRow="1" w:lastRow="0" w:firstColumn="1" w:lastColumn="0" w:noHBand="0" w:noVBand="1"/>
      </w:tblPr>
      <w:tblGrid>
        <w:gridCol w:w="653"/>
        <w:gridCol w:w="8806"/>
      </w:tblGrid>
      <w:tr w:rsidR="00A81E9D" w14:paraId="1A0C4586" w14:textId="77777777" w:rsidTr="0084053F">
        <w:trPr>
          <w:trHeight w:val="227"/>
        </w:trPr>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04884306" w14:textId="77777777" w:rsidR="00A81E9D" w:rsidRDefault="00A81E9D" w:rsidP="0084053F">
            <w:pPr>
              <w:pStyle w:val="Icon"/>
            </w:pPr>
            <w:r>
              <w:rPr>
                <w:noProof/>
                <w:lang w:eastAsia="en-US"/>
              </w:rPr>
              <w:drawing>
                <wp:inline distT="0" distB="0" distL="0" distR="0" wp14:anchorId="070008E5" wp14:editId="2761F3B6">
                  <wp:extent cx="317500" cy="3175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TICON-01.png"/>
                          <pic:cNvPicPr/>
                        </pic:nvPicPr>
                        <pic:blipFill>
                          <a:blip r:embed="rId13">
                            <a:extLst>
                              <a:ext uri="{28A0092B-C50C-407E-A947-70E740481C1C}">
                                <a14:useLocalDpi xmlns:a14="http://schemas.microsoft.com/office/drawing/2010/main" val="0"/>
                              </a:ext>
                            </a:extLst>
                          </a:blip>
                          <a:stretch>
                            <a:fillRect/>
                          </a:stretch>
                        </pic:blipFill>
                        <pic:spPr>
                          <a:xfrm>
                            <a:off x="0" y="0"/>
                            <a:ext cx="317500" cy="317500"/>
                          </a:xfrm>
                          <a:prstGeom prst="rect">
                            <a:avLst/>
                          </a:prstGeom>
                        </pic:spPr>
                      </pic:pic>
                    </a:graphicData>
                  </a:graphic>
                </wp:inline>
              </w:drawing>
            </w:r>
          </w:p>
        </w:tc>
        <w:tc>
          <w:tcPr>
            <w:tcW w:w="4655" w:type="pct"/>
            <w:shd w:val="clear" w:color="auto" w:fill="E4E3E2" w:themeFill="background2"/>
            <w:vAlign w:val="center"/>
          </w:tcPr>
          <w:p w14:paraId="7A7FF5F9" w14:textId="77777777" w:rsidR="00A81E9D" w:rsidRPr="00D97C1F" w:rsidRDefault="00A81E9D" w:rsidP="0084053F">
            <w:pPr>
              <w:jc w:val="center"/>
              <w:cnfStyle w:val="000000000000" w:firstRow="0" w:lastRow="0" w:firstColumn="0" w:lastColumn="0" w:oddVBand="0" w:evenVBand="0" w:oddHBand="0" w:evenHBand="0" w:firstRowFirstColumn="0" w:firstRowLastColumn="0" w:lastRowFirstColumn="0" w:lastRowLastColumn="0"/>
            </w:pPr>
            <w:r>
              <w:rPr>
                <w:b/>
              </w:rPr>
              <w:t>If you edit the VasoTracker source code you will need to run VasoTracker from the python command line or rebuild the application.</w:t>
            </w:r>
          </w:p>
        </w:tc>
      </w:tr>
    </w:tbl>
    <w:p w14:paraId="63D3E717" w14:textId="77777777" w:rsidR="00E6250C" w:rsidRDefault="00E6250C" w:rsidP="00A81E9D">
      <w:pPr>
        <w:spacing w:after="320"/>
      </w:pPr>
    </w:p>
    <w:p w14:paraId="53554D26" w14:textId="77777777" w:rsidR="00E6250C" w:rsidRDefault="00E6250C">
      <w:pPr>
        <w:spacing w:after="320"/>
      </w:pPr>
      <w:r>
        <w:br w:type="page"/>
      </w:r>
    </w:p>
    <w:p w14:paraId="0A7D84F2" w14:textId="77777777" w:rsidR="00E6250C" w:rsidRDefault="00E6250C" w:rsidP="00E6250C">
      <w:pPr>
        <w:pStyle w:val="Heading2"/>
      </w:pPr>
      <w:bookmarkStart w:id="33" w:name="_Toc24882428"/>
      <w:r>
        <w:lastRenderedPageBreak/>
        <w:t>Installing Python 2.7</w:t>
      </w:r>
      <w:bookmarkEnd w:id="33"/>
    </w:p>
    <w:p w14:paraId="0C61FF19" w14:textId="77777777" w:rsidR="00E6250C" w:rsidRDefault="00E6250C" w:rsidP="00E6250C"/>
    <w:p w14:paraId="26842AFD" w14:textId="77777777" w:rsidR="00E6250C" w:rsidRDefault="00E6250C" w:rsidP="00E6250C">
      <w:r>
        <w:t xml:space="preserve">Should you wish to edit VasoTracker, you need to install Python 2.7. We recommend </w:t>
      </w:r>
      <w:r w:rsidR="00E71C8D">
        <w:t xml:space="preserve">the Anaconda </w:t>
      </w:r>
      <w:r>
        <w:t xml:space="preserve">distribution. Once Python 2.7 has been installed, you also </w:t>
      </w:r>
      <w:r w:rsidR="00E71C8D">
        <w:t>need a number of Python packages.</w:t>
      </w:r>
    </w:p>
    <w:p w14:paraId="3771FBA2" w14:textId="77777777" w:rsidR="00E71C8D" w:rsidRDefault="00E71C8D" w:rsidP="00E6250C"/>
    <w:p w14:paraId="2ACF59E2" w14:textId="77777777" w:rsidR="00E6250C" w:rsidRDefault="00E6250C" w:rsidP="00E6250C">
      <w:pPr>
        <w:pStyle w:val="ListParagraph"/>
        <w:numPr>
          <w:ilvl w:val="0"/>
          <w:numId w:val="6"/>
        </w:numPr>
        <w:rPr>
          <w:szCs w:val="24"/>
        </w:rPr>
      </w:pPr>
      <w:r w:rsidRPr="00D97C1F">
        <w:rPr>
          <w:szCs w:val="24"/>
        </w:rPr>
        <w:t xml:space="preserve">Download </w:t>
      </w:r>
      <w:r>
        <w:rPr>
          <w:szCs w:val="24"/>
        </w:rPr>
        <w:t xml:space="preserve">the 64-bit Windows Anaconda distribution of Python 2.7 from the Anaconda website (we recommend </w:t>
      </w:r>
      <w:r w:rsidRPr="00E6250C">
        <w:rPr>
          <w:szCs w:val="24"/>
        </w:rPr>
        <w:t>Anaconda 2018.12</w:t>
      </w:r>
      <w:r>
        <w:rPr>
          <w:szCs w:val="24"/>
        </w:rPr>
        <w:t xml:space="preserve">): </w:t>
      </w:r>
    </w:p>
    <w:p w14:paraId="6FB7F962" w14:textId="77777777" w:rsidR="00E6250C" w:rsidRDefault="00CC5740" w:rsidP="00E6250C">
      <w:pPr>
        <w:pStyle w:val="ListParagraph"/>
        <w:rPr>
          <w:rStyle w:val="Hyperlink"/>
          <w:color w:val="098388"/>
          <w:szCs w:val="24"/>
        </w:rPr>
      </w:pPr>
      <w:hyperlink r:id="rId47" w:history="1">
        <w:r w:rsidR="00E71C8D" w:rsidRPr="00631CBD">
          <w:rPr>
            <w:rStyle w:val="Hyperlink"/>
            <w:szCs w:val="24"/>
          </w:rPr>
          <w:t>https://www.anaconda.com/distribution/</w:t>
        </w:r>
      </w:hyperlink>
    </w:p>
    <w:p w14:paraId="7FE70CF9" w14:textId="77777777" w:rsidR="00E71C8D" w:rsidRDefault="00E71C8D" w:rsidP="00E6250C">
      <w:pPr>
        <w:pStyle w:val="ListParagraph"/>
        <w:rPr>
          <w:szCs w:val="24"/>
        </w:rPr>
      </w:pPr>
    </w:p>
    <w:p w14:paraId="5DE9ADB5" w14:textId="77777777" w:rsidR="00E6250C" w:rsidRPr="00E71C8D" w:rsidRDefault="00E6250C" w:rsidP="00E6250C">
      <w:pPr>
        <w:pStyle w:val="ListParagraph"/>
        <w:numPr>
          <w:ilvl w:val="0"/>
          <w:numId w:val="6"/>
        </w:numPr>
        <w:rPr>
          <w:szCs w:val="24"/>
        </w:rPr>
      </w:pPr>
      <w:r>
        <w:t>Launch the installer</w:t>
      </w:r>
      <w:r w:rsidR="00E71C8D">
        <w:t xml:space="preserve"> and click “Next”</w:t>
      </w:r>
    </w:p>
    <w:p w14:paraId="68B9DF54" w14:textId="77777777" w:rsidR="00E71C8D" w:rsidRDefault="00E71C8D" w:rsidP="00E71C8D">
      <w:pPr>
        <w:pStyle w:val="ListParagraph"/>
        <w:jc w:val="center"/>
        <w:rPr>
          <w:szCs w:val="24"/>
        </w:rPr>
      </w:pPr>
      <w:r>
        <w:rPr>
          <w:noProof/>
          <w:lang w:eastAsia="en-US"/>
        </w:rPr>
        <w:drawing>
          <wp:inline distT="0" distB="0" distL="0" distR="0" wp14:anchorId="73CF61A2" wp14:editId="75E17FDB">
            <wp:extent cx="2775600" cy="21600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5600" cy="2160000"/>
                    </a:xfrm>
                    <a:prstGeom prst="rect">
                      <a:avLst/>
                    </a:prstGeom>
                  </pic:spPr>
                </pic:pic>
              </a:graphicData>
            </a:graphic>
          </wp:inline>
        </w:drawing>
      </w:r>
    </w:p>
    <w:p w14:paraId="3DB98CE8" w14:textId="77777777" w:rsidR="00E71C8D" w:rsidRPr="00E6250C" w:rsidRDefault="00E71C8D" w:rsidP="00E71C8D">
      <w:pPr>
        <w:pStyle w:val="ListParagraph"/>
        <w:jc w:val="center"/>
        <w:rPr>
          <w:szCs w:val="24"/>
        </w:rPr>
      </w:pPr>
    </w:p>
    <w:p w14:paraId="125F6FA2" w14:textId="77777777" w:rsidR="00E6250C" w:rsidRPr="00E71C8D" w:rsidRDefault="00E71C8D" w:rsidP="00E6250C">
      <w:pPr>
        <w:pStyle w:val="ListParagraph"/>
        <w:numPr>
          <w:ilvl w:val="0"/>
          <w:numId w:val="6"/>
        </w:numPr>
        <w:rPr>
          <w:szCs w:val="24"/>
        </w:rPr>
      </w:pPr>
      <w:r>
        <w:t>Have a great time reading the License Agreement and click “I Agree”</w:t>
      </w:r>
    </w:p>
    <w:p w14:paraId="724A5B09" w14:textId="77777777" w:rsidR="00E71C8D" w:rsidRDefault="00E71C8D" w:rsidP="00E71C8D">
      <w:pPr>
        <w:pStyle w:val="ListParagraph"/>
        <w:jc w:val="center"/>
        <w:rPr>
          <w:szCs w:val="24"/>
        </w:rPr>
      </w:pPr>
      <w:r>
        <w:rPr>
          <w:noProof/>
          <w:lang w:eastAsia="en-US"/>
        </w:rPr>
        <w:drawing>
          <wp:inline distT="0" distB="0" distL="0" distR="0" wp14:anchorId="66F2E613" wp14:editId="0F7147F0">
            <wp:extent cx="2775600" cy="21600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5600" cy="2160000"/>
                    </a:xfrm>
                    <a:prstGeom prst="rect">
                      <a:avLst/>
                    </a:prstGeom>
                  </pic:spPr>
                </pic:pic>
              </a:graphicData>
            </a:graphic>
          </wp:inline>
        </w:drawing>
      </w:r>
    </w:p>
    <w:p w14:paraId="29936986" w14:textId="77777777" w:rsidR="00E71C8D" w:rsidRDefault="00E71C8D" w:rsidP="00E71C8D">
      <w:pPr>
        <w:pStyle w:val="ListParagraph"/>
        <w:jc w:val="center"/>
        <w:rPr>
          <w:szCs w:val="24"/>
        </w:rPr>
      </w:pPr>
      <w:r>
        <w:rPr>
          <w:szCs w:val="24"/>
        </w:rPr>
        <w:br w:type="page"/>
      </w:r>
    </w:p>
    <w:p w14:paraId="1743F9E5" w14:textId="77777777" w:rsidR="00E71C8D" w:rsidRPr="00E71C8D" w:rsidRDefault="00E71C8D" w:rsidP="00E71C8D">
      <w:pPr>
        <w:pStyle w:val="ListParagraph"/>
        <w:jc w:val="center"/>
        <w:rPr>
          <w:szCs w:val="24"/>
        </w:rPr>
      </w:pPr>
    </w:p>
    <w:p w14:paraId="25D69338" w14:textId="77777777" w:rsidR="00E6250C" w:rsidRDefault="00E71C8D" w:rsidP="00E6250C">
      <w:pPr>
        <w:pStyle w:val="ListParagraph"/>
        <w:numPr>
          <w:ilvl w:val="0"/>
          <w:numId w:val="6"/>
        </w:numPr>
        <w:rPr>
          <w:szCs w:val="24"/>
        </w:rPr>
      </w:pPr>
      <w:r>
        <w:rPr>
          <w:szCs w:val="24"/>
        </w:rPr>
        <w:t>Install for “Just Me”</w:t>
      </w:r>
    </w:p>
    <w:p w14:paraId="33DA9AB2" w14:textId="77777777" w:rsidR="00E71C8D" w:rsidRDefault="00E71C8D" w:rsidP="00E71C8D">
      <w:pPr>
        <w:pStyle w:val="ListParagraph"/>
        <w:jc w:val="center"/>
        <w:rPr>
          <w:szCs w:val="24"/>
        </w:rPr>
      </w:pPr>
      <w:r>
        <w:rPr>
          <w:noProof/>
          <w:lang w:eastAsia="en-US"/>
        </w:rPr>
        <w:drawing>
          <wp:inline distT="0" distB="0" distL="0" distR="0" wp14:anchorId="07E17E49" wp14:editId="70B65D8E">
            <wp:extent cx="2775600" cy="21600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5600" cy="2160000"/>
                    </a:xfrm>
                    <a:prstGeom prst="rect">
                      <a:avLst/>
                    </a:prstGeom>
                  </pic:spPr>
                </pic:pic>
              </a:graphicData>
            </a:graphic>
          </wp:inline>
        </w:drawing>
      </w:r>
    </w:p>
    <w:p w14:paraId="646D5FDA" w14:textId="77777777" w:rsidR="00E71C8D" w:rsidRPr="007F1DED" w:rsidRDefault="00E71C8D" w:rsidP="00E71C8D">
      <w:pPr>
        <w:pStyle w:val="ListParagraph"/>
        <w:rPr>
          <w:szCs w:val="24"/>
        </w:rPr>
      </w:pPr>
    </w:p>
    <w:p w14:paraId="53030915" w14:textId="77777777" w:rsidR="00E6250C" w:rsidRPr="00E71C8D" w:rsidRDefault="00E71C8D" w:rsidP="00E6250C">
      <w:pPr>
        <w:pStyle w:val="ListParagraph"/>
        <w:numPr>
          <w:ilvl w:val="0"/>
          <w:numId w:val="6"/>
        </w:numPr>
        <w:rPr>
          <w:szCs w:val="24"/>
        </w:rPr>
      </w:pPr>
      <w:r>
        <w:t>Choose the installation directory (and take a note of it)</w:t>
      </w:r>
    </w:p>
    <w:p w14:paraId="36805122" w14:textId="77777777" w:rsidR="00E71C8D" w:rsidRDefault="00E71C8D" w:rsidP="00E71C8D">
      <w:pPr>
        <w:pStyle w:val="ListParagraph"/>
        <w:jc w:val="center"/>
        <w:rPr>
          <w:szCs w:val="24"/>
        </w:rPr>
      </w:pPr>
      <w:r>
        <w:rPr>
          <w:noProof/>
          <w:lang w:eastAsia="en-US"/>
        </w:rPr>
        <w:drawing>
          <wp:inline distT="0" distB="0" distL="0" distR="0" wp14:anchorId="1F3002C7" wp14:editId="0FE75F3E">
            <wp:extent cx="2775600" cy="21600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5600" cy="2160000"/>
                    </a:xfrm>
                    <a:prstGeom prst="rect">
                      <a:avLst/>
                    </a:prstGeom>
                  </pic:spPr>
                </pic:pic>
              </a:graphicData>
            </a:graphic>
          </wp:inline>
        </w:drawing>
      </w:r>
    </w:p>
    <w:p w14:paraId="73B54B68" w14:textId="77777777" w:rsidR="00E71C8D" w:rsidRDefault="00E71C8D" w:rsidP="00E71C8D">
      <w:pPr>
        <w:rPr>
          <w:szCs w:val="24"/>
        </w:rPr>
      </w:pPr>
    </w:p>
    <w:p w14:paraId="0D1ACE9E" w14:textId="77777777" w:rsidR="00E71C8D" w:rsidRDefault="00E71C8D" w:rsidP="00E71C8D">
      <w:pPr>
        <w:pStyle w:val="ListParagraph"/>
        <w:numPr>
          <w:ilvl w:val="0"/>
          <w:numId w:val="6"/>
        </w:numPr>
        <w:rPr>
          <w:szCs w:val="24"/>
        </w:rPr>
      </w:pPr>
      <w:r>
        <w:rPr>
          <w:szCs w:val="24"/>
        </w:rPr>
        <w:t xml:space="preserve">Register Anaconda as the default Python 2.7 (but </w:t>
      </w:r>
      <w:r w:rsidRPr="00E71C8D">
        <w:rPr>
          <w:b/>
          <w:szCs w:val="24"/>
        </w:rPr>
        <w:t>do not</w:t>
      </w:r>
      <w:r>
        <w:rPr>
          <w:szCs w:val="24"/>
        </w:rPr>
        <w:t xml:space="preserve"> add Anaconda to the PATH environment variable!)</w:t>
      </w:r>
    </w:p>
    <w:p w14:paraId="5875445C" w14:textId="77777777" w:rsidR="00E71C8D" w:rsidRDefault="00E71C8D" w:rsidP="00E71C8D">
      <w:pPr>
        <w:ind w:left="360"/>
        <w:jc w:val="center"/>
        <w:rPr>
          <w:szCs w:val="24"/>
        </w:rPr>
      </w:pPr>
      <w:r>
        <w:rPr>
          <w:noProof/>
          <w:lang w:eastAsia="en-US"/>
        </w:rPr>
        <w:drawing>
          <wp:inline distT="0" distB="0" distL="0" distR="0" wp14:anchorId="3A3D83EC" wp14:editId="64FAC9A0">
            <wp:extent cx="2775600" cy="21600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5600" cy="2160000"/>
                    </a:xfrm>
                    <a:prstGeom prst="rect">
                      <a:avLst/>
                    </a:prstGeom>
                  </pic:spPr>
                </pic:pic>
              </a:graphicData>
            </a:graphic>
          </wp:inline>
        </w:drawing>
      </w:r>
    </w:p>
    <w:p w14:paraId="25CC69C5" w14:textId="77777777" w:rsidR="00E71C8D" w:rsidRDefault="00E71C8D">
      <w:pPr>
        <w:spacing w:after="320"/>
        <w:rPr>
          <w:szCs w:val="24"/>
        </w:rPr>
      </w:pPr>
      <w:r>
        <w:rPr>
          <w:szCs w:val="24"/>
        </w:rPr>
        <w:br w:type="page"/>
      </w:r>
    </w:p>
    <w:p w14:paraId="2E027712" w14:textId="77777777" w:rsidR="00E71C8D" w:rsidRDefault="00E71C8D" w:rsidP="00E71C8D">
      <w:pPr>
        <w:pStyle w:val="ListParagraph"/>
        <w:numPr>
          <w:ilvl w:val="0"/>
          <w:numId w:val="6"/>
        </w:numPr>
        <w:rPr>
          <w:szCs w:val="24"/>
        </w:rPr>
      </w:pPr>
      <w:r>
        <w:rPr>
          <w:szCs w:val="24"/>
        </w:rPr>
        <w:lastRenderedPageBreak/>
        <w:t>Have two cups of tea whilst Anaconda installs</w:t>
      </w:r>
    </w:p>
    <w:p w14:paraId="2F9EB279" w14:textId="77777777" w:rsidR="00E71C8D" w:rsidRDefault="00E71C8D" w:rsidP="00E71C8D">
      <w:pPr>
        <w:ind w:left="360"/>
        <w:jc w:val="center"/>
        <w:rPr>
          <w:szCs w:val="24"/>
        </w:rPr>
      </w:pPr>
      <w:r>
        <w:rPr>
          <w:noProof/>
          <w:lang w:eastAsia="en-US"/>
        </w:rPr>
        <w:drawing>
          <wp:inline distT="0" distB="0" distL="0" distR="0" wp14:anchorId="0415F79D" wp14:editId="59C8F882">
            <wp:extent cx="2775600" cy="21600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75600" cy="2160000"/>
                    </a:xfrm>
                    <a:prstGeom prst="rect">
                      <a:avLst/>
                    </a:prstGeom>
                  </pic:spPr>
                </pic:pic>
              </a:graphicData>
            </a:graphic>
          </wp:inline>
        </w:drawing>
      </w:r>
    </w:p>
    <w:p w14:paraId="7631A9FD" w14:textId="77777777" w:rsidR="00497EC0" w:rsidRPr="00E71C8D" w:rsidRDefault="00497EC0" w:rsidP="00E71C8D">
      <w:pPr>
        <w:ind w:left="360"/>
        <w:jc w:val="center"/>
        <w:rPr>
          <w:szCs w:val="24"/>
        </w:rPr>
      </w:pPr>
    </w:p>
    <w:p w14:paraId="6A534D89" w14:textId="77777777" w:rsidR="00E71C8D" w:rsidRDefault="00E71C8D" w:rsidP="00E71C8D">
      <w:pPr>
        <w:pStyle w:val="ListParagraph"/>
        <w:numPr>
          <w:ilvl w:val="0"/>
          <w:numId w:val="6"/>
        </w:numPr>
        <w:rPr>
          <w:szCs w:val="24"/>
        </w:rPr>
      </w:pPr>
      <w:r>
        <w:rPr>
          <w:szCs w:val="24"/>
        </w:rPr>
        <w:t>If you want to edit the code, install Microsoft Visual Studio Code</w:t>
      </w:r>
    </w:p>
    <w:p w14:paraId="18D28013" w14:textId="77777777" w:rsidR="00E71C8D" w:rsidRDefault="00E71C8D" w:rsidP="00E71C8D">
      <w:pPr>
        <w:pStyle w:val="ListParagraph"/>
        <w:jc w:val="center"/>
        <w:rPr>
          <w:szCs w:val="24"/>
        </w:rPr>
      </w:pPr>
      <w:r>
        <w:rPr>
          <w:noProof/>
          <w:lang w:eastAsia="en-US"/>
        </w:rPr>
        <w:drawing>
          <wp:inline distT="0" distB="0" distL="0" distR="0" wp14:anchorId="0DF26F18" wp14:editId="289C935C">
            <wp:extent cx="2775600" cy="216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75600" cy="2160000"/>
                    </a:xfrm>
                    <a:prstGeom prst="rect">
                      <a:avLst/>
                    </a:prstGeom>
                  </pic:spPr>
                </pic:pic>
              </a:graphicData>
            </a:graphic>
          </wp:inline>
        </w:drawing>
      </w:r>
    </w:p>
    <w:p w14:paraId="5E8823AE" w14:textId="77777777" w:rsidR="00497EC0" w:rsidRDefault="00497EC0" w:rsidP="00E71C8D">
      <w:pPr>
        <w:pStyle w:val="ListParagraph"/>
        <w:jc w:val="center"/>
        <w:rPr>
          <w:szCs w:val="24"/>
        </w:rPr>
      </w:pPr>
    </w:p>
    <w:p w14:paraId="27CDAEB1" w14:textId="77777777" w:rsidR="00E71C8D" w:rsidRDefault="00E71C8D" w:rsidP="00E71C8D">
      <w:pPr>
        <w:pStyle w:val="ListParagraph"/>
        <w:numPr>
          <w:ilvl w:val="0"/>
          <w:numId w:val="6"/>
        </w:numPr>
        <w:rPr>
          <w:szCs w:val="24"/>
        </w:rPr>
      </w:pPr>
      <w:r>
        <w:rPr>
          <w:szCs w:val="24"/>
        </w:rPr>
        <w:t>Click “Finish”</w:t>
      </w:r>
    </w:p>
    <w:p w14:paraId="18B38608" w14:textId="77777777" w:rsidR="00E71C8D" w:rsidRDefault="00E71C8D" w:rsidP="00E71C8D">
      <w:pPr>
        <w:pStyle w:val="ListParagraph"/>
        <w:jc w:val="center"/>
        <w:rPr>
          <w:szCs w:val="24"/>
        </w:rPr>
      </w:pPr>
      <w:r>
        <w:rPr>
          <w:noProof/>
          <w:lang w:eastAsia="en-US"/>
        </w:rPr>
        <w:drawing>
          <wp:inline distT="0" distB="0" distL="0" distR="0" wp14:anchorId="19CDE746" wp14:editId="0B2E1A69">
            <wp:extent cx="2775600" cy="21600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75600" cy="2160000"/>
                    </a:xfrm>
                    <a:prstGeom prst="rect">
                      <a:avLst/>
                    </a:prstGeom>
                  </pic:spPr>
                </pic:pic>
              </a:graphicData>
            </a:graphic>
          </wp:inline>
        </w:drawing>
      </w:r>
    </w:p>
    <w:p w14:paraId="3A29B08E" w14:textId="77777777" w:rsidR="00497EC0" w:rsidRPr="00E71C8D" w:rsidRDefault="00497EC0" w:rsidP="00E71C8D">
      <w:pPr>
        <w:pStyle w:val="ListParagraph"/>
        <w:jc w:val="center"/>
        <w:rPr>
          <w:szCs w:val="24"/>
        </w:rPr>
      </w:pPr>
    </w:p>
    <w:p w14:paraId="6C6714A5" w14:textId="77777777" w:rsidR="00497EC0" w:rsidRDefault="00497EC0">
      <w:pPr>
        <w:spacing w:after="320"/>
      </w:pPr>
      <w:r>
        <w:br w:type="page"/>
      </w:r>
    </w:p>
    <w:p w14:paraId="498FEEB5" w14:textId="77777777" w:rsidR="00497EC0" w:rsidRDefault="00497EC0" w:rsidP="00E6250C">
      <w:pPr>
        <w:pStyle w:val="ListParagraph"/>
        <w:numPr>
          <w:ilvl w:val="0"/>
          <w:numId w:val="6"/>
        </w:numPr>
        <w:rPr>
          <w:szCs w:val="24"/>
        </w:rPr>
      </w:pPr>
      <w:r>
        <w:rPr>
          <w:szCs w:val="24"/>
        </w:rPr>
        <w:lastRenderedPageBreak/>
        <w:t>Anaconda runs through a special command prompt. It is best to set this to run as administrator. First, locate the folder containing the Anaconda Prompt (search for “Anaconda Prompt” in windows search bar, right click, open file location)</w:t>
      </w:r>
    </w:p>
    <w:p w14:paraId="31C57DD5" w14:textId="77777777" w:rsidR="00497EC0" w:rsidRDefault="00497EC0" w:rsidP="00497EC0">
      <w:pPr>
        <w:pStyle w:val="ListParagraph"/>
        <w:jc w:val="center"/>
        <w:rPr>
          <w:szCs w:val="24"/>
        </w:rPr>
      </w:pPr>
      <w:r>
        <w:rPr>
          <w:noProof/>
          <w:lang w:eastAsia="en-US"/>
        </w:rPr>
        <w:drawing>
          <wp:inline distT="0" distB="0" distL="0" distR="0" wp14:anchorId="02B7E78B" wp14:editId="643A7837">
            <wp:extent cx="4096800" cy="216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6800" cy="2160000"/>
                    </a:xfrm>
                    <a:prstGeom prst="rect">
                      <a:avLst/>
                    </a:prstGeom>
                  </pic:spPr>
                </pic:pic>
              </a:graphicData>
            </a:graphic>
          </wp:inline>
        </w:drawing>
      </w:r>
    </w:p>
    <w:p w14:paraId="00791353" w14:textId="77777777" w:rsidR="00497EC0" w:rsidRDefault="00497EC0" w:rsidP="00497EC0">
      <w:pPr>
        <w:pStyle w:val="ListParagraph"/>
        <w:jc w:val="center"/>
        <w:rPr>
          <w:szCs w:val="24"/>
        </w:rPr>
      </w:pPr>
    </w:p>
    <w:p w14:paraId="3FE6FA72" w14:textId="77777777" w:rsidR="00497EC0" w:rsidRDefault="00497EC0" w:rsidP="00E6250C">
      <w:pPr>
        <w:pStyle w:val="ListParagraph"/>
        <w:numPr>
          <w:ilvl w:val="0"/>
          <w:numId w:val="6"/>
        </w:numPr>
        <w:rPr>
          <w:szCs w:val="24"/>
        </w:rPr>
      </w:pPr>
      <w:r>
        <w:rPr>
          <w:szCs w:val="24"/>
        </w:rPr>
        <w:t>Right click on the anaconda prompt shortcut (you could also send this shortcut to the desktop, but perform the steps below by right clicking on the desktop shortcut)</w:t>
      </w:r>
    </w:p>
    <w:p w14:paraId="1B22B019" w14:textId="77777777" w:rsidR="00497EC0" w:rsidRDefault="00497EC0" w:rsidP="00497EC0">
      <w:pPr>
        <w:pStyle w:val="ListParagraph"/>
        <w:numPr>
          <w:ilvl w:val="0"/>
          <w:numId w:val="6"/>
        </w:numPr>
        <w:rPr>
          <w:szCs w:val="24"/>
        </w:rPr>
      </w:pPr>
      <w:r>
        <w:rPr>
          <w:szCs w:val="24"/>
        </w:rPr>
        <w:t>Click properties and open Shortcut tab, then click “Advanced” button</w:t>
      </w:r>
    </w:p>
    <w:p w14:paraId="1CCA755E" w14:textId="77777777" w:rsidR="00497EC0" w:rsidRDefault="00497EC0" w:rsidP="00497EC0">
      <w:pPr>
        <w:ind w:left="360"/>
        <w:jc w:val="center"/>
        <w:rPr>
          <w:szCs w:val="24"/>
        </w:rPr>
      </w:pPr>
      <w:r>
        <w:rPr>
          <w:noProof/>
          <w:lang w:eastAsia="en-US"/>
        </w:rPr>
        <w:drawing>
          <wp:inline distT="0" distB="0" distL="0" distR="0" wp14:anchorId="3222C314" wp14:editId="7AA2B2B9">
            <wp:extent cx="1692000" cy="21600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92000" cy="2160000"/>
                    </a:xfrm>
                    <a:prstGeom prst="rect">
                      <a:avLst/>
                    </a:prstGeom>
                  </pic:spPr>
                </pic:pic>
              </a:graphicData>
            </a:graphic>
          </wp:inline>
        </w:drawing>
      </w:r>
    </w:p>
    <w:p w14:paraId="1E05592A" w14:textId="77777777" w:rsidR="00497EC0" w:rsidRPr="00497EC0" w:rsidRDefault="00497EC0" w:rsidP="00497EC0">
      <w:pPr>
        <w:ind w:left="360"/>
        <w:jc w:val="center"/>
        <w:rPr>
          <w:szCs w:val="24"/>
        </w:rPr>
      </w:pPr>
    </w:p>
    <w:p w14:paraId="4E3A54B5" w14:textId="77777777" w:rsidR="00497EC0" w:rsidRDefault="00497EC0" w:rsidP="00E6250C">
      <w:pPr>
        <w:pStyle w:val="ListParagraph"/>
        <w:numPr>
          <w:ilvl w:val="0"/>
          <w:numId w:val="6"/>
        </w:numPr>
        <w:rPr>
          <w:szCs w:val="24"/>
        </w:rPr>
      </w:pPr>
      <w:r>
        <w:rPr>
          <w:szCs w:val="24"/>
        </w:rPr>
        <w:t>Check “Run as administrator”</w:t>
      </w:r>
    </w:p>
    <w:p w14:paraId="2ED0834A" w14:textId="77777777" w:rsidR="00497EC0" w:rsidRPr="00497EC0" w:rsidRDefault="00497EC0" w:rsidP="00497EC0">
      <w:pPr>
        <w:ind w:left="360"/>
        <w:jc w:val="center"/>
        <w:rPr>
          <w:szCs w:val="24"/>
        </w:rPr>
      </w:pPr>
      <w:r>
        <w:rPr>
          <w:noProof/>
          <w:lang w:eastAsia="en-US"/>
        </w:rPr>
        <w:lastRenderedPageBreak/>
        <w:drawing>
          <wp:inline distT="0" distB="0" distL="0" distR="0" wp14:anchorId="4EAF68F4" wp14:editId="3A5A3B52">
            <wp:extent cx="2649600" cy="216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49600" cy="2160000"/>
                    </a:xfrm>
                    <a:prstGeom prst="rect">
                      <a:avLst/>
                    </a:prstGeom>
                  </pic:spPr>
                </pic:pic>
              </a:graphicData>
            </a:graphic>
          </wp:inline>
        </w:drawing>
      </w:r>
    </w:p>
    <w:p w14:paraId="10497811" w14:textId="77777777" w:rsidR="00887D1B" w:rsidRDefault="00887D1B" w:rsidP="00887D1B">
      <w:pPr>
        <w:pStyle w:val="Heading2"/>
      </w:pPr>
      <w:bookmarkStart w:id="34" w:name="_Toc24882429"/>
      <w:r>
        <w:t>Installing Python dependencies</w:t>
      </w:r>
      <w:bookmarkEnd w:id="34"/>
    </w:p>
    <w:p w14:paraId="6D8FD0E8" w14:textId="77777777" w:rsidR="00497EC0" w:rsidRDefault="00497EC0" w:rsidP="00497EC0"/>
    <w:p w14:paraId="414E3EFB" w14:textId="77777777" w:rsidR="00497EC0" w:rsidRDefault="00497EC0" w:rsidP="00497EC0">
      <w:r>
        <w:t xml:space="preserve">The recommended Anaconda distribution comes with most of the Python packages that are required by VasoTracker. Two packages must be installed separately, OpenCV and </w:t>
      </w:r>
      <w:proofErr w:type="spellStart"/>
      <w:r>
        <w:t>pyserial</w:t>
      </w:r>
      <w:proofErr w:type="spellEnd"/>
      <w:r>
        <w:t>.</w:t>
      </w:r>
    </w:p>
    <w:p w14:paraId="71D2EFD5" w14:textId="77777777" w:rsidR="00497EC0" w:rsidRDefault="00497EC0" w:rsidP="00497EC0"/>
    <w:p w14:paraId="4447B79D" w14:textId="77777777" w:rsidR="00497EC0" w:rsidRDefault="00497EC0" w:rsidP="00497EC0">
      <w:pPr>
        <w:pStyle w:val="Heading3"/>
      </w:pPr>
      <w:r>
        <w:t>Installing OpenCV</w:t>
      </w:r>
      <w:r w:rsidR="00887D1B">
        <w:t xml:space="preserve"> 3.4.1</w:t>
      </w:r>
    </w:p>
    <w:p w14:paraId="0E5BD7FB" w14:textId="77777777" w:rsidR="00497EC0" w:rsidRDefault="00497EC0" w:rsidP="00497EC0"/>
    <w:p w14:paraId="747978C5" w14:textId="77777777" w:rsidR="00887D1B" w:rsidRDefault="00497EC0" w:rsidP="00497EC0">
      <w:pPr>
        <w:pStyle w:val="ListParagraph"/>
        <w:numPr>
          <w:ilvl w:val="0"/>
          <w:numId w:val="6"/>
        </w:numPr>
        <w:rPr>
          <w:szCs w:val="24"/>
        </w:rPr>
      </w:pPr>
      <w:r w:rsidRPr="00D97C1F">
        <w:rPr>
          <w:szCs w:val="24"/>
        </w:rPr>
        <w:t xml:space="preserve">Download </w:t>
      </w:r>
      <w:r w:rsidR="00887D1B">
        <w:rPr>
          <w:szCs w:val="24"/>
        </w:rPr>
        <w:t>the OpenCV packaged (.exe file) from the official OpenCV site:</w:t>
      </w:r>
    </w:p>
    <w:p w14:paraId="731B0D6E" w14:textId="77777777" w:rsidR="00887D1B" w:rsidRDefault="00CC5740" w:rsidP="00887D1B">
      <w:pPr>
        <w:ind w:left="720"/>
        <w:rPr>
          <w:szCs w:val="24"/>
        </w:rPr>
      </w:pPr>
      <w:hyperlink r:id="rId59" w:history="1">
        <w:r w:rsidR="00887D1B" w:rsidRPr="00887D1B">
          <w:rPr>
            <w:rStyle w:val="Hyperlink"/>
            <w:szCs w:val="24"/>
          </w:rPr>
          <w:t>https://sourceforge.net/projects/opencvlibrary/files/opencv-win/3.4.1/opencv-3.4.1-vc14_vc15.exe/download</w:t>
        </w:r>
      </w:hyperlink>
    </w:p>
    <w:p w14:paraId="6FDF3C81" w14:textId="77777777" w:rsidR="00887D1B" w:rsidRDefault="00887D1B" w:rsidP="00887D1B">
      <w:pPr>
        <w:ind w:left="720"/>
        <w:rPr>
          <w:szCs w:val="24"/>
        </w:rPr>
      </w:pPr>
    </w:p>
    <w:p w14:paraId="62211154" w14:textId="77777777" w:rsidR="00887D1B" w:rsidRPr="00887D1B" w:rsidRDefault="00887D1B" w:rsidP="00887D1B">
      <w:pPr>
        <w:pStyle w:val="ListParagraph"/>
        <w:numPr>
          <w:ilvl w:val="0"/>
          <w:numId w:val="6"/>
        </w:numPr>
        <w:rPr>
          <w:szCs w:val="24"/>
        </w:rPr>
      </w:pPr>
      <w:r>
        <w:t>Install OpenCV to C:/OpenCV/</w:t>
      </w:r>
    </w:p>
    <w:p w14:paraId="29A2B615" w14:textId="77777777" w:rsidR="00887D1B" w:rsidRPr="00887D1B" w:rsidRDefault="00887D1B" w:rsidP="00887D1B">
      <w:pPr>
        <w:pStyle w:val="ListParagraph"/>
        <w:rPr>
          <w:szCs w:val="24"/>
        </w:rPr>
      </w:pPr>
    </w:p>
    <w:p w14:paraId="6230130D" w14:textId="77777777" w:rsidR="00887D1B" w:rsidRPr="00887D1B" w:rsidRDefault="00887D1B" w:rsidP="00887D1B">
      <w:pPr>
        <w:pStyle w:val="ListParagraph"/>
        <w:numPr>
          <w:ilvl w:val="0"/>
          <w:numId w:val="6"/>
        </w:numPr>
        <w:rPr>
          <w:szCs w:val="24"/>
        </w:rPr>
      </w:pPr>
      <w:r>
        <w:t>From the OpenCV directory, copy “cv2.pyd” from:</w:t>
      </w:r>
    </w:p>
    <w:p w14:paraId="6957C83D" w14:textId="77777777" w:rsidR="00887D1B" w:rsidRPr="00887D1B" w:rsidRDefault="00887D1B" w:rsidP="00887D1B">
      <w:pPr>
        <w:rPr>
          <w:szCs w:val="24"/>
        </w:rPr>
      </w:pPr>
    </w:p>
    <w:p w14:paraId="67A9C94A" w14:textId="77777777" w:rsidR="00887D1B" w:rsidRDefault="00887D1B" w:rsidP="00887D1B">
      <w:pPr>
        <w:ind w:left="1440"/>
        <w:rPr>
          <w:szCs w:val="24"/>
        </w:rPr>
      </w:pPr>
      <w:r w:rsidRPr="00887D1B">
        <w:rPr>
          <w:szCs w:val="24"/>
        </w:rPr>
        <w:t>C:\opencv\build\python\2.7\x64</w:t>
      </w:r>
    </w:p>
    <w:p w14:paraId="779C02C2" w14:textId="77777777" w:rsidR="00887D1B" w:rsidRDefault="00887D1B" w:rsidP="00887D1B">
      <w:pPr>
        <w:ind w:left="720"/>
        <w:rPr>
          <w:szCs w:val="24"/>
        </w:rPr>
      </w:pPr>
    </w:p>
    <w:p w14:paraId="3722B561" w14:textId="77777777" w:rsidR="00887D1B" w:rsidRDefault="00887D1B" w:rsidP="00887D1B">
      <w:pPr>
        <w:ind w:left="720"/>
        <w:rPr>
          <w:szCs w:val="24"/>
        </w:rPr>
      </w:pPr>
      <w:r>
        <w:rPr>
          <w:szCs w:val="24"/>
        </w:rPr>
        <w:t>to the following Anaconda directory:</w:t>
      </w:r>
    </w:p>
    <w:p w14:paraId="4995091A" w14:textId="77777777" w:rsidR="00887D1B" w:rsidRDefault="00887D1B" w:rsidP="00887D1B">
      <w:pPr>
        <w:ind w:left="720"/>
        <w:rPr>
          <w:szCs w:val="24"/>
        </w:rPr>
      </w:pPr>
    </w:p>
    <w:p w14:paraId="758B137E" w14:textId="77777777" w:rsidR="00887D1B" w:rsidRDefault="00887D1B" w:rsidP="00887D1B">
      <w:pPr>
        <w:ind w:left="1440"/>
        <w:rPr>
          <w:szCs w:val="24"/>
        </w:rPr>
      </w:pPr>
      <w:r w:rsidRPr="00887D1B">
        <w:rPr>
          <w:szCs w:val="24"/>
        </w:rPr>
        <w:t>C:\Users\</w:t>
      </w:r>
      <w:r>
        <w:rPr>
          <w:szCs w:val="24"/>
        </w:rPr>
        <w:t>%Username%</w:t>
      </w:r>
      <w:r w:rsidRPr="00887D1B">
        <w:rPr>
          <w:szCs w:val="24"/>
        </w:rPr>
        <w:t>\Anaconda</w:t>
      </w:r>
      <w:r>
        <w:rPr>
          <w:szCs w:val="24"/>
        </w:rPr>
        <w:t>2</w:t>
      </w:r>
      <w:r w:rsidRPr="00887D1B">
        <w:rPr>
          <w:szCs w:val="24"/>
        </w:rPr>
        <w:t>\Lib\site-packages</w:t>
      </w:r>
    </w:p>
    <w:p w14:paraId="7377BBEF" w14:textId="77777777" w:rsidR="00887D1B" w:rsidRDefault="00887D1B" w:rsidP="00887D1B">
      <w:pPr>
        <w:ind w:left="360"/>
        <w:rPr>
          <w:szCs w:val="24"/>
        </w:rPr>
      </w:pPr>
    </w:p>
    <w:tbl>
      <w:tblPr>
        <w:tblStyle w:val="TipTable"/>
        <w:tblW w:w="5053" w:type="pct"/>
        <w:shd w:val="clear" w:color="auto" w:fill="E4E3E2" w:themeFill="background2"/>
        <w:tblCellMar>
          <w:top w:w="0" w:type="dxa"/>
        </w:tblCellMar>
        <w:tblLook w:val="04A0" w:firstRow="1" w:lastRow="0" w:firstColumn="1" w:lastColumn="0" w:noHBand="0" w:noVBand="1"/>
      </w:tblPr>
      <w:tblGrid>
        <w:gridCol w:w="653"/>
        <w:gridCol w:w="8806"/>
      </w:tblGrid>
      <w:tr w:rsidR="00887D1B" w14:paraId="3B003EF7" w14:textId="77777777" w:rsidTr="0084053F">
        <w:trPr>
          <w:trHeight w:val="227"/>
        </w:trPr>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5371C712" w14:textId="77777777" w:rsidR="00887D1B" w:rsidRDefault="00887D1B" w:rsidP="0084053F">
            <w:pPr>
              <w:pStyle w:val="Icon"/>
            </w:pPr>
            <w:r>
              <w:rPr>
                <w:noProof/>
                <w:lang w:eastAsia="en-US"/>
              </w:rPr>
              <w:drawing>
                <wp:inline distT="0" distB="0" distL="0" distR="0" wp14:anchorId="32A29B19" wp14:editId="2324CD8C">
                  <wp:extent cx="317500" cy="31750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TICON-01.png"/>
                          <pic:cNvPicPr/>
                        </pic:nvPicPr>
                        <pic:blipFill>
                          <a:blip r:embed="rId13">
                            <a:extLst>
                              <a:ext uri="{28A0092B-C50C-407E-A947-70E740481C1C}">
                                <a14:useLocalDpi xmlns:a14="http://schemas.microsoft.com/office/drawing/2010/main" val="0"/>
                              </a:ext>
                            </a:extLst>
                          </a:blip>
                          <a:stretch>
                            <a:fillRect/>
                          </a:stretch>
                        </pic:blipFill>
                        <pic:spPr>
                          <a:xfrm>
                            <a:off x="0" y="0"/>
                            <a:ext cx="317500" cy="317500"/>
                          </a:xfrm>
                          <a:prstGeom prst="rect">
                            <a:avLst/>
                          </a:prstGeom>
                        </pic:spPr>
                      </pic:pic>
                    </a:graphicData>
                  </a:graphic>
                </wp:inline>
              </w:drawing>
            </w:r>
          </w:p>
        </w:tc>
        <w:tc>
          <w:tcPr>
            <w:tcW w:w="4655" w:type="pct"/>
            <w:shd w:val="clear" w:color="auto" w:fill="E4E3E2" w:themeFill="background2"/>
            <w:vAlign w:val="center"/>
          </w:tcPr>
          <w:p w14:paraId="4EEED222" w14:textId="77777777" w:rsidR="00887D1B" w:rsidRPr="00D97C1F" w:rsidRDefault="00887D1B" w:rsidP="0084053F">
            <w:pPr>
              <w:jc w:val="center"/>
              <w:cnfStyle w:val="000000000000" w:firstRow="0" w:lastRow="0" w:firstColumn="0" w:lastColumn="0" w:oddVBand="0" w:evenVBand="0" w:oddHBand="0" w:evenHBand="0" w:firstRowFirstColumn="0" w:firstRowLastColumn="0" w:lastRowFirstColumn="0" w:lastRowLastColumn="0"/>
            </w:pPr>
            <w:r>
              <w:rPr>
                <w:b/>
              </w:rPr>
              <w:t xml:space="preserve">The Anaconda directory may be in the </w:t>
            </w:r>
            <w:proofErr w:type="gramStart"/>
            <w:r>
              <w:rPr>
                <w:b/>
              </w:rPr>
              <w:t>C:Users</w:t>
            </w:r>
            <w:proofErr w:type="gramEnd"/>
            <w:r>
              <w:rPr>
                <w:b/>
              </w:rPr>
              <w:t xml:space="preserve">\AppData </w:t>
            </w:r>
            <w:r w:rsidR="004D5739">
              <w:rPr>
                <w:b/>
              </w:rPr>
              <w:t xml:space="preserve">hidden </w:t>
            </w:r>
            <w:r>
              <w:rPr>
                <w:b/>
              </w:rPr>
              <w:t>folder. We told you to take a note of it!</w:t>
            </w:r>
          </w:p>
        </w:tc>
      </w:tr>
    </w:tbl>
    <w:p w14:paraId="137C50B1" w14:textId="77777777" w:rsidR="00887D1B" w:rsidRDefault="00887D1B" w:rsidP="00887D1B">
      <w:pPr>
        <w:ind w:left="360"/>
        <w:rPr>
          <w:szCs w:val="24"/>
        </w:rPr>
      </w:pPr>
    </w:p>
    <w:p w14:paraId="23304A4E" w14:textId="77777777" w:rsidR="00887D1B" w:rsidRDefault="00887D1B" w:rsidP="00887D1B">
      <w:pPr>
        <w:pStyle w:val="Heading3"/>
      </w:pPr>
      <w:r>
        <w:t xml:space="preserve">Installing </w:t>
      </w:r>
      <w:proofErr w:type="spellStart"/>
      <w:r>
        <w:t>pyserial</w:t>
      </w:r>
      <w:proofErr w:type="spellEnd"/>
    </w:p>
    <w:p w14:paraId="0E9F4810" w14:textId="77777777" w:rsidR="00887D1B" w:rsidRPr="00887D1B" w:rsidRDefault="00887D1B" w:rsidP="00887D1B">
      <w:pPr>
        <w:ind w:left="360"/>
        <w:rPr>
          <w:szCs w:val="24"/>
        </w:rPr>
      </w:pPr>
    </w:p>
    <w:p w14:paraId="0F9C4A5C" w14:textId="77777777" w:rsidR="00887D1B" w:rsidRDefault="00887D1B" w:rsidP="00887D1B">
      <w:pPr>
        <w:pStyle w:val="ListParagraph"/>
        <w:numPr>
          <w:ilvl w:val="0"/>
          <w:numId w:val="6"/>
        </w:numPr>
        <w:rPr>
          <w:szCs w:val="24"/>
        </w:rPr>
      </w:pPr>
      <w:r>
        <w:rPr>
          <w:szCs w:val="24"/>
        </w:rPr>
        <w:t>Launch Anaconda Prompt</w:t>
      </w:r>
    </w:p>
    <w:p w14:paraId="79DD55E7" w14:textId="77777777" w:rsidR="00CA1F52" w:rsidRDefault="00CA1F52" w:rsidP="00CA1F52">
      <w:pPr>
        <w:pStyle w:val="ListParagraph"/>
        <w:jc w:val="center"/>
        <w:rPr>
          <w:szCs w:val="24"/>
        </w:rPr>
      </w:pPr>
      <w:r>
        <w:rPr>
          <w:noProof/>
          <w:lang w:eastAsia="en-US"/>
        </w:rPr>
        <w:lastRenderedPageBreak/>
        <w:drawing>
          <wp:inline distT="0" distB="0" distL="0" distR="0" wp14:anchorId="55EE47EE" wp14:editId="314A47A9">
            <wp:extent cx="4348800" cy="252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8800" cy="2520000"/>
                    </a:xfrm>
                    <a:prstGeom prst="rect">
                      <a:avLst/>
                    </a:prstGeom>
                  </pic:spPr>
                </pic:pic>
              </a:graphicData>
            </a:graphic>
          </wp:inline>
        </w:drawing>
      </w:r>
    </w:p>
    <w:p w14:paraId="3B357EBF" w14:textId="77777777" w:rsidR="00887D1B" w:rsidRPr="00887D1B" w:rsidRDefault="00887D1B" w:rsidP="00887D1B">
      <w:pPr>
        <w:rPr>
          <w:szCs w:val="24"/>
        </w:rPr>
      </w:pPr>
    </w:p>
    <w:p w14:paraId="0E4C3ABC" w14:textId="77777777" w:rsidR="00887D1B" w:rsidRPr="00887D1B" w:rsidRDefault="00887D1B" w:rsidP="00887D1B">
      <w:pPr>
        <w:pStyle w:val="ListParagraph"/>
        <w:numPr>
          <w:ilvl w:val="0"/>
          <w:numId w:val="6"/>
        </w:numPr>
        <w:rPr>
          <w:szCs w:val="24"/>
        </w:rPr>
      </w:pPr>
      <w:r>
        <w:t>Type the following command into the terminal and hit enter:</w:t>
      </w:r>
    </w:p>
    <w:p w14:paraId="1D75ED81" w14:textId="77777777" w:rsidR="00887D1B" w:rsidRDefault="00887D1B" w:rsidP="00887D1B">
      <w:pPr>
        <w:rPr>
          <w:szCs w:val="24"/>
        </w:rPr>
      </w:pPr>
    </w:p>
    <w:p w14:paraId="502531F9" w14:textId="77777777" w:rsidR="00887D1B" w:rsidRDefault="00887D1B" w:rsidP="00887D1B">
      <w:pPr>
        <w:ind w:left="1440"/>
        <w:rPr>
          <w:szCs w:val="24"/>
        </w:rPr>
      </w:pPr>
      <w:r>
        <w:rPr>
          <w:szCs w:val="24"/>
        </w:rPr>
        <w:t xml:space="preserve">pip install </w:t>
      </w:r>
      <w:proofErr w:type="spellStart"/>
      <w:r>
        <w:rPr>
          <w:szCs w:val="24"/>
        </w:rPr>
        <w:t>pyserial</w:t>
      </w:r>
      <w:proofErr w:type="spellEnd"/>
    </w:p>
    <w:p w14:paraId="3DFAFB91" w14:textId="77777777" w:rsidR="00CA1F52" w:rsidRPr="00887D1B" w:rsidRDefault="00CA1F52" w:rsidP="00CA1F52">
      <w:pPr>
        <w:jc w:val="center"/>
        <w:rPr>
          <w:szCs w:val="24"/>
        </w:rPr>
      </w:pPr>
      <w:r>
        <w:rPr>
          <w:noProof/>
          <w:lang w:eastAsia="en-US"/>
        </w:rPr>
        <w:drawing>
          <wp:inline distT="0" distB="0" distL="0" distR="0" wp14:anchorId="09ABDBD7" wp14:editId="211D787C">
            <wp:extent cx="4348800" cy="25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8800" cy="2520000"/>
                    </a:xfrm>
                    <a:prstGeom prst="rect">
                      <a:avLst/>
                    </a:prstGeom>
                  </pic:spPr>
                </pic:pic>
              </a:graphicData>
            </a:graphic>
          </wp:inline>
        </w:drawing>
      </w:r>
    </w:p>
    <w:p w14:paraId="6091C8E8" w14:textId="77777777" w:rsidR="00887D1B" w:rsidRDefault="00887D1B" w:rsidP="00887D1B">
      <w:pPr>
        <w:ind w:left="720"/>
        <w:rPr>
          <w:szCs w:val="24"/>
        </w:rPr>
      </w:pPr>
    </w:p>
    <w:tbl>
      <w:tblPr>
        <w:tblStyle w:val="TipTable"/>
        <w:tblW w:w="5053" w:type="pct"/>
        <w:shd w:val="clear" w:color="auto" w:fill="E4E3E2" w:themeFill="background2"/>
        <w:tblCellMar>
          <w:top w:w="0" w:type="dxa"/>
        </w:tblCellMar>
        <w:tblLook w:val="04A0" w:firstRow="1" w:lastRow="0" w:firstColumn="1" w:lastColumn="0" w:noHBand="0" w:noVBand="1"/>
      </w:tblPr>
      <w:tblGrid>
        <w:gridCol w:w="653"/>
        <w:gridCol w:w="8806"/>
      </w:tblGrid>
      <w:tr w:rsidR="00887D1B" w14:paraId="5D07BBC7" w14:textId="77777777" w:rsidTr="0084053F">
        <w:trPr>
          <w:trHeight w:val="227"/>
        </w:trPr>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53D56750" w14:textId="77777777" w:rsidR="00887D1B" w:rsidRDefault="00887D1B" w:rsidP="0084053F">
            <w:pPr>
              <w:pStyle w:val="Icon"/>
            </w:pPr>
            <w:r>
              <w:rPr>
                <w:noProof/>
                <w:lang w:eastAsia="en-US"/>
              </w:rPr>
              <w:drawing>
                <wp:inline distT="0" distB="0" distL="0" distR="0" wp14:anchorId="02A3FB6D" wp14:editId="67F137EC">
                  <wp:extent cx="317500" cy="3175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TICON-01.png"/>
                          <pic:cNvPicPr/>
                        </pic:nvPicPr>
                        <pic:blipFill>
                          <a:blip r:embed="rId13">
                            <a:extLst>
                              <a:ext uri="{28A0092B-C50C-407E-A947-70E740481C1C}">
                                <a14:useLocalDpi xmlns:a14="http://schemas.microsoft.com/office/drawing/2010/main" val="0"/>
                              </a:ext>
                            </a:extLst>
                          </a:blip>
                          <a:stretch>
                            <a:fillRect/>
                          </a:stretch>
                        </pic:blipFill>
                        <pic:spPr>
                          <a:xfrm>
                            <a:off x="0" y="0"/>
                            <a:ext cx="317500" cy="317500"/>
                          </a:xfrm>
                          <a:prstGeom prst="rect">
                            <a:avLst/>
                          </a:prstGeom>
                        </pic:spPr>
                      </pic:pic>
                    </a:graphicData>
                  </a:graphic>
                </wp:inline>
              </w:drawing>
            </w:r>
          </w:p>
        </w:tc>
        <w:tc>
          <w:tcPr>
            <w:tcW w:w="4655" w:type="pct"/>
            <w:shd w:val="clear" w:color="auto" w:fill="E4E3E2" w:themeFill="background2"/>
            <w:vAlign w:val="center"/>
          </w:tcPr>
          <w:p w14:paraId="3CE94BA5" w14:textId="77777777" w:rsidR="00887D1B" w:rsidRPr="00D97C1F" w:rsidRDefault="00887D1B" w:rsidP="0084053F">
            <w:pPr>
              <w:jc w:val="center"/>
              <w:cnfStyle w:val="000000000000" w:firstRow="0" w:lastRow="0" w:firstColumn="0" w:lastColumn="0" w:oddVBand="0" w:evenVBand="0" w:oddHBand="0" w:evenHBand="0" w:firstRowFirstColumn="0" w:firstRowLastColumn="0" w:lastRowFirstColumn="0" w:lastRowLastColumn="0"/>
            </w:pPr>
            <w:r>
              <w:rPr>
                <w:b/>
              </w:rPr>
              <w:t>Congratulations if you made it this far, you should now be able to adapt the VasoTracker source code using Visual Studio Code, or any other editor.</w:t>
            </w:r>
          </w:p>
        </w:tc>
      </w:tr>
    </w:tbl>
    <w:p w14:paraId="0CBB9C09" w14:textId="77777777" w:rsidR="00887D1B" w:rsidRDefault="00887D1B" w:rsidP="00887D1B">
      <w:pPr>
        <w:ind w:left="720"/>
        <w:rPr>
          <w:szCs w:val="24"/>
        </w:rPr>
      </w:pPr>
    </w:p>
    <w:p w14:paraId="145DB779" w14:textId="77777777" w:rsidR="00887D1B" w:rsidRDefault="00887D1B" w:rsidP="00887D1B">
      <w:pPr>
        <w:pStyle w:val="Heading2"/>
      </w:pPr>
      <w:bookmarkStart w:id="35" w:name="_Toc24882430"/>
      <w:r>
        <w:t>Launch</w:t>
      </w:r>
      <w:r w:rsidR="004027A6">
        <w:t>ing</w:t>
      </w:r>
      <w:r>
        <w:t xml:space="preserve"> VasoTracker from the source code</w:t>
      </w:r>
      <w:bookmarkEnd w:id="35"/>
      <w:r>
        <w:t xml:space="preserve"> </w:t>
      </w:r>
    </w:p>
    <w:p w14:paraId="6A546B41" w14:textId="77777777" w:rsidR="00887D1B" w:rsidRDefault="00887D1B" w:rsidP="00887D1B"/>
    <w:p w14:paraId="43A395B3" w14:textId="77777777" w:rsidR="00A81E9D" w:rsidRDefault="00CA1F52" w:rsidP="00A11287">
      <w:r>
        <w:t>VasoTracker should be launched from the Anaconda Prompt.</w:t>
      </w:r>
    </w:p>
    <w:p w14:paraId="75B2BBE1" w14:textId="77777777" w:rsidR="00CA1F52" w:rsidRDefault="00CA1F52" w:rsidP="00A11287"/>
    <w:p w14:paraId="64DEAE5B" w14:textId="77777777" w:rsidR="00CA1F52" w:rsidRDefault="00CA1F52" w:rsidP="00CA1F52">
      <w:pPr>
        <w:pStyle w:val="ListParagraph"/>
        <w:numPr>
          <w:ilvl w:val="0"/>
          <w:numId w:val="6"/>
        </w:numPr>
        <w:rPr>
          <w:szCs w:val="24"/>
        </w:rPr>
      </w:pPr>
      <w:r>
        <w:rPr>
          <w:szCs w:val="24"/>
        </w:rPr>
        <w:t>Launch Anaconda Prompt</w:t>
      </w:r>
    </w:p>
    <w:p w14:paraId="4DD3D092" w14:textId="77777777" w:rsidR="00CA1F52" w:rsidRDefault="00CA1F52" w:rsidP="00CA1F52">
      <w:pPr>
        <w:pStyle w:val="ListParagraph"/>
        <w:rPr>
          <w:szCs w:val="24"/>
        </w:rPr>
      </w:pPr>
    </w:p>
    <w:p w14:paraId="51F54003" w14:textId="77777777" w:rsidR="00CA1F52" w:rsidRPr="00CA1F52" w:rsidRDefault="00CA1F52" w:rsidP="00CA1F52">
      <w:pPr>
        <w:pStyle w:val="ListParagraph"/>
        <w:numPr>
          <w:ilvl w:val="0"/>
          <w:numId w:val="6"/>
        </w:numPr>
        <w:rPr>
          <w:szCs w:val="24"/>
        </w:rPr>
      </w:pPr>
      <w:r>
        <w:lastRenderedPageBreak/>
        <w:t>Navigate to the VasoTracker source code folder using the “cd” command, by typing the following into the prompt and hitting enter:</w:t>
      </w:r>
    </w:p>
    <w:p w14:paraId="48A59E2A" w14:textId="77777777" w:rsidR="00CA1F52" w:rsidRDefault="00CA1F52" w:rsidP="00CA1F52">
      <w:pPr>
        <w:rPr>
          <w:szCs w:val="24"/>
        </w:rPr>
      </w:pPr>
    </w:p>
    <w:p w14:paraId="14B17A64" w14:textId="77777777" w:rsidR="00CA1F52" w:rsidRDefault="00CA1F52" w:rsidP="00CA1F52">
      <w:pPr>
        <w:ind w:left="1440"/>
      </w:pPr>
      <w:r w:rsidRPr="0074090E">
        <w:t>cd c:\VasoTracker-master\VasoTracker_Software\Source</w:t>
      </w:r>
    </w:p>
    <w:p w14:paraId="77B10C97" w14:textId="77777777" w:rsidR="00CA1F52" w:rsidRDefault="00CA1F52" w:rsidP="00CA1F52">
      <w:pPr>
        <w:ind w:left="1440"/>
        <w:rPr>
          <w:szCs w:val="24"/>
        </w:rPr>
      </w:pPr>
    </w:p>
    <w:p w14:paraId="5E3CFAE2" w14:textId="77777777" w:rsidR="00CA1F52" w:rsidRPr="00CA1F52" w:rsidRDefault="00CA1F52" w:rsidP="00CA1F52">
      <w:pPr>
        <w:pStyle w:val="ListParagraph"/>
        <w:numPr>
          <w:ilvl w:val="0"/>
          <w:numId w:val="11"/>
        </w:numPr>
        <w:rPr>
          <w:szCs w:val="24"/>
        </w:rPr>
      </w:pPr>
      <w:r w:rsidRPr="00CA1F52">
        <w:rPr>
          <w:szCs w:val="24"/>
        </w:rPr>
        <w:t xml:space="preserve">Launch VasoTracker </w:t>
      </w:r>
      <w:r>
        <w:t>by typing the following into the prompt and hitting enter:</w:t>
      </w:r>
    </w:p>
    <w:p w14:paraId="64719E05" w14:textId="77777777" w:rsidR="00CA1F52" w:rsidRDefault="00CA1F52" w:rsidP="00CA1F52">
      <w:pPr>
        <w:rPr>
          <w:szCs w:val="24"/>
        </w:rPr>
      </w:pPr>
    </w:p>
    <w:p w14:paraId="75C8118F" w14:textId="77777777" w:rsidR="00CA1F52" w:rsidRPr="00CA1F52" w:rsidRDefault="00CA1F52" w:rsidP="00CA1F52">
      <w:pPr>
        <w:ind w:left="1440"/>
        <w:rPr>
          <w:szCs w:val="24"/>
        </w:rPr>
      </w:pPr>
      <w:r w:rsidRPr="00CA1F52">
        <w:rPr>
          <w:szCs w:val="24"/>
        </w:rPr>
        <w:t>python vasotracker.py</w:t>
      </w:r>
    </w:p>
    <w:p w14:paraId="1756A2CC" w14:textId="77777777" w:rsidR="00CA1F52" w:rsidRDefault="00CA1F52" w:rsidP="00A11287"/>
    <w:p w14:paraId="71B02BB9" w14:textId="77777777" w:rsidR="00CA1F52" w:rsidRDefault="00CA1F52" w:rsidP="00A11287"/>
    <w:p w14:paraId="0E8A3A37" w14:textId="77777777" w:rsidR="00A81E9D" w:rsidRDefault="00A81E9D" w:rsidP="00A11287"/>
    <w:p w14:paraId="67E819EF" w14:textId="77777777" w:rsidR="00D377B0" w:rsidRDefault="00D377B0" w:rsidP="00D377B0">
      <w:pPr>
        <w:jc w:val="center"/>
      </w:pPr>
    </w:p>
    <w:p w14:paraId="4E37CA61" w14:textId="77777777" w:rsidR="00294529" w:rsidRDefault="00294529" w:rsidP="00D377B0">
      <w:pPr>
        <w:jc w:val="center"/>
        <w:sectPr w:rsidR="00294529" w:rsidSect="00CD74D9">
          <w:footerReference w:type="default" r:id="rId62"/>
          <w:pgSz w:w="12240" w:h="15840" w:code="1"/>
          <w:pgMar w:top="1080" w:right="1440" w:bottom="1080" w:left="1440" w:header="720" w:footer="720" w:gutter="0"/>
          <w:cols w:space="720"/>
          <w:docGrid w:linePitch="360"/>
        </w:sectPr>
      </w:pPr>
    </w:p>
    <w:p w14:paraId="4D5BBBF0" w14:textId="77777777" w:rsidR="00D377B0" w:rsidRDefault="00294529" w:rsidP="00D377B0">
      <w:pPr>
        <w:jc w:val="center"/>
      </w:pPr>
      <w:r>
        <w:rPr>
          <w:noProof/>
          <w:lang w:eastAsia="en-US"/>
        </w:rPr>
        <w:lastRenderedPageBreak/>
        <mc:AlternateContent>
          <mc:Choice Requires="wps">
            <w:drawing>
              <wp:anchor distT="0" distB="0" distL="114300" distR="114300" simplePos="0" relativeHeight="251662336" behindDoc="0" locked="0" layoutInCell="1" allowOverlap="1" wp14:anchorId="2E92BF42" wp14:editId="4EC0150E">
                <wp:simplePos x="0" y="0"/>
                <wp:positionH relativeFrom="page">
                  <wp:posOffset>0</wp:posOffset>
                </wp:positionH>
                <wp:positionV relativeFrom="page">
                  <wp:posOffset>-77638</wp:posOffset>
                </wp:positionV>
                <wp:extent cx="7772400" cy="10135499"/>
                <wp:effectExtent l="0" t="0" r="0" b="0"/>
                <wp:wrapTopAndBottom/>
                <wp:docPr id="22" name="Text Box 22" descr="Text box displaying company contact information"/>
                <wp:cNvGraphicFramePr/>
                <a:graphic xmlns:a="http://schemas.openxmlformats.org/drawingml/2006/main">
                  <a:graphicData uri="http://schemas.microsoft.com/office/word/2010/wordprocessingShape">
                    <wps:wsp>
                      <wps:cNvSpPr txBox="1"/>
                      <wps:spPr>
                        <a:xfrm>
                          <a:off x="0" y="0"/>
                          <a:ext cx="7772400" cy="10135499"/>
                        </a:xfrm>
                        <a:prstGeom prst="rect">
                          <a:avLst/>
                        </a:prstGeom>
                        <a:solidFill>
                          <a:srgbClr val="098388"/>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11712"/>
                            </w:tblGrid>
                            <w:tr w:rsidR="002C4AD9" w14:paraId="0CA82AB5" w14:textId="77777777" w:rsidTr="00294529">
                              <w:tc>
                                <w:tcPr>
                                  <w:tcW w:w="5000" w:type="pct"/>
                                </w:tcPr>
                                <w:p w14:paraId="3570448C" w14:textId="77777777" w:rsidR="002C4AD9" w:rsidRDefault="002C4AD9" w:rsidP="00294529">
                                  <w:pPr>
                                    <w:pStyle w:val="ContactInfo"/>
                                    <w:jc w:val="center"/>
                                  </w:pPr>
                                  <w:r>
                                    <w:rPr>
                                      <w:noProof/>
                                      <w:lang w:eastAsia="en-US"/>
                                    </w:rPr>
                                    <w:drawing>
                                      <wp:inline distT="0" distB="0" distL="0" distR="0" wp14:anchorId="538E579E" wp14:editId="16C435CC">
                                        <wp:extent cx="5960853" cy="59608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70943" cy="5970943"/>
                                                </a:xfrm>
                                                <a:prstGeom prst="rect">
                                                  <a:avLst/>
                                                </a:prstGeom>
                                                <a:noFill/>
                                                <a:ln>
                                                  <a:noFill/>
                                                </a:ln>
                                              </pic:spPr>
                                            </pic:pic>
                                          </a:graphicData>
                                        </a:graphic>
                                      </wp:inline>
                                    </w:drawing>
                                  </w:r>
                                </w:p>
                                <w:p w14:paraId="2F027751" w14:textId="77777777" w:rsidR="002C4AD9" w:rsidRDefault="002C4AD9" w:rsidP="00294529">
                                  <w:pPr>
                                    <w:pStyle w:val="ContactInfo"/>
                                    <w:jc w:val="center"/>
                                  </w:pPr>
                                  <w:r>
                                    <w:t>www.vasotracker.com</w:t>
                                  </w:r>
                                </w:p>
                              </w:tc>
                            </w:tr>
                          </w:tbl>
                          <w:p w14:paraId="2A7B11C9" w14:textId="77777777" w:rsidR="002C4AD9" w:rsidRDefault="002C4AD9" w:rsidP="00294529">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2BF42" id="Text Box 22" o:spid="_x0000_s1028" type="#_x0000_t202" alt="Text box displaying company contact information" style="position:absolute;left:0;text-align:left;margin-left:0;margin-top:-6.1pt;width:612pt;height:798.0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" fillcolor="#098388"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11712"/>
                      </w:tblGrid>
                      <w:tr w:rsidR="002C4AD9" w14:paraId="0CA82AB5" w14:textId="77777777" w:rsidTr="00294529">
                        <w:tc>
                          <w:tcPr>
                            <w:tcW w:w="5000" w:type="pct"/>
                          </w:tcPr>
                          <w:p w14:paraId="3570448C" w14:textId="77777777" w:rsidR="002C4AD9" w:rsidRDefault="002C4AD9" w:rsidP="00294529">
                            <w:pPr>
                              <w:pStyle w:val="ContactInfo"/>
                              <w:jc w:val="center"/>
                            </w:pPr>
                            <w:r>
                              <w:rPr>
                                <w:noProof/>
                                <w:lang w:eastAsia="en-US"/>
                              </w:rPr>
                              <w:drawing>
                                <wp:inline distT="0" distB="0" distL="0" distR="0" wp14:anchorId="538E579E" wp14:editId="16C435CC">
                                  <wp:extent cx="5960853" cy="59608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70943" cy="5970943"/>
                                          </a:xfrm>
                                          <a:prstGeom prst="rect">
                                            <a:avLst/>
                                          </a:prstGeom>
                                          <a:noFill/>
                                          <a:ln>
                                            <a:noFill/>
                                          </a:ln>
                                        </pic:spPr>
                                      </pic:pic>
                                    </a:graphicData>
                                  </a:graphic>
                                </wp:inline>
                              </w:drawing>
                            </w:r>
                          </w:p>
                          <w:p w14:paraId="2F027751" w14:textId="77777777" w:rsidR="002C4AD9" w:rsidRDefault="002C4AD9" w:rsidP="00294529">
                            <w:pPr>
                              <w:pStyle w:val="ContactInfo"/>
                              <w:jc w:val="center"/>
                            </w:pPr>
                            <w:r>
                              <w:t>www.vasotracker.com</w:t>
                            </w:r>
                          </w:p>
                        </w:tc>
                      </w:tr>
                    </w:tbl>
                    <w:p w14:paraId="2A7B11C9" w14:textId="77777777" w:rsidR="002C4AD9" w:rsidRDefault="002C4AD9" w:rsidP="00294529">
                      <w:pPr>
                        <w:pStyle w:val="TableSpace"/>
                      </w:pPr>
                    </w:p>
                  </w:txbxContent>
                </v:textbox>
                <w10:wrap type="topAndBottom" anchorx="page" anchory="page"/>
              </v:shape>
            </w:pict>
          </mc:Fallback>
        </mc:AlternateContent>
      </w:r>
    </w:p>
    <w:sectPr w:rsidR="00D377B0" w:rsidSect="00405423">
      <w:footerReference w:type="default" r:id="rId63"/>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DF78D4" w14:textId="77777777" w:rsidR="00CC5740" w:rsidRDefault="00CC5740">
      <w:pPr>
        <w:spacing w:line="240" w:lineRule="auto"/>
      </w:pPr>
      <w:r>
        <w:separator/>
      </w:r>
    </w:p>
  </w:endnote>
  <w:endnote w:type="continuationSeparator" w:id="0">
    <w:p w14:paraId="087F234E" w14:textId="77777777" w:rsidR="00CC5740" w:rsidRDefault="00CC57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57C466" w14:textId="77777777" w:rsidR="002C4AD9" w:rsidRDefault="00CC5740">
    <w:pPr>
      <w:pStyle w:val="Footer"/>
    </w:pPr>
    <w:sdt>
      <w:sdtPr>
        <w:rPr>
          <w:b/>
        </w:rPr>
        <w:alias w:val="Title"/>
        <w:tag w:val=""/>
        <w:id w:val="-396818369"/>
        <w:placeholder>
          <w:docPart w:val="BA68C0467A3049BD80501C20EA1D1DD5"/>
        </w:placeholder>
        <w:dataBinding w:prefixMappings="xmlns:ns0='http://purl.org/dc/elements/1.1/' xmlns:ns1='http://schemas.openxmlformats.org/package/2006/metadata/core-properties' " w:xpath="/ns1:coreProperties[1]/ns0:title[1]" w:storeItemID="{6C3C8BC8-F283-45AE-878A-BAB7291924A1}"/>
        <w:text/>
      </w:sdtPr>
      <w:sdtEndPr/>
      <w:sdtContent>
        <w:r w:rsidR="002C4AD9">
          <w:rPr>
            <w:b/>
            <w:lang w:val="en-GB"/>
          </w:rPr>
          <w:t>VasoTracker User Manual v1</w:t>
        </w:r>
      </w:sdtContent>
    </w:sdt>
    <w:r w:rsidR="002C4AD9" w:rsidRPr="00405423">
      <w:t xml:space="preserve"> </w:t>
    </w:r>
    <w:r w:rsidR="002C4AD9">
      <w:ptab w:relativeTo="margin" w:alignment="right" w:leader="none"/>
    </w:r>
    <w:r w:rsidR="002C4AD9">
      <w:fldChar w:fldCharType="begin"/>
    </w:r>
    <w:r w:rsidR="002C4AD9">
      <w:instrText xml:space="preserve"> PAGE   \* MERGEFORMAT </w:instrText>
    </w:r>
    <w:r w:rsidR="002C4AD9">
      <w:fldChar w:fldCharType="separate"/>
    </w:r>
    <w:r w:rsidR="002C4AD9">
      <w:rPr>
        <w:noProof/>
      </w:rPr>
      <w:t>17</w:t>
    </w:r>
    <w:r w:rsidR="002C4AD9">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18CFA" w14:textId="5189FFE7" w:rsidR="000C5D9D" w:rsidRDefault="000C5D9D">
    <w:pPr>
      <w:pStyle w:val="Footer"/>
    </w:pPr>
    <w:sdt>
      <w:sdtPr>
        <w:rPr>
          <w:b/>
        </w:rPr>
        <w:alias w:val="Title"/>
        <w:tag w:val=""/>
        <w:id w:val="-2068943240"/>
        <w:placeholder>
          <w:docPart w:val="2E47DA0C55404A94993657ACB60418CC"/>
        </w:placeholder>
        <w:dataBinding w:prefixMappings="xmlns:ns0='http://purl.org/dc/elements/1.1/' xmlns:ns1='http://schemas.openxmlformats.org/package/2006/metadata/core-properties' " w:xpath="/ns1:coreProperties[1]/ns0:title[1]" w:storeItemID="{6C3C8BC8-F283-45AE-878A-BAB7291924A1}"/>
        <w:text/>
      </w:sdtPr>
      <w:sdtContent>
        <w:r>
          <w:rPr>
            <w:b/>
          </w:rPr>
          <w:t>VasoTracker User Manual v1</w:t>
        </w:r>
      </w:sdtContent>
    </w:sdt>
    <w:r w:rsidRPr="00405423">
      <w:t xml:space="preserve"> </w:t>
    </w:r>
    <w:r>
      <w:ptab w:relativeTo="margin" w:alignment="right" w:leader="none"/>
    </w:r>
    <w:r>
      <w:fldChar w:fldCharType="begin"/>
    </w:r>
    <w:r>
      <w:instrText xml:space="preserve"> PAGE   \* MERGEFORMAT </w:instrText>
    </w:r>
    <w:r>
      <w:fldChar w:fldCharType="separate"/>
    </w:r>
    <w:r>
      <w:rPr>
        <w:noProof/>
      </w:rPr>
      <w:t>17</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0FAF7" w14:textId="77777777" w:rsidR="002C4AD9" w:rsidRDefault="00CC5740">
    <w:pPr>
      <w:pStyle w:val="Footer"/>
    </w:pPr>
    <w:sdt>
      <w:sdtPr>
        <w:rPr>
          <w:b/>
        </w:rPr>
        <w:alias w:val="Title"/>
        <w:tag w:val=""/>
        <w:id w:val="1334566930"/>
        <w:dataBinding w:prefixMappings="xmlns:ns0='http://purl.org/dc/elements/1.1/' xmlns:ns1='http://schemas.openxmlformats.org/package/2006/metadata/core-properties' " w:xpath="/ns1:coreProperties[1]/ns0:title[1]" w:storeItemID="{6C3C8BC8-F283-45AE-878A-BAB7291924A1}"/>
        <w:text/>
      </w:sdtPr>
      <w:sdtEndPr/>
      <w:sdtContent>
        <w:r w:rsidR="002C4AD9">
          <w:rPr>
            <w:b/>
          </w:rPr>
          <w:t>VasoTracker User Manual v1</w:t>
        </w:r>
      </w:sdtContent>
    </w:sdt>
    <w:r w:rsidR="002C4AD9" w:rsidRPr="00405423">
      <w:t xml:space="preserve"> </w:t>
    </w:r>
    <w:r w:rsidR="002C4AD9">
      <w:ptab w:relativeTo="margin" w:alignment="right" w:leader="none"/>
    </w:r>
    <w:r w:rsidR="002C4AD9">
      <w:fldChar w:fldCharType="begin"/>
    </w:r>
    <w:r w:rsidR="002C4AD9">
      <w:instrText xml:space="preserve"> PAGE   \* MERGEFORMAT </w:instrText>
    </w:r>
    <w:r w:rsidR="002C4AD9">
      <w:fldChar w:fldCharType="separate"/>
    </w:r>
    <w:r w:rsidR="002C4AD9">
      <w:rPr>
        <w:noProof/>
      </w:rPr>
      <w:t>17</w:t>
    </w:r>
    <w:r w:rsidR="002C4AD9">
      <w:rPr>
        <w:noProof/>
      </w:rPr>
      <w:fldChar w:fldCharType="end"/>
    </w:r>
  </w:p>
  <w:p w14:paraId="3508A72E" w14:textId="77777777" w:rsidR="002C4AD9" w:rsidRDefault="002C4AD9"/>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64DCC0" w14:textId="77777777" w:rsidR="002C4AD9" w:rsidRPr="00294529" w:rsidRDefault="002C4AD9" w:rsidP="002945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13A6A" w14:textId="77777777" w:rsidR="002C4AD9" w:rsidRDefault="00CC5740">
    <w:pPr>
      <w:pStyle w:val="Footer"/>
    </w:pPr>
    <w:sdt>
      <w:sdtPr>
        <w:rPr>
          <w:b/>
        </w:rPr>
        <w:alias w:val="Title"/>
        <w:tag w:val=""/>
        <w:id w:val="1840273431"/>
        <w:placeholder>
          <w:docPart w:val="BA68C0467A3049BD80501C20EA1D1DD5"/>
        </w:placeholder>
        <w:dataBinding w:prefixMappings="xmlns:ns0='http://purl.org/dc/elements/1.1/' xmlns:ns1='http://schemas.openxmlformats.org/package/2006/metadata/core-properties' " w:xpath="/ns1:coreProperties[1]/ns0:title[1]" w:storeItemID="{6C3C8BC8-F283-45AE-878A-BAB7291924A1}"/>
        <w:text/>
      </w:sdtPr>
      <w:sdtEndPr/>
      <w:sdtContent>
        <w:r w:rsidR="002C4AD9">
          <w:rPr>
            <w:b/>
          </w:rPr>
          <w:t>VasoTracker User Manual v1</w:t>
        </w:r>
      </w:sdtContent>
    </w:sdt>
    <w:r w:rsidR="002C4AD9" w:rsidRPr="00405423">
      <w:t xml:space="preserve"> </w:t>
    </w:r>
    <w:r w:rsidR="002C4AD9">
      <w:ptab w:relativeTo="margin" w:alignment="right" w:leader="none"/>
    </w:r>
    <w:r w:rsidR="002C4AD9">
      <w:fldChar w:fldCharType="begin"/>
    </w:r>
    <w:r w:rsidR="002C4AD9">
      <w:instrText xml:space="preserve"> PAGE   \* MERGEFORMAT </w:instrText>
    </w:r>
    <w:r w:rsidR="002C4AD9">
      <w:fldChar w:fldCharType="separate"/>
    </w:r>
    <w:r w:rsidR="002C4AD9">
      <w:rPr>
        <w:noProof/>
      </w:rPr>
      <w:t>17</w:t>
    </w:r>
    <w:r w:rsidR="002C4AD9">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76BD8" w14:textId="77777777" w:rsidR="002C4AD9" w:rsidRDefault="00CC5740">
    <w:pPr>
      <w:pStyle w:val="Footer"/>
    </w:pPr>
    <w:sdt>
      <w:sdtPr>
        <w:rPr>
          <w:b/>
        </w:rPr>
        <w:alias w:val="Title"/>
        <w:tag w:val=""/>
        <w:id w:val="-187842639"/>
        <w:placeholder>
          <w:docPart w:val="BA68C0467A3049BD80501C20EA1D1DD5"/>
        </w:placeholder>
        <w:dataBinding w:prefixMappings="xmlns:ns0='http://purl.org/dc/elements/1.1/' xmlns:ns1='http://schemas.openxmlformats.org/package/2006/metadata/core-properties' " w:xpath="/ns1:coreProperties[1]/ns0:title[1]" w:storeItemID="{6C3C8BC8-F283-45AE-878A-BAB7291924A1}"/>
        <w:text/>
      </w:sdtPr>
      <w:sdtEndPr/>
      <w:sdtContent>
        <w:r w:rsidR="002C4AD9">
          <w:rPr>
            <w:b/>
          </w:rPr>
          <w:t>VasoTracker User Manual v1</w:t>
        </w:r>
      </w:sdtContent>
    </w:sdt>
    <w:r w:rsidR="002C4AD9" w:rsidRPr="00405423">
      <w:t xml:space="preserve"> </w:t>
    </w:r>
    <w:r w:rsidR="002C4AD9">
      <w:ptab w:relativeTo="margin" w:alignment="right" w:leader="none"/>
    </w:r>
    <w:r w:rsidR="002C4AD9">
      <w:fldChar w:fldCharType="begin"/>
    </w:r>
    <w:r w:rsidR="002C4AD9">
      <w:instrText xml:space="preserve"> PAGE   \* MERGEFORMAT </w:instrText>
    </w:r>
    <w:r w:rsidR="002C4AD9">
      <w:fldChar w:fldCharType="separate"/>
    </w:r>
    <w:r w:rsidR="002C4AD9">
      <w:rPr>
        <w:noProof/>
      </w:rPr>
      <w:t>17</w:t>
    </w:r>
    <w:r w:rsidR="002C4AD9">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E45A4" w14:textId="77777777" w:rsidR="002C4AD9" w:rsidRDefault="00CC5740">
    <w:pPr>
      <w:pStyle w:val="Footer"/>
    </w:pPr>
    <w:sdt>
      <w:sdtPr>
        <w:rPr>
          <w:b/>
        </w:rPr>
        <w:alias w:val="Title"/>
        <w:tag w:val=""/>
        <w:id w:val="-1674246399"/>
        <w:placeholder>
          <w:docPart w:val="BA68C0467A3049BD80501C20EA1D1DD5"/>
        </w:placeholder>
        <w:dataBinding w:prefixMappings="xmlns:ns0='http://purl.org/dc/elements/1.1/' xmlns:ns1='http://schemas.openxmlformats.org/package/2006/metadata/core-properties' " w:xpath="/ns1:coreProperties[1]/ns0:title[1]" w:storeItemID="{6C3C8BC8-F283-45AE-878A-BAB7291924A1}"/>
        <w:text/>
      </w:sdtPr>
      <w:sdtEndPr/>
      <w:sdtContent>
        <w:r w:rsidR="002C4AD9">
          <w:rPr>
            <w:b/>
          </w:rPr>
          <w:t>VasoTracker User Manual v1</w:t>
        </w:r>
      </w:sdtContent>
    </w:sdt>
    <w:r w:rsidR="002C4AD9" w:rsidRPr="00405423">
      <w:t xml:space="preserve"> </w:t>
    </w:r>
    <w:r w:rsidR="002C4AD9">
      <w:ptab w:relativeTo="margin" w:alignment="right" w:leader="none"/>
    </w:r>
    <w:r w:rsidR="002C4AD9">
      <w:fldChar w:fldCharType="begin"/>
    </w:r>
    <w:r w:rsidR="002C4AD9">
      <w:instrText xml:space="preserve"> PAGE   \* MERGEFORMAT </w:instrText>
    </w:r>
    <w:r w:rsidR="002C4AD9">
      <w:fldChar w:fldCharType="separate"/>
    </w:r>
    <w:r w:rsidR="002C4AD9">
      <w:rPr>
        <w:noProof/>
      </w:rPr>
      <w:t>17</w:t>
    </w:r>
    <w:r w:rsidR="002C4AD9">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66269" w14:textId="77777777" w:rsidR="002C4AD9" w:rsidRDefault="00CC5740">
    <w:pPr>
      <w:pStyle w:val="Footer"/>
    </w:pPr>
    <w:sdt>
      <w:sdtPr>
        <w:rPr>
          <w:b/>
        </w:rPr>
        <w:alias w:val="Title"/>
        <w:tag w:val=""/>
        <w:id w:val="67314132"/>
        <w:placeholder>
          <w:docPart w:val="BA68C0467A3049BD80501C20EA1D1DD5"/>
        </w:placeholder>
        <w:dataBinding w:prefixMappings="xmlns:ns0='http://purl.org/dc/elements/1.1/' xmlns:ns1='http://schemas.openxmlformats.org/package/2006/metadata/core-properties' " w:xpath="/ns1:coreProperties[1]/ns0:title[1]" w:storeItemID="{6C3C8BC8-F283-45AE-878A-BAB7291924A1}"/>
        <w:text/>
      </w:sdtPr>
      <w:sdtEndPr/>
      <w:sdtContent>
        <w:r w:rsidR="002C4AD9">
          <w:rPr>
            <w:b/>
          </w:rPr>
          <w:t>VasoTracker User Manual v1</w:t>
        </w:r>
      </w:sdtContent>
    </w:sdt>
    <w:r w:rsidR="002C4AD9" w:rsidRPr="00405423">
      <w:t xml:space="preserve"> </w:t>
    </w:r>
    <w:r w:rsidR="002C4AD9">
      <w:ptab w:relativeTo="margin" w:alignment="right" w:leader="none"/>
    </w:r>
    <w:r w:rsidR="002C4AD9">
      <w:fldChar w:fldCharType="begin"/>
    </w:r>
    <w:r w:rsidR="002C4AD9">
      <w:instrText xml:space="preserve"> PAGE   \* MERGEFORMAT </w:instrText>
    </w:r>
    <w:r w:rsidR="002C4AD9">
      <w:fldChar w:fldCharType="separate"/>
    </w:r>
    <w:r w:rsidR="002C4AD9">
      <w:rPr>
        <w:noProof/>
      </w:rPr>
      <w:t>17</w:t>
    </w:r>
    <w:r w:rsidR="002C4AD9">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34AEF" w14:textId="77777777" w:rsidR="002C4AD9" w:rsidRDefault="00CC5740">
    <w:pPr>
      <w:pStyle w:val="Footer"/>
    </w:pPr>
    <w:sdt>
      <w:sdtPr>
        <w:rPr>
          <w:b/>
        </w:rPr>
        <w:alias w:val="Title"/>
        <w:tag w:val=""/>
        <w:id w:val="-250125247"/>
        <w:dataBinding w:prefixMappings="xmlns:ns0='http://purl.org/dc/elements/1.1/' xmlns:ns1='http://schemas.openxmlformats.org/package/2006/metadata/core-properties' " w:xpath="/ns1:coreProperties[1]/ns0:title[1]" w:storeItemID="{6C3C8BC8-F283-45AE-878A-BAB7291924A1}"/>
        <w:text/>
      </w:sdtPr>
      <w:sdtEndPr/>
      <w:sdtContent>
        <w:r w:rsidR="002C4AD9">
          <w:rPr>
            <w:b/>
          </w:rPr>
          <w:t>VasoTracker User Manual v1</w:t>
        </w:r>
      </w:sdtContent>
    </w:sdt>
    <w:r w:rsidR="002C4AD9" w:rsidRPr="00405423">
      <w:t xml:space="preserve"> </w:t>
    </w:r>
    <w:r w:rsidR="002C4AD9">
      <w:ptab w:relativeTo="margin" w:alignment="right" w:leader="none"/>
    </w:r>
    <w:r w:rsidR="002C4AD9">
      <w:fldChar w:fldCharType="begin"/>
    </w:r>
    <w:r w:rsidR="002C4AD9">
      <w:instrText xml:space="preserve"> PAGE   \* MERGEFORMAT </w:instrText>
    </w:r>
    <w:r w:rsidR="002C4AD9">
      <w:fldChar w:fldCharType="separate"/>
    </w:r>
    <w:r w:rsidR="002C4AD9">
      <w:rPr>
        <w:noProof/>
      </w:rPr>
      <w:t>17</w:t>
    </w:r>
    <w:r w:rsidR="002C4AD9">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E7744" w14:textId="77777777" w:rsidR="002C4AD9" w:rsidRDefault="00CC5740">
    <w:pPr>
      <w:pStyle w:val="Footer"/>
    </w:pPr>
    <w:sdt>
      <w:sdtPr>
        <w:rPr>
          <w:b/>
        </w:rPr>
        <w:alias w:val="Title"/>
        <w:tag w:val=""/>
        <w:id w:val="-1956547551"/>
        <w:dataBinding w:prefixMappings="xmlns:ns0='http://purl.org/dc/elements/1.1/' xmlns:ns1='http://schemas.openxmlformats.org/package/2006/metadata/core-properties' " w:xpath="/ns1:coreProperties[1]/ns0:title[1]" w:storeItemID="{6C3C8BC8-F283-45AE-878A-BAB7291924A1}"/>
        <w:text/>
      </w:sdtPr>
      <w:sdtEndPr/>
      <w:sdtContent>
        <w:r w:rsidR="002C4AD9">
          <w:rPr>
            <w:b/>
          </w:rPr>
          <w:t>VasoTracker User Manual v1</w:t>
        </w:r>
      </w:sdtContent>
    </w:sdt>
    <w:r w:rsidR="002C4AD9" w:rsidRPr="00405423">
      <w:t xml:space="preserve"> </w:t>
    </w:r>
    <w:r w:rsidR="002C4AD9">
      <w:ptab w:relativeTo="margin" w:alignment="right" w:leader="none"/>
    </w:r>
    <w:r w:rsidR="002C4AD9">
      <w:fldChar w:fldCharType="begin"/>
    </w:r>
    <w:r w:rsidR="002C4AD9">
      <w:instrText xml:space="preserve"> PAGE   \* MERGEFORMAT </w:instrText>
    </w:r>
    <w:r w:rsidR="002C4AD9">
      <w:fldChar w:fldCharType="separate"/>
    </w:r>
    <w:r w:rsidR="002C4AD9">
      <w:rPr>
        <w:noProof/>
      </w:rPr>
      <w:t>17</w:t>
    </w:r>
    <w:r w:rsidR="002C4AD9">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6BFFBB" w14:textId="77777777" w:rsidR="002C4AD9" w:rsidRDefault="00CC5740">
    <w:pPr>
      <w:pStyle w:val="Footer"/>
    </w:pPr>
    <w:sdt>
      <w:sdtPr>
        <w:rPr>
          <w:b/>
        </w:rPr>
        <w:alias w:val="Title"/>
        <w:tag w:val=""/>
        <w:id w:val="1763799566"/>
        <w:placeholder>
          <w:docPart w:val="2E47DA0C55404A94993657ACB60418CC"/>
        </w:placeholder>
        <w:dataBinding w:prefixMappings="xmlns:ns0='http://purl.org/dc/elements/1.1/' xmlns:ns1='http://schemas.openxmlformats.org/package/2006/metadata/core-properties' " w:xpath="/ns1:coreProperties[1]/ns0:title[1]" w:storeItemID="{6C3C8BC8-F283-45AE-878A-BAB7291924A1}"/>
        <w:text/>
      </w:sdtPr>
      <w:sdtEndPr/>
      <w:sdtContent>
        <w:r w:rsidR="002C4AD9">
          <w:rPr>
            <w:b/>
          </w:rPr>
          <w:t>VasoTracker User Manual v1</w:t>
        </w:r>
      </w:sdtContent>
    </w:sdt>
    <w:r w:rsidR="002C4AD9" w:rsidRPr="00405423">
      <w:t xml:space="preserve"> </w:t>
    </w:r>
    <w:r w:rsidR="002C4AD9">
      <w:ptab w:relativeTo="margin" w:alignment="right" w:leader="none"/>
    </w:r>
    <w:r w:rsidR="002C4AD9">
      <w:fldChar w:fldCharType="begin"/>
    </w:r>
    <w:r w:rsidR="002C4AD9">
      <w:instrText xml:space="preserve"> PAGE   \* MERGEFORMAT </w:instrText>
    </w:r>
    <w:r w:rsidR="002C4AD9">
      <w:fldChar w:fldCharType="separate"/>
    </w:r>
    <w:r w:rsidR="002C4AD9">
      <w:rPr>
        <w:noProof/>
      </w:rPr>
      <w:t>17</w:t>
    </w:r>
    <w:r w:rsidR="002C4AD9">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D17A9D" w14:textId="58973172" w:rsidR="00C54068" w:rsidRDefault="00CC5740">
    <w:pPr>
      <w:pStyle w:val="Footer"/>
    </w:pPr>
    <w:sdt>
      <w:sdtPr>
        <w:rPr>
          <w:b/>
        </w:rPr>
        <w:alias w:val="Title"/>
        <w:tag w:val=""/>
        <w:id w:val="1456372179"/>
        <w:placeholder>
          <w:docPart w:val="2E47DA0C55404A94993657ACB60418CC"/>
        </w:placeholder>
        <w:dataBinding w:prefixMappings="xmlns:ns0='http://purl.org/dc/elements/1.1/' xmlns:ns1='http://schemas.openxmlformats.org/package/2006/metadata/core-properties' " w:xpath="/ns1:coreProperties[1]/ns0:title[1]" w:storeItemID="{6C3C8BC8-F283-45AE-878A-BAB7291924A1}"/>
        <w:text/>
      </w:sdtPr>
      <w:sdtEndPr/>
      <w:sdtContent>
        <w:r w:rsidR="00C54068">
          <w:rPr>
            <w:b/>
          </w:rPr>
          <w:t>VasoTracker User Manual v1</w:t>
        </w:r>
      </w:sdtContent>
    </w:sdt>
    <w:r w:rsidR="00C54068" w:rsidRPr="00405423">
      <w:t xml:space="preserve"> </w:t>
    </w:r>
    <w:r w:rsidR="00C54068">
      <w:ptab w:relativeTo="margin" w:alignment="right" w:leader="none"/>
    </w:r>
    <w:r w:rsidR="00C54068">
      <w:fldChar w:fldCharType="begin"/>
    </w:r>
    <w:r w:rsidR="00C54068">
      <w:instrText xml:space="preserve"> PAGE   \* MERGEFORMAT </w:instrText>
    </w:r>
    <w:r w:rsidR="00C54068">
      <w:fldChar w:fldCharType="separate"/>
    </w:r>
    <w:r w:rsidR="00C54068">
      <w:rPr>
        <w:noProof/>
      </w:rPr>
      <w:t>17</w:t>
    </w:r>
    <w:r w:rsidR="00C54068">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4A277A" w14:textId="77777777" w:rsidR="00CC5740" w:rsidRDefault="00CC5740">
      <w:pPr>
        <w:spacing w:line="240" w:lineRule="auto"/>
      </w:pPr>
      <w:r>
        <w:separator/>
      </w:r>
    </w:p>
  </w:footnote>
  <w:footnote w:type="continuationSeparator" w:id="0">
    <w:p w14:paraId="53F55011" w14:textId="77777777" w:rsidR="00CC5740" w:rsidRDefault="00CC574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93BFC"/>
    <w:multiLevelType w:val="hybridMultilevel"/>
    <w:tmpl w:val="C7F48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F20F0"/>
    <w:multiLevelType w:val="hybridMultilevel"/>
    <w:tmpl w:val="94EA51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90D643A"/>
    <w:multiLevelType w:val="hybridMultilevel"/>
    <w:tmpl w:val="187A5FC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EB1459"/>
    <w:multiLevelType w:val="hybridMultilevel"/>
    <w:tmpl w:val="B2388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B90385"/>
    <w:multiLevelType w:val="hybridMultilevel"/>
    <w:tmpl w:val="4EA80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9C0B51"/>
    <w:multiLevelType w:val="hybridMultilevel"/>
    <w:tmpl w:val="BB10D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505734E"/>
    <w:multiLevelType w:val="hybridMultilevel"/>
    <w:tmpl w:val="88D85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ED2CCC"/>
    <w:multiLevelType w:val="hybridMultilevel"/>
    <w:tmpl w:val="789ED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6"/>
  </w:num>
  <w:num w:numId="4">
    <w:abstractNumId w:val="3"/>
  </w:num>
  <w:num w:numId="5">
    <w:abstractNumId w:val="0"/>
  </w:num>
  <w:num w:numId="6">
    <w:abstractNumId w:val="7"/>
  </w:num>
  <w:num w:numId="7">
    <w:abstractNumId w:val="2"/>
  </w:num>
  <w:num w:numId="8">
    <w:abstractNumId w:val="9"/>
  </w:num>
  <w:num w:numId="9">
    <w:abstractNumId w:val="10"/>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attachedTemplate r:id="rId1"/>
  <w:revisionView w:inkAnnotation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E88"/>
    <w:rsid w:val="000078B3"/>
    <w:rsid w:val="000546B0"/>
    <w:rsid w:val="00061122"/>
    <w:rsid w:val="0009246B"/>
    <w:rsid w:val="000C0155"/>
    <w:rsid w:val="000C0C14"/>
    <w:rsid w:val="000C5D9D"/>
    <w:rsid w:val="000E79DC"/>
    <w:rsid w:val="001222D1"/>
    <w:rsid w:val="00133DFD"/>
    <w:rsid w:val="001929BF"/>
    <w:rsid w:val="001B1AA8"/>
    <w:rsid w:val="001B5DF1"/>
    <w:rsid w:val="001D0B1D"/>
    <w:rsid w:val="00210386"/>
    <w:rsid w:val="0025639D"/>
    <w:rsid w:val="00280587"/>
    <w:rsid w:val="00280F27"/>
    <w:rsid w:val="002931EF"/>
    <w:rsid w:val="00294529"/>
    <w:rsid w:val="002B49E7"/>
    <w:rsid w:val="002C4AD9"/>
    <w:rsid w:val="00367CE7"/>
    <w:rsid w:val="003848A4"/>
    <w:rsid w:val="003A7285"/>
    <w:rsid w:val="003E415F"/>
    <w:rsid w:val="003F1ECC"/>
    <w:rsid w:val="004027A6"/>
    <w:rsid w:val="00405423"/>
    <w:rsid w:val="00416CD0"/>
    <w:rsid w:val="00497EC0"/>
    <w:rsid w:val="004A5E63"/>
    <w:rsid w:val="004B7379"/>
    <w:rsid w:val="004D5739"/>
    <w:rsid w:val="005065EA"/>
    <w:rsid w:val="00507D3E"/>
    <w:rsid w:val="00517ED4"/>
    <w:rsid w:val="00532DA4"/>
    <w:rsid w:val="005358B1"/>
    <w:rsid w:val="005423F3"/>
    <w:rsid w:val="00545071"/>
    <w:rsid w:val="0054637A"/>
    <w:rsid w:val="005501A3"/>
    <w:rsid w:val="0056291A"/>
    <w:rsid w:val="005B2AF9"/>
    <w:rsid w:val="005C0EED"/>
    <w:rsid w:val="005D4B51"/>
    <w:rsid w:val="00670701"/>
    <w:rsid w:val="006C328F"/>
    <w:rsid w:val="006D31F0"/>
    <w:rsid w:val="006D44A3"/>
    <w:rsid w:val="007612ED"/>
    <w:rsid w:val="00770823"/>
    <w:rsid w:val="00772690"/>
    <w:rsid w:val="00776ACE"/>
    <w:rsid w:val="00787847"/>
    <w:rsid w:val="007B50CD"/>
    <w:rsid w:val="007C31C5"/>
    <w:rsid w:val="007C6CCE"/>
    <w:rsid w:val="007E6905"/>
    <w:rsid w:val="007E776C"/>
    <w:rsid w:val="007F1DED"/>
    <w:rsid w:val="008002CF"/>
    <w:rsid w:val="00807543"/>
    <w:rsid w:val="0081712A"/>
    <w:rsid w:val="0084053F"/>
    <w:rsid w:val="00842DB7"/>
    <w:rsid w:val="00885E68"/>
    <w:rsid w:val="00887D1B"/>
    <w:rsid w:val="008A117A"/>
    <w:rsid w:val="008C59C2"/>
    <w:rsid w:val="008E7290"/>
    <w:rsid w:val="00926BEC"/>
    <w:rsid w:val="00933F50"/>
    <w:rsid w:val="009C3A05"/>
    <w:rsid w:val="009C447F"/>
    <w:rsid w:val="009D4A77"/>
    <w:rsid w:val="009F0778"/>
    <w:rsid w:val="009F7531"/>
    <w:rsid w:val="00A11287"/>
    <w:rsid w:val="00A40800"/>
    <w:rsid w:val="00A53E88"/>
    <w:rsid w:val="00A5519E"/>
    <w:rsid w:val="00A75C02"/>
    <w:rsid w:val="00A81E9D"/>
    <w:rsid w:val="00A9220C"/>
    <w:rsid w:val="00AA0542"/>
    <w:rsid w:val="00B46523"/>
    <w:rsid w:val="00B879D5"/>
    <w:rsid w:val="00BB2AED"/>
    <w:rsid w:val="00C54068"/>
    <w:rsid w:val="00C663AA"/>
    <w:rsid w:val="00C717E0"/>
    <w:rsid w:val="00C77131"/>
    <w:rsid w:val="00CA1F52"/>
    <w:rsid w:val="00CC5740"/>
    <w:rsid w:val="00CD74D9"/>
    <w:rsid w:val="00CE5BA0"/>
    <w:rsid w:val="00D1354E"/>
    <w:rsid w:val="00D32D87"/>
    <w:rsid w:val="00D377B0"/>
    <w:rsid w:val="00D6187C"/>
    <w:rsid w:val="00D97C1F"/>
    <w:rsid w:val="00DB2562"/>
    <w:rsid w:val="00DB3D17"/>
    <w:rsid w:val="00DE4BD8"/>
    <w:rsid w:val="00E14FDF"/>
    <w:rsid w:val="00E171CF"/>
    <w:rsid w:val="00E35F35"/>
    <w:rsid w:val="00E601A5"/>
    <w:rsid w:val="00E6250C"/>
    <w:rsid w:val="00E71C8D"/>
    <w:rsid w:val="00E90970"/>
    <w:rsid w:val="00E9277E"/>
    <w:rsid w:val="00E92AAD"/>
    <w:rsid w:val="00EC1C0A"/>
    <w:rsid w:val="00EC23DD"/>
    <w:rsid w:val="00EC51CA"/>
    <w:rsid w:val="00EC61C8"/>
    <w:rsid w:val="00ED00E8"/>
    <w:rsid w:val="00EE09A9"/>
    <w:rsid w:val="00F20920"/>
    <w:rsid w:val="00F25D6C"/>
    <w:rsid w:val="00F603B2"/>
    <w:rsid w:val="00F7305F"/>
    <w:rsid w:val="00F776E1"/>
    <w:rsid w:val="00FB2C39"/>
    <w:rsid w:val="00FF2C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4FCFCD"/>
  <w15:chartTrackingRefBased/>
  <w15:docId w15:val="{049A72DD-4D61-407D-BD3E-18300595D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97C1F"/>
    <w:pPr>
      <w:spacing w:after="0"/>
    </w:pPr>
    <w:rPr>
      <w:sz w:val="24"/>
    </w:rPr>
  </w:style>
  <w:style w:type="paragraph" w:styleId="Heading1">
    <w:name w:val="heading 1"/>
    <w:basedOn w:val="Normal"/>
    <w:next w:val="Normal"/>
    <w:link w:val="Heading1Char"/>
    <w:uiPriority w:val="9"/>
    <w:qFormat/>
    <w:rsid w:val="000078B3"/>
    <w:pPr>
      <w:keepNext/>
      <w:keepLines/>
      <w:pBdr>
        <w:bottom w:val="single" w:sz="8" w:space="0" w:color="098388"/>
      </w:pBdr>
      <w:spacing w:after="200"/>
      <w:outlineLvl w:val="0"/>
    </w:pPr>
    <w:rPr>
      <w:rFonts w:asciiTheme="majorHAnsi" w:eastAsiaTheme="majorEastAsia" w:hAnsiTheme="majorHAnsi" w:cstheme="majorBidi"/>
      <w:b/>
      <w:color w:val="098388"/>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outlineLvl w:val="2"/>
    </w:pPr>
    <w:rPr>
      <w:b/>
      <w:bCs/>
      <w:i/>
      <w:iCs/>
      <w:szCs w:val="24"/>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rsid w:val="00061122"/>
    <w:pPr>
      <w:spacing w:line="240" w:lineRule="auto"/>
    </w:pPr>
    <w:rPr>
      <w:rFonts w:asciiTheme="majorHAnsi" w:eastAsiaTheme="majorEastAsia" w:hAnsiTheme="majorHAnsi" w:cstheme="majorBidi"/>
      <w:caps/>
      <w:color w:val="098388"/>
      <w:sz w:val="16"/>
      <w:szCs w:val="16"/>
    </w:rPr>
  </w:style>
  <w:style w:type="character" w:customStyle="1" w:styleId="FooterChar">
    <w:name w:val="Footer Char"/>
    <w:basedOn w:val="DefaultParagraphFont"/>
    <w:link w:val="Footer"/>
    <w:uiPriority w:val="99"/>
    <w:rsid w:val="00061122"/>
    <w:rPr>
      <w:rFonts w:asciiTheme="majorHAnsi" w:eastAsiaTheme="majorEastAsia" w:hAnsiTheme="majorHAnsi" w:cstheme="majorBidi"/>
      <w:caps/>
      <w:color w:val="098388"/>
      <w:sz w:val="16"/>
      <w:szCs w:val="16"/>
    </w:rPr>
  </w:style>
  <w:style w:type="character" w:customStyle="1" w:styleId="Heading1Char">
    <w:name w:val="Heading 1 Char"/>
    <w:basedOn w:val="DefaultParagraphFont"/>
    <w:link w:val="Heading1"/>
    <w:uiPriority w:val="9"/>
    <w:rsid w:val="000078B3"/>
    <w:rPr>
      <w:rFonts w:asciiTheme="majorHAnsi" w:eastAsiaTheme="majorEastAsia" w:hAnsiTheme="majorHAnsi" w:cstheme="majorBidi"/>
      <w:b/>
      <w:color w:val="098388"/>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rsid w:val="00D377B0"/>
    <w:pPr>
      <w:pBdr>
        <w:bottom w:val="none" w:sz="0" w:space="0" w:color="auto"/>
      </w:pBdr>
      <w:spacing w:after="400"/>
      <w:outlineLvl w:val="9"/>
    </w:pPr>
    <w:rPr>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NormalWeb">
    <w:name w:val="Normal (Web)"/>
    <w:basedOn w:val="Normal"/>
    <w:uiPriority w:val="99"/>
    <w:semiHidden/>
    <w:unhideWhenUsed/>
    <w:rsid w:val="007B50CD"/>
    <w:pPr>
      <w:spacing w:before="100" w:beforeAutospacing="1" w:after="100" w:afterAutospacing="1" w:line="240" w:lineRule="auto"/>
    </w:pPr>
    <w:rPr>
      <w:rFonts w:ascii="Times New Roman" w:eastAsia="Times New Roman" w:hAnsi="Times New Roman" w:cs="Times New Roman"/>
      <w:color w:val="auto"/>
      <w:szCs w:val="24"/>
      <w:lang w:eastAsia="en-US"/>
    </w:rPr>
  </w:style>
  <w:style w:type="paragraph" w:styleId="ListParagraph">
    <w:name w:val="List Paragraph"/>
    <w:basedOn w:val="Normal"/>
    <w:uiPriority w:val="34"/>
    <w:unhideWhenUsed/>
    <w:qFormat/>
    <w:rsid w:val="00F603B2"/>
    <w:pPr>
      <w:ind w:left="720"/>
      <w:contextualSpacing/>
    </w:pPr>
  </w:style>
  <w:style w:type="character" w:styleId="FollowedHyperlink">
    <w:name w:val="FollowedHyperlink"/>
    <w:basedOn w:val="DefaultParagraphFont"/>
    <w:uiPriority w:val="99"/>
    <w:semiHidden/>
    <w:unhideWhenUsed/>
    <w:rsid w:val="00061122"/>
    <w:rPr>
      <w:color w:val="A3648B" w:themeColor="followedHyperlink"/>
      <w:u w:val="single"/>
    </w:rPr>
  </w:style>
  <w:style w:type="character" w:styleId="UnresolvedMention">
    <w:name w:val="Unresolved Mention"/>
    <w:basedOn w:val="DefaultParagraphFont"/>
    <w:uiPriority w:val="99"/>
    <w:semiHidden/>
    <w:unhideWhenUsed/>
    <w:rsid w:val="004A5E63"/>
    <w:rPr>
      <w:color w:val="605E5C"/>
      <w:shd w:val="clear" w:color="auto" w:fill="E1DFDD"/>
    </w:rPr>
  </w:style>
  <w:style w:type="character" w:customStyle="1" w:styleId="marktcbvbasrs">
    <w:name w:val="marktcbvbasrs"/>
    <w:basedOn w:val="DefaultParagraphFont"/>
    <w:rsid w:val="00E92AAD"/>
  </w:style>
  <w:style w:type="character" w:customStyle="1" w:styleId="markdp3fh8fvw">
    <w:name w:val="markdp3fh8fvw"/>
    <w:basedOn w:val="DefaultParagraphFont"/>
    <w:rsid w:val="00E92A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465790">
      <w:bodyDiv w:val="1"/>
      <w:marLeft w:val="0"/>
      <w:marRight w:val="0"/>
      <w:marTop w:val="0"/>
      <w:marBottom w:val="0"/>
      <w:divBdr>
        <w:top w:val="none" w:sz="0" w:space="0" w:color="auto"/>
        <w:left w:val="none" w:sz="0" w:space="0" w:color="auto"/>
        <w:bottom w:val="none" w:sz="0" w:space="0" w:color="auto"/>
        <w:right w:val="none" w:sz="0" w:space="0" w:color="auto"/>
      </w:divBdr>
      <w:divsChild>
        <w:div w:id="1096753205">
          <w:marLeft w:val="0"/>
          <w:marRight w:val="0"/>
          <w:marTop w:val="0"/>
          <w:marBottom w:val="0"/>
          <w:divBdr>
            <w:top w:val="none" w:sz="0" w:space="0" w:color="auto"/>
            <w:left w:val="none" w:sz="0" w:space="0" w:color="auto"/>
            <w:bottom w:val="none" w:sz="0" w:space="0" w:color="auto"/>
            <w:right w:val="none" w:sz="0" w:space="0" w:color="auto"/>
          </w:divBdr>
        </w:div>
        <w:div w:id="902063882">
          <w:marLeft w:val="0"/>
          <w:marRight w:val="0"/>
          <w:marTop w:val="0"/>
          <w:marBottom w:val="0"/>
          <w:divBdr>
            <w:top w:val="none" w:sz="0" w:space="0" w:color="auto"/>
            <w:left w:val="none" w:sz="0" w:space="0" w:color="auto"/>
            <w:bottom w:val="none" w:sz="0" w:space="0" w:color="auto"/>
            <w:right w:val="none" w:sz="0" w:space="0" w:color="auto"/>
          </w:divBdr>
        </w:div>
      </w:divsChild>
    </w:div>
    <w:div w:id="1023362574">
      <w:bodyDiv w:val="1"/>
      <w:marLeft w:val="0"/>
      <w:marRight w:val="0"/>
      <w:marTop w:val="0"/>
      <w:marBottom w:val="0"/>
      <w:divBdr>
        <w:top w:val="none" w:sz="0" w:space="0" w:color="auto"/>
        <w:left w:val="none" w:sz="0" w:space="0" w:color="auto"/>
        <w:bottom w:val="none" w:sz="0" w:space="0" w:color="auto"/>
        <w:right w:val="none" w:sz="0" w:space="0" w:color="auto"/>
      </w:divBdr>
      <w:divsChild>
        <w:div w:id="2013483601">
          <w:marLeft w:val="0"/>
          <w:marRight w:val="0"/>
          <w:marTop w:val="0"/>
          <w:marBottom w:val="0"/>
          <w:divBdr>
            <w:top w:val="none" w:sz="0" w:space="0" w:color="auto"/>
            <w:left w:val="none" w:sz="0" w:space="0" w:color="auto"/>
            <w:bottom w:val="none" w:sz="0" w:space="0" w:color="auto"/>
            <w:right w:val="none" w:sz="0" w:space="0" w:color="auto"/>
          </w:divBdr>
        </w:div>
        <w:div w:id="261112240">
          <w:marLeft w:val="0"/>
          <w:marRight w:val="0"/>
          <w:marTop w:val="0"/>
          <w:marBottom w:val="0"/>
          <w:divBdr>
            <w:top w:val="none" w:sz="0" w:space="0" w:color="auto"/>
            <w:left w:val="none" w:sz="0" w:space="0" w:color="auto"/>
            <w:bottom w:val="none" w:sz="0" w:space="0" w:color="auto"/>
            <w:right w:val="none" w:sz="0" w:space="0" w:color="auto"/>
          </w:divBdr>
        </w:div>
        <w:div w:id="240333099">
          <w:marLeft w:val="0"/>
          <w:marRight w:val="0"/>
          <w:marTop w:val="0"/>
          <w:marBottom w:val="0"/>
          <w:divBdr>
            <w:top w:val="none" w:sz="0" w:space="0" w:color="auto"/>
            <w:left w:val="none" w:sz="0" w:space="0" w:color="auto"/>
            <w:bottom w:val="none" w:sz="0" w:space="0" w:color="auto"/>
            <w:right w:val="none" w:sz="0" w:space="0" w:color="auto"/>
          </w:divBdr>
        </w:div>
        <w:div w:id="1669820333">
          <w:marLeft w:val="0"/>
          <w:marRight w:val="0"/>
          <w:marTop w:val="0"/>
          <w:marBottom w:val="0"/>
          <w:divBdr>
            <w:top w:val="none" w:sz="0" w:space="0" w:color="auto"/>
            <w:left w:val="none" w:sz="0" w:space="0" w:color="auto"/>
            <w:bottom w:val="none" w:sz="0" w:space="0" w:color="auto"/>
            <w:right w:val="none" w:sz="0" w:space="0" w:color="auto"/>
          </w:divBdr>
        </w:div>
        <w:div w:id="1763603245">
          <w:marLeft w:val="0"/>
          <w:marRight w:val="0"/>
          <w:marTop w:val="0"/>
          <w:marBottom w:val="0"/>
          <w:divBdr>
            <w:top w:val="none" w:sz="0" w:space="0" w:color="auto"/>
            <w:left w:val="none" w:sz="0" w:space="0" w:color="auto"/>
            <w:bottom w:val="none" w:sz="0" w:space="0" w:color="auto"/>
            <w:right w:val="none" w:sz="0" w:space="0" w:color="auto"/>
          </w:divBdr>
        </w:div>
        <w:div w:id="794831144">
          <w:marLeft w:val="0"/>
          <w:marRight w:val="0"/>
          <w:marTop w:val="0"/>
          <w:marBottom w:val="0"/>
          <w:divBdr>
            <w:top w:val="none" w:sz="0" w:space="0" w:color="auto"/>
            <w:left w:val="none" w:sz="0" w:space="0" w:color="auto"/>
            <w:bottom w:val="none" w:sz="0" w:space="0" w:color="auto"/>
            <w:right w:val="none" w:sz="0" w:space="0" w:color="auto"/>
          </w:divBdr>
        </w:div>
        <w:div w:id="2079667729">
          <w:marLeft w:val="0"/>
          <w:marRight w:val="0"/>
          <w:marTop w:val="0"/>
          <w:marBottom w:val="0"/>
          <w:divBdr>
            <w:top w:val="none" w:sz="0" w:space="0" w:color="auto"/>
            <w:left w:val="none" w:sz="0" w:space="0" w:color="auto"/>
            <w:bottom w:val="none" w:sz="0" w:space="0" w:color="auto"/>
            <w:right w:val="none" w:sz="0" w:space="0" w:color="auto"/>
          </w:divBdr>
        </w:div>
        <w:div w:id="982277151">
          <w:marLeft w:val="0"/>
          <w:marRight w:val="0"/>
          <w:marTop w:val="0"/>
          <w:marBottom w:val="0"/>
          <w:divBdr>
            <w:top w:val="none" w:sz="0" w:space="0" w:color="auto"/>
            <w:left w:val="none" w:sz="0" w:space="0" w:color="auto"/>
            <w:bottom w:val="none" w:sz="0" w:space="0" w:color="auto"/>
            <w:right w:val="none" w:sz="0" w:space="0" w:color="auto"/>
          </w:divBdr>
        </w:div>
        <w:div w:id="991180339">
          <w:marLeft w:val="0"/>
          <w:marRight w:val="0"/>
          <w:marTop w:val="0"/>
          <w:marBottom w:val="0"/>
          <w:divBdr>
            <w:top w:val="none" w:sz="0" w:space="0" w:color="auto"/>
            <w:left w:val="none" w:sz="0" w:space="0" w:color="auto"/>
            <w:bottom w:val="none" w:sz="0" w:space="0" w:color="auto"/>
            <w:right w:val="none" w:sz="0" w:space="0" w:color="auto"/>
          </w:divBdr>
        </w:div>
        <w:div w:id="1783106766">
          <w:marLeft w:val="0"/>
          <w:marRight w:val="0"/>
          <w:marTop w:val="0"/>
          <w:marBottom w:val="0"/>
          <w:divBdr>
            <w:top w:val="none" w:sz="0" w:space="0" w:color="auto"/>
            <w:left w:val="none" w:sz="0" w:space="0" w:color="auto"/>
            <w:bottom w:val="none" w:sz="0" w:space="0" w:color="auto"/>
            <w:right w:val="none" w:sz="0" w:space="0" w:color="auto"/>
          </w:divBdr>
        </w:div>
        <w:div w:id="1270116318">
          <w:marLeft w:val="0"/>
          <w:marRight w:val="0"/>
          <w:marTop w:val="0"/>
          <w:marBottom w:val="0"/>
          <w:divBdr>
            <w:top w:val="none" w:sz="0" w:space="0" w:color="auto"/>
            <w:left w:val="none" w:sz="0" w:space="0" w:color="auto"/>
            <w:bottom w:val="none" w:sz="0" w:space="0" w:color="auto"/>
            <w:right w:val="none" w:sz="0" w:space="0" w:color="auto"/>
          </w:divBdr>
        </w:div>
        <w:div w:id="1174759316">
          <w:marLeft w:val="0"/>
          <w:marRight w:val="0"/>
          <w:marTop w:val="0"/>
          <w:marBottom w:val="0"/>
          <w:divBdr>
            <w:top w:val="none" w:sz="0" w:space="0" w:color="auto"/>
            <w:left w:val="none" w:sz="0" w:space="0" w:color="auto"/>
            <w:bottom w:val="none" w:sz="0" w:space="0" w:color="auto"/>
            <w:right w:val="none" w:sz="0" w:space="0" w:color="auto"/>
          </w:divBdr>
        </w:div>
        <w:div w:id="1325282735">
          <w:marLeft w:val="0"/>
          <w:marRight w:val="0"/>
          <w:marTop w:val="0"/>
          <w:marBottom w:val="0"/>
          <w:divBdr>
            <w:top w:val="none" w:sz="0" w:space="0" w:color="auto"/>
            <w:left w:val="none" w:sz="0" w:space="0" w:color="auto"/>
            <w:bottom w:val="none" w:sz="0" w:space="0" w:color="auto"/>
            <w:right w:val="none" w:sz="0" w:space="0" w:color="auto"/>
          </w:divBdr>
        </w:div>
        <w:div w:id="287325408">
          <w:marLeft w:val="0"/>
          <w:marRight w:val="0"/>
          <w:marTop w:val="0"/>
          <w:marBottom w:val="0"/>
          <w:divBdr>
            <w:top w:val="none" w:sz="0" w:space="0" w:color="auto"/>
            <w:left w:val="none" w:sz="0" w:space="0" w:color="auto"/>
            <w:bottom w:val="none" w:sz="0" w:space="0" w:color="auto"/>
            <w:right w:val="none" w:sz="0" w:space="0" w:color="auto"/>
          </w:divBdr>
        </w:div>
        <w:div w:id="21516605">
          <w:marLeft w:val="0"/>
          <w:marRight w:val="0"/>
          <w:marTop w:val="0"/>
          <w:marBottom w:val="0"/>
          <w:divBdr>
            <w:top w:val="none" w:sz="0" w:space="0" w:color="auto"/>
            <w:left w:val="none" w:sz="0" w:space="0" w:color="auto"/>
            <w:bottom w:val="none" w:sz="0" w:space="0" w:color="auto"/>
            <w:right w:val="none" w:sz="0" w:space="0" w:color="auto"/>
          </w:divBdr>
        </w:div>
        <w:div w:id="728964312">
          <w:marLeft w:val="0"/>
          <w:marRight w:val="0"/>
          <w:marTop w:val="0"/>
          <w:marBottom w:val="0"/>
          <w:divBdr>
            <w:top w:val="none" w:sz="0" w:space="0" w:color="auto"/>
            <w:left w:val="none" w:sz="0" w:space="0" w:color="auto"/>
            <w:bottom w:val="none" w:sz="0" w:space="0" w:color="auto"/>
            <w:right w:val="none" w:sz="0" w:space="0" w:color="auto"/>
          </w:divBdr>
        </w:div>
        <w:div w:id="691494370">
          <w:marLeft w:val="0"/>
          <w:marRight w:val="0"/>
          <w:marTop w:val="0"/>
          <w:marBottom w:val="0"/>
          <w:divBdr>
            <w:top w:val="none" w:sz="0" w:space="0" w:color="auto"/>
            <w:left w:val="none" w:sz="0" w:space="0" w:color="auto"/>
            <w:bottom w:val="none" w:sz="0" w:space="0" w:color="auto"/>
            <w:right w:val="none" w:sz="0" w:space="0" w:color="auto"/>
          </w:divBdr>
        </w:div>
        <w:div w:id="1198812651">
          <w:marLeft w:val="0"/>
          <w:marRight w:val="0"/>
          <w:marTop w:val="0"/>
          <w:marBottom w:val="0"/>
          <w:divBdr>
            <w:top w:val="none" w:sz="0" w:space="0" w:color="auto"/>
            <w:left w:val="none" w:sz="0" w:space="0" w:color="auto"/>
            <w:bottom w:val="none" w:sz="0" w:space="0" w:color="auto"/>
            <w:right w:val="none" w:sz="0" w:space="0" w:color="auto"/>
          </w:divBdr>
        </w:div>
        <w:div w:id="1956523053">
          <w:marLeft w:val="0"/>
          <w:marRight w:val="0"/>
          <w:marTop w:val="0"/>
          <w:marBottom w:val="0"/>
          <w:divBdr>
            <w:top w:val="none" w:sz="0" w:space="0" w:color="auto"/>
            <w:left w:val="none" w:sz="0" w:space="0" w:color="auto"/>
            <w:bottom w:val="none" w:sz="0" w:space="0" w:color="auto"/>
            <w:right w:val="none" w:sz="0" w:space="0" w:color="auto"/>
          </w:divBdr>
        </w:div>
        <w:div w:id="1434670603">
          <w:marLeft w:val="0"/>
          <w:marRight w:val="0"/>
          <w:marTop w:val="0"/>
          <w:marBottom w:val="0"/>
          <w:divBdr>
            <w:top w:val="none" w:sz="0" w:space="0" w:color="auto"/>
            <w:left w:val="none" w:sz="0" w:space="0" w:color="auto"/>
            <w:bottom w:val="none" w:sz="0" w:space="0" w:color="auto"/>
            <w:right w:val="none" w:sz="0" w:space="0" w:color="auto"/>
          </w:divBdr>
        </w:div>
        <w:div w:id="158693086">
          <w:marLeft w:val="0"/>
          <w:marRight w:val="0"/>
          <w:marTop w:val="0"/>
          <w:marBottom w:val="0"/>
          <w:divBdr>
            <w:top w:val="none" w:sz="0" w:space="0" w:color="auto"/>
            <w:left w:val="none" w:sz="0" w:space="0" w:color="auto"/>
            <w:bottom w:val="none" w:sz="0" w:space="0" w:color="auto"/>
            <w:right w:val="none" w:sz="0" w:space="0" w:color="auto"/>
          </w:divBdr>
        </w:div>
        <w:div w:id="1158302900">
          <w:marLeft w:val="0"/>
          <w:marRight w:val="0"/>
          <w:marTop w:val="0"/>
          <w:marBottom w:val="0"/>
          <w:divBdr>
            <w:top w:val="none" w:sz="0" w:space="0" w:color="auto"/>
            <w:left w:val="none" w:sz="0" w:space="0" w:color="auto"/>
            <w:bottom w:val="none" w:sz="0" w:space="0" w:color="auto"/>
            <w:right w:val="none" w:sz="0" w:space="0" w:color="auto"/>
          </w:divBdr>
        </w:div>
        <w:div w:id="640498190">
          <w:marLeft w:val="0"/>
          <w:marRight w:val="0"/>
          <w:marTop w:val="0"/>
          <w:marBottom w:val="0"/>
          <w:divBdr>
            <w:top w:val="none" w:sz="0" w:space="0" w:color="auto"/>
            <w:left w:val="none" w:sz="0" w:space="0" w:color="auto"/>
            <w:bottom w:val="none" w:sz="0" w:space="0" w:color="auto"/>
            <w:right w:val="none" w:sz="0" w:space="0" w:color="auto"/>
          </w:divBdr>
        </w:div>
        <w:div w:id="896207800">
          <w:marLeft w:val="0"/>
          <w:marRight w:val="0"/>
          <w:marTop w:val="0"/>
          <w:marBottom w:val="0"/>
          <w:divBdr>
            <w:top w:val="none" w:sz="0" w:space="0" w:color="auto"/>
            <w:left w:val="none" w:sz="0" w:space="0" w:color="auto"/>
            <w:bottom w:val="none" w:sz="0" w:space="0" w:color="auto"/>
            <w:right w:val="none" w:sz="0" w:space="0" w:color="auto"/>
          </w:divBdr>
        </w:div>
        <w:div w:id="593788057">
          <w:marLeft w:val="0"/>
          <w:marRight w:val="0"/>
          <w:marTop w:val="0"/>
          <w:marBottom w:val="0"/>
          <w:divBdr>
            <w:top w:val="none" w:sz="0" w:space="0" w:color="auto"/>
            <w:left w:val="none" w:sz="0" w:space="0" w:color="auto"/>
            <w:bottom w:val="none" w:sz="0" w:space="0" w:color="auto"/>
            <w:right w:val="none" w:sz="0" w:space="0" w:color="auto"/>
          </w:divBdr>
        </w:div>
        <w:div w:id="510295619">
          <w:marLeft w:val="0"/>
          <w:marRight w:val="0"/>
          <w:marTop w:val="0"/>
          <w:marBottom w:val="0"/>
          <w:divBdr>
            <w:top w:val="none" w:sz="0" w:space="0" w:color="auto"/>
            <w:left w:val="none" w:sz="0" w:space="0" w:color="auto"/>
            <w:bottom w:val="none" w:sz="0" w:space="0" w:color="auto"/>
            <w:right w:val="none" w:sz="0" w:space="0" w:color="auto"/>
          </w:divBdr>
        </w:div>
        <w:div w:id="69159727">
          <w:marLeft w:val="0"/>
          <w:marRight w:val="0"/>
          <w:marTop w:val="0"/>
          <w:marBottom w:val="0"/>
          <w:divBdr>
            <w:top w:val="none" w:sz="0" w:space="0" w:color="auto"/>
            <w:left w:val="none" w:sz="0" w:space="0" w:color="auto"/>
            <w:bottom w:val="none" w:sz="0" w:space="0" w:color="auto"/>
            <w:right w:val="none" w:sz="0" w:space="0" w:color="auto"/>
          </w:divBdr>
        </w:div>
        <w:div w:id="1653487403">
          <w:marLeft w:val="0"/>
          <w:marRight w:val="0"/>
          <w:marTop w:val="0"/>
          <w:marBottom w:val="0"/>
          <w:divBdr>
            <w:top w:val="none" w:sz="0" w:space="0" w:color="auto"/>
            <w:left w:val="none" w:sz="0" w:space="0" w:color="auto"/>
            <w:bottom w:val="none" w:sz="0" w:space="0" w:color="auto"/>
            <w:right w:val="none" w:sz="0" w:space="0" w:color="auto"/>
          </w:divBdr>
        </w:div>
        <w:div w:id="6030887">
          <w:marLeft w:val="0"/>
          <w:marRight w:val="0"/>
          <w:marTop w:val="0"/>
          <w:marBottom w:val="0"/>
          <w:divBdr>
            <w:top w:val="none" w:sz="0" w:space="0" w:color="auto"/>
            <w:left w:val="none" w:sz="0" w:space="0" w:color="auto"/>
            <w:bottom w:val="none" w:sz="0" w:space="0" w:color="auto"/>
            <w:right w:val="none" w:sz="0" w:space="0" w:color="auto"/>
          </w:divBdr>
        </w:div>
        <w:div w:id="580336900">
          <w:marLeft w:val="0"/>
          <w:marRight w:val="0"/>
          <w:marTop w:val="0"/>
          <w:marBottom w:val="0"/>
          <w:divBdr>
            <w:top w:val="none" w:sz="0" w:space="0" w:color="auto"/>
            <w:left w:val="none" w:sz="0" w:space="0" w:color="auto"/>
            <w:bottom w:val="none" w:sz="0" w:space="0" w:color="auto"/>
            <w:right w:val="none" w:sz="0" w:space="0" w:color="auto"/>
          </w:divBdr>
        </w:div>
        <w:div w:id="1382165999">
          <w:marLeft w:val="0"/>
          <w:marRight w:val="0"/>
          <w:marTop w:val="0"/>
          <w:marBottom w:val="0"/>
          <w:divBdr>
            <w:top w:val="none" w:sz="0" w:space="0" w:color="auto"/>
            <w:left w:val="none" w:sz="0" w:space="0" w:color="auto"/>
            <w:bottom w:val="none" w:sz="0" w:space="0" w:color="auto"/>
            <w:right w:val="none" w:sz="0" w:space="0" w:color="auto"/>
          </w:divBdr>
        </w:div>
        <w:div w:id="799495025">
          <w:marLeft w:val="0"/>
          <w:marRight w:val="0"/>
          <w:marTop w:val="0"/>
          <w:marBottom w:val="0"/>
          <w:divBdr>
            <w:top w:val="none" w:sz="0" w:space="0" w:color="auto"/>
            <w:left w:val="none" w:sz="0" w:space="0" w:color="auto"/>
            <w:bottom w:val="none" w:sz="0" w:space="0" w:color="auto"/>
            <w:right w:val="none" w:sz="0" w:space="0" w:color="auto"/>
          </w:divBdr>
        </w:div>
        <w:div w:id="1186139761">
          <w:marLeft w:val="0"/>
          <w:marRight w:val="0"/>
          <w:marTop w:val="0"/>
          <w:marBottom w:val="0"/>
          <w:divBdr>
            <w:top w:val="none" w:sz="0" w:space="0" w:color="auto"/>
            <w:left w:val="none" w:sz="0" w:space="0" w:color="auto"/>
            <w:bottom w:val="none" w:sz="0" w:space="0" w:color="auto"/>
            <w:right w:val="none" w:sz="0" w:space="0" w:color="auto"/>
          </w:divBdr>
        </w:div>
        <w:div w:id="582878600">
          <w:marLeft w:val="0"/>
          <w:marRight w:val="0"/>
          <w:marTop w:val="0"/>
          <w:marBottom w:val="0"/>
          <w:divBdr>
            <w:top w:val="none" w:sz="0" w:space="0" w:color="auto"/>
            <w:left w:val="none" w:sz="0" w:space="0" w:color="auto"/>
            <w:bottom w:val="none" w:sz="0" w:space="0" w:color="auto"/>
            <w:right w:val="none" w:sz="0" w:space="0" w:color="auto"/>
          </w:divBdr>
        </w:div>
        <w:div w:id="839127828">
          <w:marLeft w:val="0"/>
          <w:marRight w:val="0"/>
          <w:marTop w:val="0"/>
          <w:marBottom w:val="0"/>
          <w:divBdr>
            <w:top w:val="none" w:sz="0" w:space="0" w:color="auto"/>
            <w:left w:val="none" w:sz="0" w:space="0" w:color="auto"/>
            <w:bottom w:val="none" w:sz="0" w:space="0" w:color="auto"/>
            <w:right w:val="none" w:sz="0" w:space="0" w:color="auto"/>
          </w:divBdr>
        </w:div>
        <w:div w:id="1921518625">
          <w:marLeft w:val="0"/>
          <w:marRight w:val="0"/>
          <w:marTop w:val="0"/>
          <w:marBottom w:val="0"/>
          <w:divBdr>
            <w:top w:val="none" w:sz="0" w:space="0" w:color="auto"/>
            <w:left w:val="none" w:sz="0" w:space="0" w:color="auto"/>
            <w:bottom w:val="none" w:sz="0" w:space="0" w:color="auto"/>
            <w:right w:val="none" w:sz="0" w:space="0" w:color="auto"/>
          </w:divBdr>
        </w:div>
        <w:div w:id="1640108919">
          <w:marLeft w:val="0"/>
          <w:marRight w:val="0"/>
          <w:marTop w:val="0"/>
          <w:marBottom w:val="0"/>
          <w:divBdr>
            <w:top w:val="none" w:sz="0" w:space="0" w:color="auto"/>
            <w:left w:val="none" w:sz="0" w:space="0" w:color="auto"/>
            <w:bottom w:val="none" w:sz="0" w:space="0" w:color="auto"/>
            <w:right w:val="none" w:sz="0" w:space="0" w:color="auto"/>
          </w:divBdr>
        </w:div>
        <w:div w:id="1159465308">
          <w:marLeft w:val="0"/>
          <w:marRight w:val="0"/>
          <w:marTop w:val="0"/>
          <w:marBottom w:val="0"/>
          <w:divBdr>
            <w:top w:val="none" w:sz="0" w:space="0" w:color="auto"/>
            <w:left w:val="none" w:sz="0" w:space="0" w:color="auto"/>
            <w:bottom w:val="none" w:sz="0" w:space="0" w:color="auto"/>
            <w:right w:val="none" w:sz="0" w:space="0" w:color="auto"/>
          </w:divBdr>
        </w:div>
        <w:div w:id="214661700">
          <w:marLeft w:val="0"/>
          <w:marRight w:val="0"/>
          <w:marTop w:val="0"/>
          <w:marBottom w:val="0"/>
          <w:divBdr>
            <w:top w:val="none" w:sz="0" w:space="0" w:color="auto"/>
            <w:left w:val="none" w:sz="0" w:space="0" w:color="auto"/>
            <w:bottom w:val="none" w:sz="0" w:space="0" w:color="auto"/>
            <w:right w:val="none" w:sz="0" w:space="0" w:color="auto"/>
          </w:divBdr>
        </w:div>
      </w:divsChild>
    </w:div>
    <w:div w:id="1040668638">
      <w:bodyDiv w:val="1"/>
      <w:marLeft w:val="0"/>
      <w:marRight w:val="0"/>
      <w:marTop w:val="0"/>
      <w:marBottom w:val="0"/>
      <w:divBdr>
        <w:top w:val="none" w:sz="0" w:space="0" w:color="auto"/>
        <w:left w:val="none" w:sz="0" w:space="0" w:color="auto"/>
        <w:bottom w:val="none" w:sz="0" w:space="0" w:color="auto"/>
        <w:right w:val="none" w:sz="0" w:space="0" w:color="auto"/>
      </w:divBdr>
      <w:divsChild>
        <w:div w:id="373041844">
          <w:marLeft w:val="0"/>
          <w:marRight w:val="0"/>
          <w:marTop w:val="0"/>
          <w:marBottom w:val="0"/>
          <w:divBdr>
            <w:top w:val="none" w:sz="0" w:space="0" w:color="auto"/>
            <w:left w:val="none" w:sz="0" w:space="0" w:color="auto"/>
            <w:bottom w:val="none" w:sz="0" w:space="0" w:color="auto"/>
            <w:right w:val="none" w:sz="0" w:space="0" w:color="auto"/>
          </w:divBdr>
        </w:div>
      </w:divsChild>
    </w:div>
    <w:div w:id="1049189528">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221749851">
      <w:bodyDiv w:val="1"/>
      <w:marLeft w:val="0"/>
      <w:marRight w:val="0"/>
      <w:marTop w:val="0"/>
      <w:marBottom w:val="0"/>
      <w:divBdr>
        <w:top w:val="none" w:sz="0" w:space="0" w:color="auto"/>
        <w:left w:val="none" w:sz="0" w:space="0" w:color="auto"/>
        <w:bottom w:val="none" w:sz="0" w:space="0" w:color="auto"/>
        <w:right w:val="none" w:sz="0" w:space="0" w:color="auto"/>
      </w:divBdr>
    </w:div>
    <w:div w:id="1328826353">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602101209">
      <w:bodyDiv w:val="1"/>
      <w:marLeft w:val="0"/>
      <w:marRight w:val="0"/>
      <w:marTop w:val="0"/>
      <w:marBottom w:val="0"/>
      <w:divBdr>
        <w:top w:val="none" w:sz="0" w:space="0" w:color="auto"/>
        <w:left w:val="none" w:sz="0" w:space="0" w:color="auto"/>
        <w:bottom w:val="none" w:sz="0" w:space="0" w:color="auto"/>
        <w:right w:val="none" w:sz="0" w:space="0" w:color="auto"/>
      </w:divBdr>
    </w:div>
    <w:div w:id="1678147284">
      <w:bodyDiv w:val="1"/>
      <w:marLeft w:val="0"/>
      <w:marRight w:val="0"/>
      <w:marTop w:val="0"/>
      <w:marBottom w:val="0"/>
      <w:divBdr>
        <w:top w:val="none" w:sz="0" w:space="0" w:color="auto"/>
        <w:left w:val="none" w:sz="0" w:space="0" w:color="auto"/>
        <w:bottom w:val="none" w:sz="0" w:space="0" w:color="auto"/>
        <w:right w:val="none" w:sz="0" w:space="0" w:color="auto"/>
      </w:divBdr>
    </w:div>
    <w:div w:id="1829402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github.com/VasoTracker/VasoTracker" TargetMode="External"/><Relationship Id="rId34" Type="http://schemas.openxmlformats.org/officeDocument/2006/relationships/footer" Target="footer5.xml"/><Relationship Id="rId42" Type="http://schemas.openxmlformats.org/officeDocument/2006/relationships/footer" Target="footer10.xml"/><Relationship Id="rId47" Type="http://schemas.openxmlformats.org/officeDocument/2006/relationships/hyperlink" Target="https://www.anaconda.com/distribution/" TargetMode="External"/><Relationship Id="rId50" Type="http://schemas.openxmlformats.org/officeDocument/2006/relationships/image" Target="media/image14.png"/><Relationship Id="rId55" Type="http://schemas.openxmlformats.org/officeDocument/2006/relationships/image" Target="media/image19.png"/><Relationship Id="rId63" Type="http://schemas.openxmlformats.org/officeDocument/2006/relationships/footer" Target="footer1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www.vasotracker.com/blood-vessel-diameter-software/" TargetMode="External"/><Relationship Id="rId29" Type="http://schemas.openxmlformats.org/officeDocument/2006/relationships/image" Target="media/image6.png"/><Relationship Id="rId11" Type="http://schemas.openxmlformats.org/officeDocument/2006/relationships/endnotes" Target="endnotes.xml"/><Relationship Id="rId24" Type="http://schemas.openxmlformats.org/officeDocument/2006/relationships/hyperlink" Target="https://www.pcworld.com/article/3045567/how-to-keep-charging-your-usb-devices-past-your-pcs-bedtime.html" TargetMode="External"/><Relationship Id="rId32" Type="http://schemas.openxmlformats.org/officeDocument/2006/relationships/image" Target="media/image7.png"/><Relationship Id="rId37" Type="http://schemas.openxmlformats.org/officeDocument/2006/relationships/footer" Target="footer7.xml"/><Relationship Id="rId40" Type="http://schemas.openxmlformats.org/officeDocument/2006/relationships/footer" Target="footer8.xml"/><Relationship Id="rId45" Type="http://schemas.openxmlformats.org/officeDocument/2006/relationships/hyperlink" Target="http://valelab4.ucsf.edu/~MM/nightlyBuilds/1.4/Windows/" TargetMode="External"/><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24.png"/><Relationship Id="rId19" Type="http://schemas.openxmlformats.org/officeDocument/2006/relationships/hyperlink" Target="http://valelab4.ucsf.edu/~MM/nightlyBuilds/1.4/Windows/" TargetMode="External"/><Relationship Id="rId14" Type="http://schemas.openxmlformats.org/officeDocument/2006/relationships/hyperlink" Target="http://www.vasotracker.com" TargetMode="External"/><Relationship Id="rId22" Type="http://schemas.openxmlformats.org/officeDocument/2006/relationships/hyperlink" Target="file:///C:\Users\Calum\Desktop\&#8226;%09https:\help.ableton.com\hc\en-us\articles\115000211304-How-to-disable-power-throttling-on-Windows" TargetMode="External"/><Relationship Id="rId27" Type="http://schemas.openxmlformats.org/officeDocument/2006/relationships/image" Target="media/image5.png"/><Relationship Id="rId30" Type="http://schemas.openxmlformats.org/officeDocument/2006/relationships/footer" Target="footer2.xml"/><Relationship Id="rId35" Type="http://schemas.openxmlformats.org/officeDocument/2006/relationships/image" Target="media/image8.png"/><Relationship Id="rId43" Type="http://schemas.openxmlformats.org/officeDocument/2006/relationships/image" Target="media/image11.png"/><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15.png"/><Relationship Id="rId3" Type="http://schemas.openxmlformats.org/officeDocument/2006/relationships/customXml" Target="../customXml/item3.xml"/><Relationship Id="rId12" Type="http://schemas.openxmlformats.org/officeDocument/2006/relationships/image" Target="media/image1.tif"/><Relationship Id="rId17" Type="http://schemas.openxmlformats.org/officeDocument/2006/relationships/hyperlink" Target="https://micro-manager.org/" TargetMode="External"/><Relationship Id="rId25" Type="http://schemas.openxmlformats.org/officeDocument/2006/relationships/image" Target="media/image3.png"/><Relationship Id="rId33" Type="http://schemas.openxmlformats.org/officeDocument/2006/relationships/footer" Target="footer4.xml"/><Relationship Id="rId38" Type="http://schemas.openxmlformats.org/officeDocument/2006/relationships/image" Target="media/image9.png"/><Relationship Id="rId46" Type="http://schemas.openxmlformats.org/officeDocument/2006/relationships/hyperlink" Target="http://valelab4.ucsf.edu/~MM/nightlyBuilds/1.4/Windows/" TargetMode="External"/><Relationship Id="rId59" Type="http://schemas.openxmlformats.org/officeDocument/2006/relationships/hyperlink" Target="https://sourceforge.net/projects/opencvlibrary/files/opencv-win/3.4.1/opencv-3.4.1-vc14_vc15.exe/download" TargetMode="External"/><Relationship Id="rId20" Type="http://schemas.openxmlformats.org/officeDocument/2006/relationships/hyperlink" Target="http://www.vasotracker.com/software/" TargetMode="External"/><Relationship Id="rId41" Type="http://schemas.openxmlformats.org/officeDocument/2006/relationships/footer" Target="footer9.xml"/><Relationship Id="rId54" Type="http://schemas.openxmlformats.org/officeDocument/2006/relationships/image" Target="media/image18.png"/><Relationship Id="rId62"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doi.org/10.3389/fphys.2019.00099" TargetMode="External"/><Relationship Id="rId23" Type="http://schemas.openxmlformats.org/officeDocument/2006/relationships/hyperlink" Target="https://www.windowscentral.com/how-prevent-windows-10-turning-usb-devices%3famp" TargetMode="External"/><Relationship Id="rId28" Type="http://schemas.openxmlformats.org/officeDocument/2006/relationships/footer" Target="footer1.xml"/><Relationship Id="rId36" Type="http://schemas.openxmlformats.org/officeDocument/2006/relationships/footer" Target="footer6.xm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footnotes" Target="footnotes.xml"/><Relationship Id="rId31" Type="http://schemas.openxmlformats.org/officeDocument/2006/relationships/footer" Target="footer3.xml"/><Relationship Id="rId44" Type="http://schemas.openxmlformats.org/officeDocument/2006/relationships/hyperlink" Target="https://www.thorlabs.com/software_pages/ViewSoftwarePage.cfm?Code=ThorCam" TargetMode="External"/><Relationship Id="rId52" Type="http://schemas.openxmlformats.org/officeDocument/2006/relationships/image" Target="media/image16.png"/><Relationship Id="rId60" Type="http://schemas.openxmlformats.org/officeDocument/2006/relationships/image" Target="media/image23.png"/><Relationship Id="rId6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www.thorlabs.com/software_pages/ViewSoftwarePage.cfm?Code=ThorCam" TargetMode="External"/><Relationship Id="rId3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lum\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A7213BFED734FFBBEBC96FC6BD2A74A"/>
        <w:category>
          <w:name w:val="General"/>
          <w:gallery w:val="placeholder"/>
        </w:category>
        <w:types>
          <w:type w:val="bbPlcHdr"/>
        </w:types>
        <w:behaviors>
          <w:behavior w:val="content"/>
        </w:behaviors>
        <w:guid w:val="{439BD794-9A94-45F7-84CA-71D8D5BFDFB9}"/>
      </w:docPartPr>
      <w:docPartBody>
        <w:p w:rsidR="00F0163C" w:rsidRDefault="00121245">
          <w:pPr>
            <w:pStyle w:val="FA7213BFED734FFBBEBC96FC6BD2A74A"/>
          </w:pPr>
          <w:r>
            <w:rPr>
              <w:rStyle w:val="PlaceholderText"/>
            </w:rPr>
            <w:t>Click here to enter text.</w:t>
          </w:r>
        </w:p>
      </w:docPartBody>
    </w:docPart>
    <w:docPart>
      <w:docPartPr>
        <w:name w:val="9B8D6F7D9CC44B3CAD37BBA9EE27F8D3"/>
        <w:category>
          <w:name w:val="General"/>
          <w:gallery w:val="placeholder"/>
        </w:category>
        <w:types>
          <w:type w:val="bbPlcHdr"/>
        </w:types>
        <w:behaviors>
          <w:behavior w:val="content"/>
        </w:behaviors>
        <w:guid w:val="{0D4CF0D9-0892-47C8-8B2D-4D9CDDF026EE}"/>
      </w:docPartPr>
      <w:docPartBody>
        <w:p w:rsidR="00F0163C" w:rsidRDefault="00121245">
          <w:pPr>
            <w:pStyle w:val="9B8D6F7D9CC44B3CAD37BBA9EE27F8D3"/>
          </w:pPr>
          <w:r>
            <w:t>[Web address]</w:t>
          </w:r>
        </w:p>
      </w:docPartBody>
    </w:docPart>
    <w:docPart>
      <w:docPartPr>
        <w:name w:val="BA68C0467A3049BD80501C20EA1D1DD5"/>
        <w:category>
          <w:name w:val="General"/>
          <w:gallery w:val="placeholder"/>
        </w:category>
        <w:types>
          <w:type w:val="bbPlcHdr"/>
        </w:types>
        <w:behaviors>
          <w:behavior w:val="content"/>
        </w:behaviors>
        <w:guid w:val="{6159F823-5722-42BB-92F0-D334D84ED018}"/>
      </w:docPartPr>
      <w:docPartBody>
        <w:p w:rsidR="00F0163C" w:rsidRDefault="00121245">
          <w:pPr>
            <w:pStyle w:val="BA68C0467A3049BD80501C20EA1D1DD5"/>
          </w:pPr>
          <w:r>
            <w:t>[Business Plan Title]</w:t>
          </w:r>
        </w:p>
      </w:docPartBody>
    </w:docPart>
    <w:docPart>
      <w:docPartPr>
        <w:name w:val="2E47DA0C55404A94993657ACB60418CC"/>
        <w:category>
          <w:name w:val="General"/>
          <w:gallery w:val="placeholder"/>
        </w:category>
        <w:types>
          <w:type w:val="bbPlcHdr"/>
        </w:types>
        <w:behaviors>
          <w:behavior w:val="content"/>
        </w:behaviors>
        <w:guid w:val="{F4C5E05A-BE5F-4C8A-A0D2-A15B1C3DA32B}"/>
      </w:docPartPr>
      <w:docPartBody>
        <w:p w:rsidR="00EB45D5" w:rsidRDefault="00CD7D16" w:rsidP="00CD7D16">
          <w:pPr>
            <w:pStyle w:val="2E47DA0C55404A94993657ACB60418CC"/>
          </w:pPr>
          <w:r>
            <w:t>[Business Plan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insDel="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779C"/>
    <w:rsid w:val="0002779C"/>
    <w:rsid w:val="00121245"/>
    <w:rsid w:val="001E4A07"/>
    <w:rsid w:val="00857F95"/>
    <w:rsid w:val="00882776"/>
    <w:rsid w:val="008E63BE"/>
    <w:rsid w:val="00B35CA0"/>
    <w:rsid w:val="00C94A55"/>
    <w:rsid w:val="00CD7D16"/>
    <w:rsid w:val="00D0319D"/>
    <w:rsid w:val="00DD6CE0"/>
    <w:rsid w:val="00EB45D5"/>
    <w:rsid w:val="00F016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A7213BFED734FFBBEBC96FC6BD2A74A">
    <w:name w:val="FA7213BFED734FFBBEBC96FC6BD2A74A"/>
  </w:style>
  <w:style w:type="paragraph" w:customStyle="1" w:styleId="C9B1816778C543F2A701ECF3F056D768">
    <w:name w:val="C9B1816778C543F2A701ECF3F056D768"/>
  </w:style>
  <w:style w:type="paragraph" w:customStyle="1" w:styleId="AA47776FAD994D1596250FCB996E9C1D">
    <w:name w:val="AA47776FAD994D1596250FCB996E9C1D"/>
  </w:style>
  <w:style w:type="paragraph" w:customStyle="1" w:styleId="86DAD030D318446ABE292A46BF4FCF72">
    <w:name w:val="86DAD030D318446ABE292A46BF4FCF72"/>
  </w:style>
  <w:style w:type="paragraph" w:customStyle="1" w:styleId="6651C00E5A4F40B9B660A8B70216A85B">
    <w:name w:val="6651C00E5A4F40B9B660A8B70216A85B"/>
  </w:style>
  <w:style w:type="paragraph" w:customStyle="1" w:styleId="23BEC01609814CD89E9523233577E8D9">
    <w:name w:val="23BEC01609814CD89E9523233577E8D9"/>
  </w:style>
  <w:style w:type="paragraph" w:customStyle="1" w:styleId="58C34DA7F5C14E57827D1C4AC539D19A">
    <w:name w:val="58C34DA7F5C14E57827D1C4AC539D19A"/>
  </w:style>
  <w:style w:type="paragraph" w:customStyle="1" w:styleId="9B8D6F7D9CC44B3CAD37BBA9EE27F8D3">
    <w:name w:val="9B8D6F7D9CC44B3CAD37BBA9EE27F8D3"/>
  </w:style>
  <w:style w:type="paragraph" w:customStyle="1" w:styleId="BA68C0467A3049BD80501C20EA1D1DD5">
    <w:name w:val="BA68C0467A3049BD80501C20EA1D1DD5"/>
  </w:style>
  <w:style w:type="paragraph" w:customStyle="1" w:styleId="03C053130B924D17974A82378A85B873">
    <w:name w:val="03C053130B924D17974A82378A85B873"/>
  </w:style>
  <w:style w:type="paragraph" w:customStyle="1" w:styleId="3C6A36D6D15D4FDBBBC05E7FC8BB95DD">
    <w:name w:val="3C6A36D6D15D4FDBBBC05E7FC8BB95DD"/>
    <w:rsid w:val="0002779C"/>
  </w:style>
  <w:style w:type="paragraph" w:customStyle="1" w:styleId="8C144CD6A1824BCB8EAD9B870A2944FF">
    <w:name w:val="8C144CD6A1824BCB8EAD9B870A2944FF"/>
    <w:rsid w:val="00F0163C"/>
  </w:style>
  <w:style w:type="paragraph" w:customStyle="1" w:styleId="318C667DD3034F778ED311A9182B39B4">
    <w:name w:val="318C667DD3034F778ED311A9182B39B4"/>
    <w:rsid w:val="00F0163C"/>
  </w:style>
  <w:style w:type="paragraph" w:customStyle="1" w:styleId="5EA6EAEA8A2246FEA1D8EF20D9630152">
    <w:name w:val="5EA6EAEA8A2246FEA1D8EF20D9630152"/>
    <w:rsid w:val="00F0163C"/>
  </w:style>
  <w:style w:type="paragraph" w:customStyle="1" w:styleId="2E47DA0C55404A94993657ACB60418CC">
    <w:name w:val="2E47DA0C55404A94993657ACB60418CC"/>
    <w:rsid w:val="00CD7D16"/>
    <w:rPr>
      <w:lang w:val="en-GB"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www.vasotracker.com</CompanyEmail>
</CoverPage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866528</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2012-11-14T02:04:00+00:00</AssetStart>
    <FriendlyTitle xmlns="4873beb7-5857-4685-be1f-d57550cc96cc" xsi:nil="true"/>
    <MarketSpecific xmlns="4873beb7-5857-4685-be1f-d57550cc96cc">false</MarketSpecific>
    <TPNamespace xmlns="4873beb7-5857-4685-be1f-d57550cc96cc" xsi:nil="true"/>
    <PublishStatusLookup xmlns="4873beb7-5857-4685-be1f-d57550cc96cc">
      <Value>1657835</Value>
    </PublishStatusLookup>
    <APAuthor xmlns="4873beb7-5857-4685-be1f-d57550cc96cc">
      <UserInfo>
        <DisplayName>Harshitha Appasani (HCL Technologies Ltd)</DisplayName>
        <AccountId>3871</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TP103843659</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mso-contentType ?>
<FormTemplates xmlns="http://schemas.microsoft.com/sharepoint/v3/contenttype/forms">
  <Display>DocumentLibraryForm</Display>
  <Edit>AssetEditForm</Edit>
  <New>DocumentLibraryForm</New>
</FormTemplates>
</file>

<file path=customXml/item5.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6E8119-D382-48C0-9E16-0E5C9AF736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9B91EDE-5397-46E5-8069-B2629F7CA550}">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5.xml><?xml version="1.0" encoding="utf-8"?>
<ds:datastoreItem xmlns:ds="http://schemas.openxmlformats.org/officeDocument/2006/customXml" ds:itemID="{66039A73-15A5-4BD4-9C39-DF9509628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39</TotalTime>
  <Pages>24</Pages>
  <Words>3278</Words>
  <Characters>18687</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VasoTracker User Manual v1</vt:lpstr>
    </vt:vector>
  </TitlesOfParts>
  <Company/>
  <LinksUpToDate>false</LinksUpToDate>
  <CharactersWithSpaces>21922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VasoTracker User Manual v1</dc:title>
  <dc:subject/>
  <dc:creator>Calum</dc:creator>
  <cp:keywords/>
  <dc:description/>
  <cp:lastModifiedBy>Calum Wilson</cp:lastModifiedBy>
  <cp:revision>17</cp:revision>
  <cp:lastPrinted>2020-05-28T10:43:00Z</cp:lastPrinted>
  <dcterms:created xsi:type="dcterms:W3CDTF">2019-11-15T10:48:00Z</dcterms:created>
  <dcterms:modified xsi:type="dcterms:W3CDTF">2020-08-16T19:45:00Z</dcterms:modified>
  <cp:contentStatus>www.vasotracker.com</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